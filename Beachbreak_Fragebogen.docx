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D781D" w14:textId="2F098110" w:rsidR="007D3DEF" w:rsidRPr="001F5C48" w:rsidRDefault="007D3DEF" w:rsidP="007D3DEF">
      <w:pPr>
        <w:pStyle w:val="Heading1"/>
        <w:numPr>
          <w:ilvl w:val="0"/>
          <w:numId w:val="0"/>
        </w:numPr>
        <w:ind w:left="-284"/>
        <w:rPr>
          <w:rFonts w:ascii="Roboto Medium" w:hAnsi="Roboto Medium" w:cstheme="majorHAnsi"/>
          <w:b w:val="0"/>
          <w:bCs/>
        </w:rPr>
      </w:pPr>
      <w:r w:rsidRPr="001F5C48">
        <w:rPr>
          <w:rFonts w:ascii="Roboto Medium" w:hAnsi="Roboto Medium" w:cstheme="majorHAnsi"/>
          <w:b w:val="0"/>
          <w:bCs/>
        </w:rPr>
        <w:t xml:space="preserve">Beach Break Gespräch </w:t>
      </w:r>
      <w:r w:rsidR="00771F99">
        <w:rPr>
          <w:rFonts w:ascii="Roboto Medium" w:hAnsi="Roboto Medium" w:cstheme="majorHAnsi"/>
          <w:b w:val="0"/>
          <w:bCs/>
        </w:rPr>
        <w:t>2024</w:t>
      </w:r>
    </w:p>
    <w:p w14:paraId="6BD46605" w14:textId="77777777" w:rsidR="00600160" w:rsidRPr="00600160" w:rsidRDefault="00600160" w:rsidP="00600160"/>
    <w:p w14:paraId="28C790E9" w14:textId="77777777" w:rsidR="00600160" w:rsidRPr="007D3DEF" w:rsidRDefault="00600160" w:rsidP="00600160">
      <w:pPr>
        <w:pStyle w:val="ListParagraph"/>
        <w:numPr>
          <w:ilvl w:val="0"/>
          <w:numId w:val="19"/>
        </w:numPr>
        <w:rPr>
          <w:rFonts w:ascii="Roboto Medium" w:hAnsi="Roboto Medium" w:cstheme="majorHAnsi"/>
          <w:color w:val="2C91FF" w:themeColor="text2" w:themeTint="99"/>
        </w:rPr>
      </w:pPr>
      <w:r w:rsidRPr="007D3DEF">
        <w:rPr>
          <w:rFonts w:ascii="Roboto Medium" w:hAnsi="Roboto Medium" w:cstheme="majorHAnsi"/>
          <w:color w:val="2C91FF" w:themeColor="text2" w:themeTint="99"/>
        </w:rPr>
        <w:t>Einleitung und Ziel des Fragebogens</w:t>
      </w:r>
    </w:p>
    <w:p w14:paraId="4CBF144F" w14:textId="7CA012F7" w:rsidR="0050076D" w:rsidRPr="0050076D" w:rsidRDefault="0050076D" w:rsidP="0050076D">
      <w:pPr>
        <w:ind w:left="-284"/>
        <w:rPr>
          <w:rFonts w:ascii="Roboto Light" w:hAnsi="Roboto Light" w:cstheme="majorHAnsi"/>
        </w:rPr>
      </w:pPr>
      <w:r w:rsidRPr="0050076D">
        <w:rPr>
          <w:rFonts w:ascii="Roboto Light" w:hAnsi="Roboto Light" w:cstheme="majorHAnsi"/>
        </w:rPr>
        <w:t>Dieser Fragebogen bildet die Grundlage für dein bevorstehendes Jahresgespräch mit deinem/r Vorgesetzten. Er dient dazu, deine Leistungen des vergangenen Jahres zu reflektieren, Ziele für das kommende Jahr zu setzen und um die gegenseitigen Erwartungen zu besprechen.</w:t>
      </w:r>
    </w:p>
    <w:p w14:paraId="5BBC97FC" w14:textId="11A46865" w:rsidR="0050076D" w:rsidRDefault="0050076D" w:rsidP="0050076D">
      <w:pPr>
        <w:ind w:left="-284"/>
        <w:rPr>
          <w:rFonts w:ascii="Roboto Light" w:hAnsi="Roboto Light" w:cstheme="majorHAnsi"/>
        </w:rPr>
      </w:pPr>
      <w:r w:rsidRPr="0050076D">
        <w:rPr>
          <w:rFonts w:ascii="Roboto Light" w:hAnsi="Roboto Light" w:cstheme="majorHAnsi"/>
        </w:rPr>
        <w:t>Die Beantwortung der Fragen soll dir helfen, deine Gedanken und Perspektiven zu strukturieren. Sie bieten sowohl dir als auch deinem/r Vorgesetzten eine Basis, um über Erfahrungen, Entwicklungen und Pläne offen zu sprechen. Dadurch können wir sicherstellen, dass wir aufeinander abgestimmt sind und unsere Zusammenarbeit im kommenden Jahr noch effektiver gestalten</w:t>
      </w:r>
      <w:r>
        <w:rPr>
          <w:rFonts w:ascii="Roboto Light" w:hAnsi="Roboto Light" w:cstheme="majorHAnsi"/>
        </w:rPr>
        <w:t>.</w:t>
      </w:r>
    </w:p>
    <w:p w14:paraId="4558BF48" w14:textId="27045AF6" w:rsidR="007D3DEF" w:rsidRPr="007D3DEF" w:rsidRDefault="0050076D" w:rsidP="0050076D">
      <w:pPr>
        <w:ind w:left="-284"/>
        <w:rPr>
          <w:rFonts w:ascii="Roboto Light" w:hAnsi="Roboto Light" w:cstheme="majorHAnsi"/>
        </w:rPr>
      </w:pPr>
      <w:r>
        <w:rPr>
          <w:rFonts w:ascii="Roboto Light" w:hAnsi="Roboto Light" w:cstheme="majorHAnsi"/>
        </w:rPr>
        <w:t>Eure</w:t>
      </w:r>
      <w:r w:rsidR="007D3DEF" w:rsidRPr="007D3DEF">
        <w:rPr>
          <w:rFonts w:ascii="Roboto Light" w:hAnsi="Roboto Light" w:cstheme="majorHAnsi"/>
        </w:rPr>
        <w:t xml:space="preserve"> Rückmeldungen </w:t>
      </w:r>
      <w:r>
        <w:rPr>
          <w:rFonts w:ascii="Roboto Light" w:hAnsi="Roboto Light" w:cstheme="majorHAnsi"/>
        </w:rPr>
        <w:t xml:space="preserve">werden </w:t>
      </w:r>
      <w:r w:rsidR="007D3DEF" w:rsidRPr="007D3DEF">
        <w:rPr>
          <w:rFonts w:ascii="Roboto Light" w:hAnsi="Roboto Light" w:cstheme="majorHAnsi"/>
        </w:rPr>
        <w:t xml:space="preserve">vertraulich behandelt und </w:t>
      </w:r>
      <w:r>
        <w:rPr>
          <w:rFonts w:ascii="Roboto Light" w:hAnsi="Roboto Light" w:cstheme="majorHAnsi"/>
        </w:rPr>
        <w:t xml:space="preserve">dienen </w:t>
      </w:r>
      <w:r w:rsidR="007D3DEF" w:rsidRPr="007D3DEF">
        <w:rPr>
          <w:rFonts w:ascii="Roboto Light" w:hAnsi="Roboto Light" w:cstheme="majorHAnsi"/>
        </w:rPr>
        <w:t>ausschliesslich dazu, das Gespräch konstruktiv zu gestalten.</w:t>
      </w:r>
    </w:p>
    <w:p w14:paraId="64CA49A9" w14:textId="4115B4A6" w:rsidR="00C27EC2" w:rsidRDefault="00C27EC2" w:rsidP="00C27EC2">
      <w:pPr>
        <w:pStyle w:val="ListParagraph"/>
        <w:numPr>
          <w:ilvl w:val="0"/>
          <w:numId w:val="0"/>
        </w:numPr>
        <w:ind w:left="284"/>
        <w:rPr>
          <w:rFonts w:asciiTheme="majorHAnsi" w:hAnsiTheme="majorHAnsi" w:cstheme="majorHAnsi"/>
        </w:rPr>
      </w:pPr>
    </w:p>
    <w:p w14:paraId="4CB2C577" w14:textId="77777777" w:rsidR="005B7E8A" w:rsidRDefault="005B7E8A" w:rsidP="00C27EC2">
      <w:pPr>
        <w:pStyle w:val="ListParagraph"/>
        <w:numPr>
          <w:ilvl w:val="0"/>
          <w:numId w:val="0"/>
        </w:numPr>
        <w:ind w:left="284"/>
        <w:rPr>
          <w:rFonts w:asciiTheme="majorHAnsi" w:hAnsiTheme="majorHAnsi" w:cstheme="majorHAnsi"/>
        </w:rPr>
      </w:pPr>
    </w:p>
    <w:p w14:paraId="6BA0E9AF" w14:textId="6508F62B" w:rsidR="00414C41" w:rsidRPr="005B7E8A" w:rsidRDefault="00C27EC2" w:rsidP="005B7E8A">
      <w:pPr>
        <w:pStyle w:val="ListParagraph"/>
        <w:numPr>
          <w:ilvl w:val="0"/>
          <w:numId w:val="19"/>
        </w:numPr>
        <w:rPr>
          <w:rFonts w:ascii="Roboto Medium" w:hAnsi="Roboto Medium" w:cstheme="majorHAnsi"/>
          <w:color w:val="2C91FF" w:themeColor="text2" w:themeTint="99"/>
        </w:rPr>
      </w:pPr>
      <w:r w:rsidRPr="007D3DEF">
        <w:rPr>
          <w:rFonts w:ascii="Roboto Medium" w:hAnsi="Roboto Medium" w:cstheme="majorHAnsi"/>
          <w:color w:val="2C91FF" w:themeColor="text2" w:themeTint="99"/>
        </w:rPr>
        <w:t>Teilnehme</w:t>
      </w:r>
      <w:r w:rsidR="004443B6" w:rsidRPr="007D3DEF">
        <w:rPr>
          <w:rFonts w:ascii="Roboto Medium" w:hAnsi="Roboto Medium" w:cstheme="majorHAnsi"/>
          <w:color w:val="2C91FF" w:themeColor="text2" w:themeTint="99"/>
        </w:rPr>
        <w:t>r</w:t>
      </w:r>
      <w:r w:rsidRPr="007D3DEF">
        <w:rPr>
          <w:rFonts w:ascii="Roboto Medium" w:hAnsi="Roboto Medium" w:cstheme="majorHAnsi"/>
          <w:color w:val="2C91FF" w:themeColor="text2" w:themeTint="99"/>
        </w:rPr>
        <w:t>informationen</w:t>
      </w:r>
    </w:p>
    <w:p w14:paraId="762DD7B8" w14:textId="77777777" w:rsidR="005B7E8A" w:rsidRPr="003D7D7B" w:rsidRDefault="005B7E8A" w:rsidP="005B7E8A">
      <w:pPr>
        <w:ind w:left="-284"/>
        <w:rPr>
          <w:rFonts w:ascii="Roboto Medium" w:hAnsi="Roboto Medium" w:cstheme="majorHAnsi"/>
        </w:rPr>
      </w:pPr>
    </w:p>
    <w:p w14:paraId="57B99864" w14:textId="77777777" w:rsidR="005B7E8A" w:rsidRPr="003D7D7B" w:rsidRDefault="005B7E8A" w:rsidP="005B7E8A">
      <w:pPr>
        <w:ind w:left="-284"/>
        <w:rPr>
          <w:rFonts w:ascii="Roboto Medium" w:hAnsi="Roboto Medium" w:cstheme="majorHAnsi"/>
        </w:rPr>
        <w:sectPr w:rsidR="005B7E8A" w:rsidRPr="003D7D7B" w:rsidSect="00771F99">
          <w:headerReference w:type="default" r:id="rId12"/>
          <w:footerReference w:type="default" r:id="rId13"/>
          <w:headerReference w:type="first" r:id="rId14"/>
          <w:footerReference w:type="first" r:id="rId15"/>
          <w:type w:val="continuous"/>
          <w:pgSz w:w="11906" w:h="16838" w:code="9"/>
          <w:pgMar w:top="2410" w:right="1418" w:bottom="1701" w:left="1418" w:header="1304" w:footer="567" w:gutter="0"/>
          <w:cols w:space="1702"/>
          <w:docGrid w:linePitch="299"/>
        </w:sectPr>
      </w:pPr>
    </w:p>
    <w:p w14:paraId="4AB2DDD5" w14:textId="30375841" w:rsidR="00995A35" w:rsidRDefault="005B7E8A" w:rsidP="005B7E8A">
      <w:pPr>
        <w:spacing w:line="360" w:lineRule="auto"/>
        <w:ind w:left="-284"/>
        <w:rPr>
          <w:rFonts w:ascii="Roboto Medium" w:hAnsi="Roboto Medium" w:cstheme="majorHAnsi"/>
        </w:rPr>
      </w:pPr>
      <w:r w:rsidRPr="003D7D7B">
        <w:rPr>
          <w:rFonts w:ascii="Roboto Medium" w:hAnsi="Roboto Medium" w:cstheme="majorHAnsi"/>
        </w:rPr>
        <w:t>Mitarbeitende/r:</w:t>
      </w:r>
      <w:r w:rsidR="00C03EF5">
        <w:rPr>
          <w:rFonts w:ascii="Roboto Medium" w:hAnsi="Roboto Medium" w:cstheme="majorHAnsi"/>
        </w:rPr>
        <w:t xml:space="preserve"> </w:t>
      </w:r>
      <w:r w:rsidRPr="003D7D7B">
        <w:rPr>
          <w:rFonts w:ascii="Roboto Medium" w:hAnsi="Roboto Medium" w:cstheme="majorHAnsi"/>
        </w:rPr>
        <w:t xml:space="preserve"> </w:t>
      </w:r>
      <w:sdt>
        <w:sdtPr>
          <w:rPr>
            <w:rFonts w:ascii="Roboto Light" w:hAnsi="Roboto Light" w:cstheme="majorHAnsi"/>
          </w:rPr>
          <w:id w:val="-153143941"/>
          <w:placeholder>
            <w:docPart w:val="95241668F3FB43309BD9BFA1F9393E0A"/>
          </w:placeholder>
        </w:sdtPr>
        <w:sdtContent>
          <w:sdt>
            <w:sdtPr>
              <w:rPr>
                <w:rFonts w:ascii="Roboto Light" w:hAnsi="Roboto Light" w:cstheme="majorHAnsi"/>
              </w:rPr>
              <w:id w:val="57832774"/>
              <w:placeholder>
                <w:docPart w:val="2C62E79313CA4DE2A2B280CAAA7144BC"/>
              </w:placeholder>
              <w:showingPlcHdr/>
            </w:sdtPr>
            <w:sdtContent>
              <w:r w:rsidR="00995A35" w:rsidRPr="00BC16D9">
                <w:rPr>
                  <w:rStyle w:val="PlaceholderText"/>
                  <w:rFonts w:asciiTheme="majorHAnsi" w:hAnsiTheme="majorHAnsi" w:cstheme="majorHAnsi"/>
                </w:rPr>
                <w:t>Klicken oder tippen Sie hier, um Text einzugeben.</w:t>
              </w:r>
            </w:sdtContent>
          </w:sdt>
        </w:sdtContent>
      </w:sdt>
    </w:p>
    <w:p w14:paraId="659385E4" w14:textId="5833E12E" w:rsidR="005B7E8A" w:rsidRPr="003D7D7B" w:rsidRDefault="005B7E8A" w:rsidP="005B7E8A">
      <w:pPr>
        <w:spacing w:line="360" w:lineRule="auto"/>
        <w:ind w:left="-284"/>
        <w:rPr>
          <w:rStyle w:val="PlaceholderText"/>
          <w:rFonts w:ascii="Roboto Medium" w:hAnsi="Roboto Medium"/>
        </w:rPr>
      </w:pPr>
      <w:r w:rsidRPr="003D7D7B">
        <w:rPr>
          <w:rFonts w:ascii="Roboto Medium" w:hAnsi="Roboto Medium" w:cstheme="majorHAnsi"/>
        </w:rPr>
        <w:t>Vorgesetzte/r:</w:t>
      </w:r>
      <w:r w:rsidR="00C03EF5">
        <w:rPr>
          <w:rFonts w:ascii="Roboto Medium" w:hAnsi="Roboto Medium" w:cstheme="majorHAnsi"/>
        </w:rPr>
        <w:t xml:space="preserve"> </w:t>
      </w:r>
      <w:sdt>
        <w:sdtPr>
          <w:rPr>
            <w:rFonts w:ascii="Roboto Light" w:hAnsi="Roboto Light" w:cstheme="majorHAnsi"/>
          </w:rPr>
          <w:id w:val="1978330636"/>
          <w:placeholder>
            <w:docPart w:val="7B6902A626FF4968BEC04B2B827E4A4C"/>
          </w:placeholder>
        </w:sdtPr>
        <w:sdtContent>
          <w:sdt>
            <w:sdtPr>
              <w:rPr>
                <w:rFonts w:ascii="Roboto Light" w:hAnsi="Roboto Light" w:cstheme="majorHAnsi"/>
              </w:rPr>
              <w:id w:val="-1082143269"/>
              <w:placeholder>
                <w:docPart w:val="39300EEC7C264EAE9F0B53247472B31C"/>
              </w:placeholder>
              <w:showingPlcHdr/>
            </w:sdtPr>
            <w:sdtContent>
              <w:r w:rsidR="00995A35" w:rsidRPr="00BC16D9">
                <w:rPr>
                  <w:rStyle w:val="PlaceholderText"/>
                  <w:rFonts w:asciiTheme="majorHAnsi" w:hAnsiTheme="majorHAnsi" w:cstheme="majorHAnsi"/>
                </w:rPr>
                <w:t>Klicken oder tippen Sie hier, um Text einzugeben.</w:t>
              </w:r>
            </w:sdtContent>
          </w:sdt>
        </w:sdtContent>
      </w:sdt>
    </w:p>
    <w:p w14:paraId="6784773C" w14:textId="3F2DEE89" w:rsidR="005B7E8A" w:rsidRPr="003D7D7B" w:rsidRDefault="005B7E8A" w:rsidP="005B7E8A">
      <w:pPr>
        <w:ind w:left="-284"/>
        <w:rPr>
          <w:rStyle w:val="PlaceholderText"/>
          <w:rFonts w:ascii="Roboto Medium" w:hAnsi="Roboto Medium"/>
        </w:rPr>
      </w:pPr>
      <w:r w:rsidRPr="003D7D7B">
        <w:rPr>
          <w:rFonts w:ascii="Roboto Medium" w:hAnsi="Roboto Medium" w:cstheme="majorHAnsi"/>
        </w:rPr>
        <w:t>Datum Gespräch:</w:t>
      </w:r>
      <w:r w:rsidR="00995A35">
        <w:rPr>
          <w:rFonts w:ascii="Roboto Medium" w:hAnsi="Roboto Medium" w:cstheme="majorHAnsi"/>
        </w:rPr>
        <w:t xml:space="preserve"> </w:t>
      </w:r>
      <w:sdt>
        <w:sdtPr>
          <w:rPr>
            <w:rFonts w:ascii="Roboto Light" w:hAnsi="Roboto Light" w:cstheme="majorHAnsi"/>
          </w:rPr>
          <w:id w:val="2026504133"/>
          <w:placeholder>
            <w:docPart w:val="9C819A32DEE54C709957B1FF7B5E4A62"/>
          </w:placeholder>
        </w:sdtPr>
        <w:sdtContent>
          <w:sdt>
            <w:sdtPr>
              <w:rPr>
                <w:rFonts w:ascii="Roboto Light" w:hAnsi="Roboto Light" w:cstheme="majorHAnsi"/>
              </w:rPr>
              <w:id w:val="-1711495541"/>
              <w:placeholder>
                <w:docPart w:val="87E6C3CF657F4AF5A4BFB1F99E256BD2"/>
              </w:placeholder>
              <w:showingPlcHdr/>
              <w:date>
                <w:dateFormat w:val="dd.MM.yyyy"/>
                <w:lid w:val="de-CH"/>
                <w:storeMappedDataAs w:val="dateTime"/>
                <w:calendar w:val="gregorian"/>
              </w:date>
            </w:sdtPr>
            <w:sdtContent>
              <w:r w:rsidR="00774E0E" w:rsidRPr="00301FCC">
                <w:rPr>
                  <w:rStyle w:val="PlaceholderText"/>
                  <w:rFonts w:ascii="Roboto Light" w:hAnsi="Roboto Light" w:cstheme="majorHAnsi"/>
                </w:rPr>
                <w:t>Klicken oder tippen Sie, um ein Datum einzugeben.</w:t>
              </w:r>
            </w:sdtContent>
          </w:sdt>
        </w:sdtContent>
      </w:sdt>
    </w:p>
    <w:p w14:paraId="5FDF18DA" w14:textId="3A8D7A1D" w:rsidR="005B7E8A" w:rsidRPr="003D7D7B" w:rsidRDefault="005B7E8A" w:rsidP="005B7E8A">
      <w:pPr>
        <w:spacing w:line="360" w:lineRule="auto"/>
        <w:ind w:left="-284"/>
        <w:rPr>
          <w:rFonts w:ascii="Roboto Medium" w:hAnsi="Roboto Medium" w:cstheme="majorHAnsi"/>
        </w:rPr>
      </w:pPr>
      <w:r w:rsidRPr="003D7D7B">
        <w:rPr>
          <w:rStyle w:val="PlaceholderText"/>
          <w:rFonts w:ascii="Roboto Medium" w:hAnsi="Roboto Medium"/>
        </w:rPr>
        <w:br w:type="column"/>
      </w:r>
      <w:r w:rsidRPr="003D7D7B">
        <w:rPr>
          <w:rFonts w:ascii="Roboto Medium" w:hAnsi="Roboto Medium" w:cstheme="majorHAnsi"/>
        </w:rPr>
        <w:t xml:space="preserve">Funktion: </w:t>
      </w:r>
      <w:sdt>
        <w:sdtPr>
          <w:rPr>
            <w:rFonts w:ascii="Roboto Light" w:hAnsi="Roboto Light" w:cstheme="majorHAnsi"/>
          </w:rPr>
          <w:id w:val="16968600"/>
          <w:placeholder>
            <w:docPart w:val="80A04C2C68094782B3190B7385489836"/>
          </w:placeholder>
        </w:sdtPr>
        <w:sdtContent>
          <w:sdt>
            <w:sdtPr>
              <w:rPr>
                <w:rFonts w:ascii="Roboto Light" w:hAnsi="Roboto Light" w:cstheme="majorHAnsi"/>
              </w:rPr>
              <w:id w:val="-1617133531"/>
              <w:placeholder>
                <w:docPart w:val="7968F5AF6E814EF3B9121F67F4438B1E"/>
              </w:placeholder>
              <w:showingPlcHdr/>
            </w:sdtPr>
            <w:sdtContent>
              <w:r w:rsidR="00995A35" w:rsidRPr="00BC16D9">
                <w:rPr>
                  <w:rStyle w:val="PlaceholderText"/>
                  <w:rFonts w:asciiTheme="majorHAnsi" w:hAnsiTheme="majorHAnsi" w:cstheme="majorHAnsi"/>
                </w:rPr>
                <w:t>Klicken oder tippen Sie hier, um Text einzugeben.</w:t>
              </w:r>
            </w:sdtContent>
          </w:sdt>
        </w:sdtContent>
      </w:sdt>
    </w:p>
    <w:p w14:paraId="0CC95E28" w14:textId="1BBB54BD" w:rsidR="005B7E8A" w:rsidRPr="003D7D7B" w:rsidRDefault="005B7E8A" w:rsidP="005B7E8A">
      <w:pPr>
        <w:spacing w:after="120" w:line="360" w:lineRule="auto"/>
        <w:ind w:left="-284"/>
        <w:rPr>
          <w:rFonts w:ascii="Roboto Medium" w:hAnsi="Roboto Medium" w:cstheme="majorHAnsi"/>
        </w:rPr>
      </w:pPr>
      <w:r w:rsidRPr="003D7D7B">
        <w:rPr>
          <w:rFonts w:ascii="Roboto Medium" w:hAnsi="Roboto Medium" w:cstheme="majorHAnsi"/>
        </w:rPr>
        <w:t xml:space="preserve">Bereich: </w:t>
      </w:r>
      <w:sdt>
        <w:sdtPr>
          <w:rPr>
            <w:rFonts w:ascii="Roboto Light" w:hAnsi="Roboto Light" w:cstheme="majorHAnsi"/>
          </w:rPr>
          <w:id w:val="-614218107"/>
          <w:placeholder>
            <w:docPart w:val="0958D1F671A6499DA9F903515E279B74"/>
          </w:placeholder>
        </w:sdtPr>
        <w:sdtContent>
          <w:sdt>
            <w:sdtPr>
              <w:rPr>
                <w:rFonts w:ascii="Roboto Light" w:hAnsi="Roboto Light" w:cstheme="majorHAnsi"/>
              </w:rPr>
              <w:id w:val="1334726048"/>
              <w:placeholder>
                <w:docPart w:val="CB2F6E21DB1148788F1E72DE10A54E77"/>
              </w:placeholder>
              <w:showingPlcHdr/>
            </w:sdtPr>
            <w:sdtContent>
              <w:r w:rsidR="00995A35" w:rsidRPr="00BC16D9">
                <w:rPr>
                  <w:rStyle w:val="PlaceholderText"/>
                  <w:rFonts w:asciiTheme="majorHAnsi" w:hAnsiTheme="majorHAnsi" w:cstheme="majorHAnsi"/>
                </w:rPr>
                <w:t>Klicken oder tippen Sie hier, um Text einzugeben.</w:t>
              </w:r>
            </w:sdtContent>
          </w:sdt>
        </w:sdtContent>
      </w:sdt>
    </w:p>
    <w:p w14:paraId="0E2EF19E" w14:textId="05FBC765" w:rsidR="005B7E8A" w:rsidRPr="003D7D7B" w:rsidRDefault="005B7E8A" w:rsidP="005B7E8A">
      <w:pPr>
        <w:ind w:left="-284"/>
        <w:rPr>
          <w:rFonts w:asciiTheme="majorHAnsi" w:hAnsiTheme="majorHAnsi" w:cstheme="majorHAnsi"/>
        </w:rPr>
        <w:sectPr w:rsidR="005B7E8A" w:rsidRPr="003D7D7B" w:rsidSect="00E32484">
          <w:type w:val="continuous"/>
          <w:pgSz w:w="11906" w:h="16838" w:code="9"/>
          <w:pgMar w:top="2835" w:right="1418" w:bottom="1701" w:left="1418" w:header="1304" w:footer="567" w:gutter="0"/>
          <w:cols w:num="2" w:space="1702"/>
          <w:titlePg/>
          <w:docGrid w:linePitch="299"/>
        </w:sectPr>
      </w:pPr>
      <w:r w:rsidRPr="003D7D7B">
        <w:rPr>
          <w:rFonts w:ascii="Roboto Medium" w:hAnsi="Roboto Medium" w:cstheme="majorHAnsi"/>
        </w:rPr>
        <w:t>Standort:</w:t>
      </w:r>
      <w:r w:rsidR="00A35EB5">
        <w:rPr>
          <w:rFonts w:ascii="Roboto Medium" w:hAnsi="Roboto Medium" w:cstheme="majorHAnsi"/>
        </w:rPr>
        <w:t xml:space="preserve"> </w:t>
      </w:r>
      <w:sdt>
        <w:sdtPr>
          <w:rPr>
            <w:rFonts w:ascii="Roboto Light" w:hAnsi="Roboto Light" w:cstheme="majorHAnsi"/>
          </w:rPr>
          <w:id w:val="1559439927"/>
          <w:placeholder>
            <w:docPart w:val="C85470D7582D465DB402EB1D12FD6FAD"/>
          </w:placeholder>
        </w:sdtPr>
        <w:sdtContent>
          <w:sdt>
            <w:sdtPr>
              <w:rPr>
                <w:rFonts w:ascii="Roboto Light" w:hAnsi="Roboto Light" w:cstheme="majorHAnsi"/>
              </w:rPr>
              <w:id w:val="-496496824"/>
              <w:placeholder>
                <w:docPart w:val="3F6694A49E4F448AAB854579C0E6F52B"/>
              </w:placeholder>
              <w:showingPlcHdr/>
            </w:sdtPr>
            <w:sdtContent>
              <w:r w:rsidR="00995A35" w:rsidRPr="00BC16D9">
                <w:rPr>
                  <w:rStyle w:val="PlaceholderText"/>
                  <w:rFonts w:asciiTheme="majorHAnsi" w:hAnsiTheme="majorHAnsi" w:cstheme="majorHAnsi"/>
                </w:rPr>
                <w:t>Klicken oder tippen Sie hier, um Text einzugeben.</w:t>
              </w:r>
            </w:sdtContent>
          </w:sdt>
        </w:sdtContent>
      </w:sdt>
    </w:p>
    <w:p w14:paraId="24F3DEFB" w14:textId="45B3DFE4" w:rsidR="005B7E8A" w:rsidRPr="00BC16D9" w:rsidRDefault="005B7E8A" w:rsidP="00B16FEA">
      <w:pPr>
        <w:ind w:left="0"/>
        <w:rPr>
          <w:rFonts w:asciiTheme="majorHAnsi" w:hAnsiTheme="majorHAnsi" w:cstheme="majorHAnsi"/>
        </w:rPr>
        <w:sectPr w:rsidR="005B7E8A" w:rsidRPr="00BC16D9" w:rsidSect="00E7014E">
          <w:headerReference w:type="default" r:id="rId16"/>
          <w:footerReference w:type="default" r:id="rId17"/>
          <w:headerReference w:type="first" r:id="rId18"/>
          <w:footerReference w:type="first" r:id="rId19"/>
          <w:type w:val="continuous"/>
          <w:pgSz w:w="11906" w:h="16838" w:code="9"/>
          <w:pgMar w:top="2269" w:right="1418" w:bottom="1701" w:left="1418" w:header="1304" w:footer="0" w:gutter="0"/>
          <w:cols w:space="1702"/>
          <w:titlePg/>
          <w:docGrid w:linePitch="299"/>
        </w:sectPr>
      </w:pPr>
    </w:p>
    <w:p w14:paraId="01C89CB5" w14:textId="77777777" w:rsidR="00546895" w:rsidRPr="00464FA3" w:rsidRDefault="00546895" w:rsidP="00546895">
      <w:pPr>
        <w:pStyle w:val="ListParagraph"/>
        <w:numPr>
          <w:ilvl w:val="0"/>
          <w:numId w:val="19"/>
        </w:numPr>
        <w:rPr>
          <w:rFonts w:ascii="Roboto Medium" w:hAnsi="Roboto Medium" w:cstheme="majorHAnsi"/>
          <w:color w:val="2C91FF" w:themeColor="text2" w:themeTint="99"/>
        </w:rPr>
      </w:pPr>
      <w:r w:rsidRPr="009B7EB6">
        <w:rPr>
          <w:rFonts w:ascii="Roboto Medium" w:hAnsi="Roboto Medium" w:cstheme="majorHAnsi"/>
          <w:color w:val="2C91FF" w:themeColor="text2" w:themeTint="99"/>
        </w:rPr>
        <w:lastRenderedPageBreak/>
        <w:t>Rückblick 2023</w:t>
      </w:r>
      <w:r>
        <w:rPr>
          <w:rFonts w:ascii="Roboto Medium" w:hAnsi="Roboto Medium" w:cstheme="majorHAnsi"/>
          <w:color w:val="2C91FF" w:themeColor="text2" w:themeTint="99"/>
        </w:rPr>
        <w:t xml:space="preserve">: </w:t>
      </w:r>
      <w:r w:rsidRPr="00464FA3">
        <w:rPr>
          <w:rFonts w:ascii="Roboto Medium" w:hAnsi="Roboto Medium" w:cstheme="majorBidi"/>
          <w:color w:val="2C91FF" w:themeColor="text2" w:themeTint="99"/>
        </w:rPr>
        <w:t xml:space="preserve">Selbsteinschätzung </w:t>
      </w:r>
      <w:r>
        <w:rPr>
          <w:rFonts w:ascii="Roboto Medium" w:hAnsi="Roboto Medium" w:cstheme="majorBidi"/>
          <w:color w:val="2C91FF" w:themeColor="text2" w:themeTint="99"/>
        </w:rPr>
        <w:t xml:space="preserve">für </w:t>
      </w:r>
      <w:r w:rsidRPr="00464FA3">
        <w:rPr>
          <w:rFonts w:ascii="Roboto Medium" w:hAnsi="Roboto Medium" w:cstheme="majorBidi"/>
          <w:color w:val="2C91FF" w:themeColor="text2" w:themeTint="99"/>
        </w:rPr>
        <w:t>Mitarbeitende</w:t>
      </w:r>
    </w:p>
    <w:p w14:paraId="08308886" w14:textId="1698EE53" w:rsidR="00546895" w:rsidRPr="00546895" w:rsidRDefault="00546895" w:rsidP="00546895">
      <w:pPr>
        <w:ind w:left="-284"/>
        <w:rPr>
          <w:rFonts w:ascii="Roboto Light" w:hAnsi="Roboto Light" w:cstheme="majorHAnsi"/>
        </w:rPr>
      </w:pPr>
      <w:r w:rsidRPr="00546895">
        <w:rPr>
          <w:rFonts w:ascii="Roboto Light" w:hAnsi="Roboto Light" w:cstheme="majorHAnsi"/>
        </w:rPr>
        <w:t xml:space="preserve">In diesem Abschnitt </w:t>
      </w:r>
      <w:r w:rsidR="00615007">
        <w:rPr>
          <w:rFonts w:ascii="Roboto Light" w:hAnsi="Roboto Light" w:cstheme="majorHAnsi"/>
        </w:rPr>
        <w:t>werden die</w:t>
      </w:r>
      <w:r w:rsidRPr="00546895">
        <w:rPr>
          <w:rFonts w:ascii="Roboto Light" w:hAnsi="Roboto Light" w:cstheme="majorHAnsi"/>
        </w:rPr>
        <w:t xml:space="preserve"> beruflichen Kompetenzen und Fähigkeiten im Jahr 2023</w:t>
      </w:r>
      <w:r w:rsidR="00615007">
        <w:rPr>
          <w:rFonts w:ascii="Roboto Light" w:hAnsi="Roboto Light" w:cstheme="majorHAnsi"/>
        </w:rPr>
        <w:t xml:space="preserve"> reflektiert.</w:t>
      </w:r>
    </w:p>
    <w:p w14:paraId="48F23C12" w14:textId="1C8333DC" w:rsidR="00546895" w:rsidRPr="00546895" w:rsidRDefault="00546895" w:rsidP="00546895">
      <w:pPr>
        <w:ind w:left="-284"/>
        <w:rPr>
          <w:rFonts w:ascii="Roboto Light" w:hAnsi="Roboto Light" w:cstheme="majorHAnsi"/>
        </w:rPr>
      </w:pPr>
      <w:r w:rsidRPr="00546895">
        <w:rPr>
          <w:rFonts w:ascii="Roboto Light" w:hAnsi="Roboto Light" w:cstheme="majorHAnsi"/>
        </w:rPr>
        <w:t>Bewertungsskala:</w:t>
      </w:r>
      <w:r w:rsidR="007B772A">
        <w:rPr>
          <w:rFonts w:ascii="Roboto Light" w:hAnsi="Roboto Light" w:cstheme="majorHAnsi"/>
        </w:rPr>
        <w:t xml:space="preserve"> </w:t>
      </w:r>
      <w:r w:rsidRPr="00546895">
        <w:rPr>
          <w:rFonts w:ascii="Roboto Light" w:hAnsi="Roboto Light" w:cstheme="majorHAnsi"/>
        </w:rPr>
        <w:t>1 (gar nicht zufrieden) - 2 (nicht zufrieden) - 3 (zufrieden) - 4 (sehr zufrieden)</w:t>
      </w:r>
    </w:p>
    <w:p w14:paraId="6726C2C2" w14:textId="46510852" w:rsidR="00546895" w:rsidRPr="00546895" w:rsidRDefault="00546895" w:rsidP="00546895">
      <w:pPr>
        <w:ind w:left="-284"/>
        <w:rPr>
          <w:rFonts w:ascii="Roboto Light" w:hAnsi="Roboto Light" w:cstheme="majorHAnsi"/>
        </w:rPr>
      </w:pPr>
      <w:r w:rsidRPr="00546895">
        <w:rPr>
          <w:rFonts w:ascii="Roboto Light" w:hAnsi="Roboto Light" w:cstheme="majorHAnsi"/>
        </w:rPr>
        <w:t>Im Textfeld kann optional ein Kommentar hinterlegt werden.</w:t>
      </w:r>
    </w:p>
    <w:tbl>
      <w:tblPr>
        <w:tblStyle w:val="PlainTable2"/>
        <w:tblpPr w:leftFromText="142" w:rightFromText="142" w:vertAnchor="text" w:horzAnchor="margin" w:tblpX="-284" w:tblpY="1"/>
        <w:tblOverlap w:val="never"/>
        <w:tblW w:w="9785" w:type="dxa"/>
        <w:tblLayout w:type="fixed"/>
        <w:tblLook w:val="04A0" w:firstRow="1" w:lastRow="0" w:firstColumn="1" w:lastColumn="0" w:noHBand="0" w:noVBand="1"/>
      </w:tblPr>
      <w:tblGrid>
        <w:gridCol w:w="5529"/>
        <w:gridCol w:w="141"/>
        <w:gridCol w:w="1134"/>
        <w:gridCol w:w="851"/>
        <w:gridCol w:w="1134"/>
        <w:gridCol w:w="996"/>
      </w:tblGrid>
      <w:tr w:rsidR="00546895" w:rsidRPr="00BC16D9" w14:paraId="1113B78B" w14:textId="77777777" w:rsidTr="0026375C">
        <w:trPr>
          <w:cnfStyle w:val="100000000000" w:firstRow="1" w:lastRow="0" w:firstColumn="0" w:lastColumn="0" w:oddVBand="0" w:evenVBand="0" w:oddHBand="0" w:evenHBand="0" w:firstRowFirstColumn="0" w:firstRowLastColumn="0" w:lastRowFirstColumn="0" w:lastRowLastColumn="0"/>
          <w:trHeight w:val="423"/>
          <w:tblHeader/>
        </w:trPr>
        <w:tc>
          <w:tcPr>
            <w:cnfStyle w:val="001000000000" w:firstRow="0" w:lastRow="0" w:firstColumn="1" w:lastColumn="0" w:oddVBand="0" w:evenVBand="0" w:oddHBand="0" w:evenHBand="0" w:firstRowFirstColumn="0" w:firstRowLastColumn="0" w:lastRowFirstColumn="0" w:lastRowLastColumn="0"/>
            <w:tcW w:w="9785" w:type="dxa"/>
            <w:gridSpan w:val="6"/>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004D9F" w:themeFill="text2"/>
          </w:tcPr>
          <w:p w14:paraId="468C57DE" w14:textId="1A96A746" w:rsidR="00546895" w:rsidRPr="00C309DC" w:rsidRDefault="00570DAA" w:rsidP="0026375C">
            <w:pPr>
              <w:tabs>
                <w:tab w:val="right" w:pos="9569"/>
              </w:tabs>
              <w:ind w:left="0"/>
              <w:rPr>
                <w:rFonts w:asciiTheme="majorHAnsi" w:hAnsiTheme="majorHAnsi" w:cstheme="majorHAnsi"/>
                <w:b w:val="0"/>
                <w:bCs w:val="0"/>
                <w:color w:val="B8DAFF" w:themeColor="text1" w:themeTint="33"/>
                <w:szCs w:val="22"/>
              </w:rPr>
            </w:pPr>
            <w:r w:rsidRPr="00546895">
              <w:rPr>
                <w:rFonts w:ascii="Roboto Light" w:hAnsi="Roboto Light" w:cstheme="majorHAnsi"/>
                <w:b w:val="0"/>
                <w:bCs w:val="0"/>
                <w:color w:val="FFFFFF" w:themeColor="background1"/>
              </w:rPr>
              <w:t xml:space="preserve">Bitte bewerte, wie zufrieden du mit </w:t>
            </w:r>
            <w:r>
              <w:rPr>
                <w:rFonts w:ascii="Roboto Light" w:hAnsi="Roboto Light" w:cstheme="majorHAnsi"/>
                <w:b w:val="0"/>
                <w:bCs w:val="0"/>
                <w:color w:val="FFFFFF" w:themeColor="background1"/>
              </w:rPr>
              <w:t>deinen</w:t>
            </w:r>
            <w:r w:rsidRPr="00546895">
              <w:rPr>
                <w:rFonts w:ascii="Roboto Light" w:hAnsi="Roboto Light" w:cstheme="majorHAnsi"/>
                <w:b w:val="0"/>
                <w:bCs w:val="0"/>
                <w:color w:val="FFFFFF" w:themeColor="background1"/>
              </w:rPr>
              <w:t xml:space="preserve"> Leistungen in den folgenden Bereichen bist:</w:t>
            </w:r>
            <w:r w:rsidR="00546895">
              <w:rPr>
                <w:rFonts w:ascii="Segoe UI" w:hAnsi="Segoe UI" w:cs="Segoe UI"/>
                <w:b w:val="0"/>
                <w:bCs w:val="0"/>
                <w:color w:val="FFFFFF" w:themeColor="background1"/>
                <w:szCs w:val="22"/>
              </w:rPr>
              <w:tab/>
            </w:r>
          </w:p>
        </w:tc>
      </w:tr>
      <w:tr w:rsidR="00546895" w:rsidRPr="00BC16D9" w14:paraId="574E1162" w14:textId="77777777" w:rsidTr="0026375C">
        <w:trPr>
          <w:cnfStyle w:val="100000000000" w:firstRow="1" w:lastRow="0" w:firstColumn="0" w:lastColumn="0" w:oddVBand="0" w:evenVBand="0" w:oddHBand="0" w:evenHBand="0" w:firstRowFirstColumn="0" w:firstRowLastColumn="0" w:lastRowFirstColumn="0" w:lastRowLastColumn="0"/>
          <w:trHeight w:val="423"/>
          <w:tblHeader/>
        </w:trPr>
        <w:tc>
          <w:tcPr>
            <w:cnfStyle w:val="001000000000" w:firstRow="0" w:lastRow="0" w:firstColumn="1" w:lastColumn="0" w:oddVBand="0" w:evenVBand="0" w:oddHBand="0" w:evenHBand="0" w:firstRowFirstColumn="0" w:firstRowLastColumn="0" w:lastRowFirstColumn="0" w:lastRowLastColumn="0"/>
            <w:tcW w:w="5529" w:type="dxa"/>
            <w:tcBorders>
              <w:top w:val="nil"/>
              <w:left w:val="single" w:sz="4" w:space="0" w:color="4EA3FF" w:themeColor="text1" w:themeTint="80"/>
            </w:tcBorders>
            <w:shd w:val="clear" w:color="auto" w:fill="004D9F" w:themeFill="text2"/>
          </w:tcPr>
          <w:p w14:paraId="3C750572" w14:textId="77777777" w:rsidR="00546895" w:rsidRPr="00464FA3" w:rsidRDefault="00546895" w:rsidP="0026375C">
            <w:pPr>
              <w:tabs>
                <w:tab w:val="left" w:pos="1935"/>
              </w:tabs>
              <w:ind w:left="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ab/>
            </w:r>
          </w:p>
        </w:tc>
        <w:tc>
          <w:tcPr>
            <w:tcW w:w="1275" w:type="dxa"/>
            <w:gridSpan w:val="2"/>
            <w:tcBorders>
              <w:top w:val="nil"/>
            </w:tcBorders>
            <w:shd w:val="clear" w:color="auto" w:fill="004D9F" w:themeFill="text2"/>
          </w:tcPr>
          <w:p w14:paraId="705EB7DC" w14:textId="77777777" w:rsidR="00546895" w:rsidRPr="00464FA3" w:rsidRDefault="00546895"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1</w:t>
            </w:r>
          </w:p>
        </w:tc>
        <w:tc>
          <w:tcPr>
            <w:tcW w:w="851" w:type="dxa"/>
            <w:tcBorders>
              <w:top w:val="nil"/>
            </w:tcBorders>
            <w:shd w:val="clear" w:color="auto" w:fill="004D9F" w:themeFill="text2"/>
          </w:tcPr>
          <w:p w14:paraId="7CC05DC4" w14:textId="77777777" w:rsidR="00546895" w:rsidRPr="00464FA3" w:rsidRDefault="00546895"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2</w:t>
            </w:r>
          </w:p>
        </w:tc>
        <w:tc>
          <w:tcPr>
            <w:tcW w:w="1134" w:type="dxa"/>
            <w:tcBorders>
              <w:top w:val="nil"/>
            </w:tcBorders>
            <w:shd w:val="clear" w:color="auto" w:fill="004D9F" w:themeFill="text2"/>
          </w:tcPr>
          <w:p w14:paraId="7ADA2927" w14:textId="77777777" w:rsidR="00546895" w:rsidRPr="00464FA3" w:rsidRDefault="00546895"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3</w:t>
            </w:r>
          </w:p>
        </w:tc>
        <w:tc>
          <w:tcPr>
            <w:tcW w:w="996" w:type="dxa"/>
            <w:tcBorders>
              <w:top w:val="nil"/>
              <w:right w:val="single" w:sz="4" w:space="0" w:color="4EA3FF" w:themeColor="text1" w:themeTint="80"/>
            </w:tcBorders>
            <w:shd w:val="clear" w:color="auto" w:fill="004D9F" w:themeFill="text2"/>
          </w:tcPr>
          <w:p w14:paraId="1E69AE3D" w14:textId="77777777" w:rsidR="00546895" w:rsidRPr="00464FA3" w:rsidRDefault="00546895"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4</w:t>
            </w:r>
          </w:p>
        </w:tc>
      </w:tr>
      <w:tr w:rsidR="00546895" w:rsidRPr="00BC16D9" w14:paraId="2F1C5EEF"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68FDB16B" w14:textId="77777777" w:rsidR="00546895" w:rsidRPr="00D8000D" w:rsidRDefault="00546895"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Fachkenntnisse</w:t>
            </w:r>
          </w:p>
          <w:p w14:paraId="678C4763" w14:textId="77777777" w:rsidR="00546895" w:rsidRPr="00D8000D" w:rsidRDefault="00546895" w:rsidP="0026375C">
            <w:pPr>
              <w:shd w:val="clear" w:color="auto" w:fill="F8F9FA"/>
              <w:spacing w:before="60" w:line="24" w:lineRule="atLeast"/>
              <w:ind w:left="0"/>
              <w:textAlignment w:val="center"/>
              <w:rPr>
                <w:rFonts w:ascii="Roboto Light" w:hAnsi="Roboto Light" w:cstheme="majorHAnsi"/>
                <w:b w:val="0"/>
                <w:bCs w:val="0"/>
                <w:sz w:val="18"/>
                <w:szCs w:val="18"/>
              </w:rPr>
            </w:pPr>
            <w:r w:rsidRPr="00D8000D">
              <w:rPr>
                <w:rFonts w:ascii="Roboto Light" w:hAnsi="Roboto Light" w:cstheme="majorHAnsi"/>
                <w:b w:val="0"/>
                <w:bCs w:val="0"/>
                <w:sz w:val="18"/>
                <w:szCs w:val="18"/>
              </w:rPr>
              <w:t>Bewertung der eigenen Expertise und des Fachwissens in Bezug auf die beruflichen Aufgaben.</w:t>
            </w:r>
          </w:p>
        </w:tc>
        <w:sdt>
          <w:sdtPr>
            <w:rPr>
              <w:rFonts w:asciiTheme="majorHAnsi" w:hAnsiTheme="majorHAnsi" w:cstheme="majorHAnsi"/>
            </w:rPr>
            <w:id w:val="-1468662440"/>
            <w14:checkbox>
              <w14:checked w14:val="0"/>
              <w14:checkedState w14:val="2612" w14:font="MS Gothic"/>
              <w14:uncheckedState w14:val="2610" w14:font="MS Gothic"/>
            </w14:checkbox>
          </w:sdtPr>
          <w:sdtContent>
            <w:tc>
              <w:tcPr>
                <w:tcW w:w="1134" w:type="dxa"/>
              </w:tcPr>
              <w:p w14:paraId="0B9B81ED"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2130768482"/>
            <w14:checkbox>
              <w14:checked w14:val="0"/>
              <w14:checkedState w14:val="2612" w14:font="MS Gothic"/>
              <w14:uncheckedState w14:val="2610" w14:font="MS Gothic"/>
            </w14:checkbox>
          </w:sdtPr>
          <w:sdtContent>
            <w:tc>
              <w:tcPr>
                <w:tcW w:w="851" w:type="dxa"/>
              </w:tcPr>
              <w:p w14:paraId="67D41638"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475676309"/>
            <w14:checkbox>
              <w14:checked w14:val="0"/>
              <w14:checkedState w14:val="2612" w14:font="MS Gothic"/>
              <w14:uncheckedState w14:val="2610" w14:font="MS Gothic"/>
            </w14:checkbox>
          </w:sdtPr>
          <w:sdtContent>
            <w:tc>
              <w:tcPr>
                <w:tcW w:w="1134" w:type="dxa"/>
              </w:tcPr>
              <w:p w14:paraId="4E655A3A"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051034618"/>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214354E3"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546895" w:rsidRPr="00BC16D9" w14:paraId="4382B509" w14:textId="77777777" w:rsidTr="0026375C">
        <w:sdt>
          <w:sdtPr>
            <w:rPr>
              <w:rFonts w:ascii="Roboto Light" w:hAnsi="Roboto Light" w:cstheme="majorHAnsi"/>
            </w:rPr>
            <w:id w:val="60680961"/>
            <w:placeholder>
              <w:docPart w:val="2E816A390FE24BDCBD4D1650727AFE8C"/>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6E72C1D3" w14:textId="45144952" w:rsidR="00546895" w:rsidRPr="002748C8" w:rsidRDefault="00E7014E" w:rsidP="0026375C">
                <w:pPr>
                  <w:spacing w:before="60" w:line="24" w:lineRule="atLeast"/>
                  <w:ind w:left="0"/>
                  <w:rPr>
                    <w:rFonts w:ascii="Roboto Light" w:hAnsi="Roboto Light" w:cstheme="majorHAnsi"/>
                    <w:b w:val="0"/>
                    <w:bCs w:val="0"/>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0D929351"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0867FE01" w14:textId="77777777" w:rsidR="00546895" w:rsidRPr="00D8000D" w:rsidRDefault="00546895"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Arbeitsqualität</w:t>
            </w:r>
          </w:p>
          <w:p w14:paraId="188816C7" w14:textId="77777777" w:rsidR="00546895" w:rsidRPr="00464FA3" w:rsidRDefault="00546895" w:rsidP="0026375C">
            <w:pPr>
              <w:shd w:val="clear" w:color="auto" w:fill="F8F9FA"/>
              <w:spacing w:before="60" w:line="24" w:lineRule="atLeast"/>
              <w:ind w:left="0"/>
              <w:textAlignment w:val="center"/>
              <w:rPr>
                <w:rFonts w:asciiTheme="majorHAnsi" w:hAnsiTheme="majorHAnsi" w:cstheme="majorHAnsi"/>
                <w:color w:val="202124"/>
                <w:szCs w:val="22"/>
                <w:lang w:eastAsia="de-CH"/>
              </w:rPr>
            </w:pPr>
            <w:r w:rsidRPr="00D8000D">
              <w:rPr>
                <w:rFonts w:ascii="Roboto Light" w:hAnsi="Roboto Light" w:cstheme="majorHAnsi"/>
                <w:b w:val="0"/>
                <w:bCs w:val="0"/>
                <w:sz w:val="18"/>
                <w:szCs w:val="18"/>
              </w:rPr>
              <w:t>Einschätzung der Genauigkeit, Effizienz und Vollständigkeit der erbrachten Arbeit.</w:t>
            </w:r>
          </w:p>
        </w:tc>
        <w:sdt>
          <w:sdtPr>
            <w:rPr>
              <w:rFonts w:asciiTheme="majorHAnsi" w:hAnsiTheme="majorHAnsi" w:cstheme="majorHAnsi"/>
            </w:rPr>
            <w:id w:val="-471516504"/>
            <w14:checkbox>
              <w14:checked w14:val="0"/>
              <w14:checkedState w14:val="2612" w14:font="MS Gothic"/>
              <w14:uncheckedState w14:val="2610" w14:font="MS Gothic"/>
            </w14:checkbox>
          </w:sdtPr>
          <w:sdtContent>
            <w:tc>
              <w:tcPr>
                <w:tcW w:w="1134" w:type="dxa"/>
              </w:tcPr>
              <w:p w14:paraId="37DE7C6D"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705162838"/>
            <w14:checkbox>
              <w14:checked w14:val="0"/>
              <w14:checkedState w14:val="2612" w14:font="MS Gothic"/>
              <w14:uncheckedState w14:val="2610" w14:font="MS Gothic"/>
            </w14:checkbox>
          </w:sdtPr>
          <w:sdtContent>
            <w:tc>
              <w:tcPr>
                <w:tcW w:w="851" w:type="dxa"/>
              </w:tcPr>
              <w:p w14:paraId="6D583AE9"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516369324"/>
            <w14:checkbox>
              <w14:checked w14:val="0"/>
              <w14:checkedState w14:val="2612" w14:font="MS Gothic"/>
              <w14:uncheckedState w14:val="2610" w14:font="MS Gothic"/>
            </w14:checkbox>
          </w:sdtPr>
          <w:sdtContent>
            <w:tc>
              <w:tcPr>
                <w:tcW w:w="1134" w:type="dxa"/>
              </w:tcPr>
              <w:p w14:paraId="6CD8EA43"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893930749"/>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58A002A7"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tr>
      <w:tr w:rsidR="00546895" w:rsidRPr="00BC16D9" w14:paraId="30982171" w14:textId="77777777" w:rsidTr="0026375C">
        <w:sdt>
          <w:sdtPr>
            <w:rPr>
              <w:rFonts w:ascii="Roboto Light" w:hAnsi="Roboto Light" w:cstheme="majorHAnsi"/>
            </w:rPr>
            <w:id w:val="1098063050"/>
            <w:placeholder>
              <w:docPart w:val="F22CC7BCED33B54E98B11D06DFA7A8CD"/>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4B2A4B50" w14:textId="49B93348" w:rsidR="00546895" w:rsidRPr="00B83F4D" w:rsidRDefault="00E7014E" w:rsidP="0026375C">
                <w:pPr>
                  <w:spacing w:before="60" w:line="24" w:lineRule="atLeast"/>
                  <w:ind w:left="0"/>
                  <w:rPr>
                    <w:rFonts w:ascii="Roboto Light" w:hAnsi="Roboto Light" w:cstheme="majorHAnsi"/>
                    <w:b w:val="0"/>
                    <w:bCs w:val="0"/>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4D60B267"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bottom w:val="single" w:sz="4" w:space="0" w:color="auto"/>
            </w:tcBorders>
          </w:tcPr>
          <w:p w14:paraId="5747BCAC"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 xml:space="preserve">Zuverlässigkeit </w:t>
            </w:r>
          </w:p>
          <w:p w14:paraId="761DFD67" w14:textId="77777777" w:rsidR="00546895" w:rsidRPr="00464FA3" w:rsidRDefault="00546895" w:rsidP="00D8000D">
            <w:pPr>
              <w:shd w:val="clear" w:color="auto" w:fill="F8F9FA"/>
              <w:spacing w:before="60" w:line="24" w:lineRule="atLeast"/>
              <w:ind w:left="0"/>
              <w:textAlignment w:val="center"/>
              <w:rPr>
                <w:rFonts w:asciiTheme="majorHAnsi" w:hAnsiTheme="majorHAnsi" w:cstheme="majorHAnsi"/>
              </w:rPr>
            </w:pPr>
            <w:r w:rsidRPr="00D8000D">
              <w:rPr>
                <w:rFonts w:ascii="Roboto Light" w:hAnsi="Roboto Light" w:cstheme="majorHAnsi"/>
                <w:b w:val="0"/>
                <w:bCs w:val="0"/>
                <w:sz w:val="18"/>
                <w:szCs w:val="18"/>
              </w:rPr>
              <w:t>Reflexion über die Pünktlichkeit, Termintreue und Zuverlässigkeit bei der Erfüllung von Aufgaben und Zusagen.</w:t>
            </w:r>
          </w:p>
        </w:tc>
        <w:sdt>
          <w:sdtPr>
            <w:rPr>
              <w:rFonts w:asciiTheme="majorHAnsi" w:hAnsiTheme="majorHAnsi" w:cstheme="majorHAnsi"/>
            </w:rPr>
            <w:id w:val="-1246719192"/>
            <w14:checkbox>
              <w14:checked w14:val="0"/>
              <w14:checkedState w14:val="2612" w14:font="MS Gothic"/>
              <w14:uncheckedState w14:val="2610" w14:font="MS Gothic"/>
            </w14:checkbox>
          </w:sdtPr>
          <w:sdtContent>
            <w:tc>
              <w:tcPr>
                <w:tcW w:w="1134" w:type="dxa"/>
              </w:tcPr>
              <w:p w14:paraId="778F6056"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846016550"/>
            <w14:checkbox>
              <w14:checked w14:val="0"/>
              <w14:checkedState w14:val="2612" w14:font="MS Gothic"/>
              <w14:uncheckedState w14:val="2610" w14:font="MS Gothic"/>
            </w14:checkbox>
          </w:sdtPr>
          <w:sdtContent>
            <w:tc>
              <w:tcPr>
                <w:tcW w:w="851" w:type="dxa"/>
              </w:tcPr>
              <w:p w14:paraId="526FB01D"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135445958"/>
            <w14:checkbox>
              <w14:checked w14:val="0"/>
              <w14:checkedState w14:val="2612" w14:font="MS Gothic"/>
              <w14:uncheckedState w14:val="2610" w14:font="MS Gothic"/>
            </w14:checkbox>
          </w:sdtPr>
          <w:sdtContent>
            <w:tc>
              <w:tcPr>
                <w:tcW w:w="1134" w:type="dxa"/>
              </w:tcPr>
              <w:p w14:paraId="21C41F87"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651263845"/>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7BFA5375"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546895" w:rsidRPr="00BC16D9" w14:paraId="1B6BE6ED" w14:textId="77777777" w:rsidTr="0026375C">
        <w:sdt>
          <w:sdtPr>
            <w:rPr>
              <w:rFonts w:ascii="Roboto Light" w:hAnsi="Roboto Light" w:cstheme="majorHAnsi"/>
            </w:rPr>
            <w:id w:val="-2083435767"/>
            <w:placeholder>
              <w:docPart w:val="AD9D0E528C9E4B31A904280CDB49D8B0"/>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11A8FFD9" w14:textId="28F68F1C" w:rsidR="00546895" w:rsidRPr="00464FA3" w:rsidRDefault="00E7014E" w:rsidP="0026375C">
                <w:pPr>
                  <w:spacing w:before="60" w:line="24" w:lineRule="atLeast"/>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26C08F2C"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top w:val="single" w:sz="4" w:space="0" w:color="auto"/>
              <w:left w:val="single" w:sz="4" w:space="0" w:color="4EA3FF" w:themeColor="text1" w:themeTint="80"/>
            </w:tcBorders>
          </w:tcPr>
          <w:p w14:paraId="1586C354"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Belastbarkeit</w:t>
            </w:r>
          </w:p>
          <w:p w14:paraId="6E002DF4" w14:textId="77777777" w:rsidR="00546895" w:rsidRPr="00464FA3" w:rsidRDefault="00546895" w:rsidP="00D8000D">
            <w:pPr>
              <w:shd w:val="clear" w:color="auto" w:fill="F8F9FA"/>
              <w:spacing w:before="60" w:line="24" w:lineRule="atLeast"/>
              <w:ind w:left="0"/>
              <w:textAlignment w:val="center"/>
              <w:rPr>
                <w:rFonts w:asciiTheme="majorHAnsi" w:hAnsiTheme="majorHAnsi" w:cstheme="majorHAnsi"/>
              </w:rPr>
            </w:pPr>
            <w:r w:rsidRPr="00D8000D">
              <w:rPr>
                <w:rFonts w:ascii="Roboto Light" w:hAnsi="Roboto Light" w:cstheme="majorHAnsi"/>
                <w:b w:val="0"/>
                <w:bCs w:val="0"/>
                <w:sz w:val="18"/>
                <w:szCs w:val="18"/>
              </w:rPr>
              <w:t>Beurteilung der Fähigkeit, unter Druck effektiv zu arbeiten und mit Stress umzugehen.</w:t>
            </w:r>
          </w:p>
        </w:tc>
        <w:sdt>
          <w:sdtPr>
            <w:rPr>
              <w:rFonts w:asciiTheme="majorHAnsi" w:hAnsiTheme="majorHAnsi" w:cstheme="majorHAnsi"/>
            </w:rPr>
            <w:id w:val="-1067954569"/>
            <w14:checkbox>
              <w14:checked w14:val="0"/>
              <w14:checkedState w14:val="2612" w14:font="MS Gothic"/>
              <w14:uncheckedState w14:val="2610" w14:font="MS Gothic"/>
            </w14:checkbox>
          </w:sdtPr>
          <w:sdtContent>
            <w:tc>
              <w:tcPr>
                <w:tcW w:w="1134" w:type="dxa"/>
              </w:tcPr>
              <w:p w14:paraId="17EFCB93"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952979475"/>
            <w14:checkbox>
              <w14:checked w14:val="0"/>
              <w14:checkedState w14:val="2612" w14:font="MS Gothic"/>
              <w14:uncheckedState w14:val="2610" w14:font="MS Gothic"/>
            </w14:checkbox>
          </w:sdtPr>
          <w:sdtContent>
            <w:tc>
              <w:tcPr>
                <w:tcW w:w="851" w:type="dxa"/>
              </w:tcPr>
              <w:p w14:paraId="65618976"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620752576"/>
            <w14:checkbox>
              <w14:checked w14:val="0"/>
              <w14:checkedState w14:val="2612" w14:font="MS Gothic"/>
              <w14:uncheckedState w14:val="2610" w14:font="MS Gothic"/>
            </w14:checkbox>
          </w:sdtPr>
          <w:sdtContent>
            <w:tc>
              <w:tcPr>
                <w:tcW w:w="1134" w:type="dxa"/>
              </w:tcPr>
              <w:p w14:paraId="69E36382"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078052686"/>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536D64CB"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tr>
      <w:tr w:rsidR="00546895" w:rsidRPr="00BC16D9" w14:paraId="191F62D9" w14:textId="77777777" w:rsidTr="0026375C">
        <w:sdt>
          <w:sdtPr>
            <w:rPr>
              <w:rFonts w:ascii="Roboto Light" w:hAnsi="Roboto Light" w:cstheme="majorHAnsi"/>
            </w:rPr>
            <w:id w:val="1773660012"/>
            <w:placeholder>
              <w:docPart w:val="B2E7CA18779F4DD5B84895F27F698419"/>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44415324" w14:textId="605582D2" w:rsidR="00546895" w:rsidRPr="00464FA3" w:rsidRDefault="00E7014E" w:rsidP="0026375C">
                <w:pPr>
                  <w:spacing w:before="60" w:line="24" w:lineRule="atLeast"/>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2CF73CB5"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641FDF58"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Selbstständigkeit</w:t>
            </w:r>
          </w:p>
          <w:p w14:paraId="35C81BDF" w14:textId="77777777" w:rsidR="00546895" w:rsidRPr="00464FA3" w:rsidRDefault="00546895" w:rsidP="0026375C">
            <w:pPr>
              <w:spacing w:before="60" w:line="24" w:lineRule="atLeast"/>
              <w:ind w:left="0"/>
              <w:rPr>
                <w:rFonts w:asciiTheme="majorHAnsi" w:hAnsiTheme="majorHAnsi" w:cstheme="majorBidi"/>
              </w:rPr>
            </w:pPr>
            <w:r w:rsidRPr="00D8000D">
              <w:rPr>
                <w:rFonts w:ascii="Roboto Light" w:hAnsi="Roboto Light" w:cstheme="majorHAnsi"/>
                <w:b w:val="0"/>
                <w:bCs w:val="0"/>
                <w:sz w:val="18"/>
                <w:szCs w:val="18"/>
              </w:rPr>
              <w:t>Einschätzung der Fähigkeit, Aufgaben eigenverantwortlich und ohne ständige Anleitung zu erledigen.</w:t>
            </w:r>
          </w:p>
        </w:tc>
        <w:tc>
          <w:tcPr>
            <w:tcW w:w="1134" w:type="dxa"/>
          </w:tcPr>
          <w:sdt>
            <w:sdtPr>
              <w:rPr>
                <w:rFonts w:asciiTheme="majorHAnsi" w:hAnsiTheme="majorHAnsi" w:cstheme="majorHAnsi"/>
              </w:rPr>
              <w:id w:val="-705940733"/>
              <w14:checkbox>
                <w14:checked w14:val="0"/>
                <w14:checkedState w14:val="2612" w14:font="MS Gothic"/>
                <w14:uncheckedState w14:val="2610" w14:font="MS Gothic"/>
              </w14:checkbox>
            </w:sdtPr>
            <w:sdtContent>
              <w:p w14:paraId="58E1F8E0"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c>
          <w:tcPr>
            <w:tcW w:w="851" w:type="dxa"/>
          </w:tcPr>
          <w:sdt>
            <w:sdtPr>
              <w:rPr>
                <w:rFonts w:asciiTheme="majorHAnsi" w:hAnsiTheme="majorHAnsi" w:cstheme="majorHAnsi"/>
              </w:rPr>
              <w:id w:val="989991256"/>
              <w14:checkbox>
                <w14:checked w14:val="0"/>
                <w14:checkedState w14:val="2612" w14:font="MS Gothic"/>
                <w14:uncheckedState w14:val="2610" w14:font="MS Gothic"/>
              </w14:checkbox>
            </w:sdtPr>
            <w:sdtContent>
              <w:p w14:paraId="7015926C"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c>
          <w:tcPr>
            <w:tcW w:w="1134" w:type="dxa"/>
          </w:tcPr>
          <w:sdt>
            <w:sdtPr>
              <w:rPr>
                <w:rFonts w:asciiTheme="majorHAnsi" w:hAnsiTheme="majorHAnsi" w:cstheme="majorHAnsi"/>
              </w:rPr>
              <w:id w:val="-1488548362"/>
              <w14:checkbox>
                <w14:checked w14:val="0"/>
                <w14:checkedState w14:val="2612" w14:font="MS Gothic"/>
                <w14:uncheckedState w14:val="2610" w14:font="MS Gothic"/>
              </w14:checkbox>
            </w:sdtPr>
            <w:sdtContent>
              <w:p w14:paraId="069F2C67"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c>
          <w:tcPr>
            <w:tcW w:w="996" w:type="dxa"/>
            <w:tcBorders>
              <w:right w:val="single" w:sz="4" w:space="0" w:color="4EA3FF" w:themeColor="text1" w:themeTint="80"/>
            </w:tcBorders>
          </w:tcPr>
          <w:sdt>
            <w:sdtPr>
              <w:rPr>
                <w:rFonts w:asciiTheme="majorHAnsi" w:hAnsiTheme="majorHAnsi" w:cstheme="majorHAnsi"/>
              </w:rPr>
              <w:id w:val="1761788163"/>
              <w14:checkbox>
                <w14:checked w14:val="0"/>
                <w14:checkedState w14:val="2612" w14:font="MS Gothic"/>
                <w14:uncheckedState w14:val="2610" w14:font="MS Gothic"/>
              </w14:checkbox>
            </w:sdtPr>
            <w:sdtContent>
              <w:p w14:paraId="237725F0"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r>
      <w:tr w:rsidR="00546895" w:rsidRPr="00BC16D9" w14:paraId="00683123" w14:textId="77777777" w:rsidTr="0026375C">
        <w:sdt>
          <w:sdtPr>
            <w:rPr>
              <w:rFonts w:ascii="Roboto Light" w:hAnsi="Roboto Light" w:cstheme="majorHAnsi"/>
            </w:rPr>
            <w:id w:val="666142151"/>
            <w:placeholder>
              <w:docPart w:val="30F887DE49A64EEC8B865AAE8F99E777"/>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23E0C166" w14:textId="23FABBAC" w:rsidR="00546895" w:rsidRPr="00464FA3" w:rsidRDefault="00E7014E" w:rsidP="0026375C">
                <w:pPr>
                  <w:spacing w:before="60" w:line="24" w:lineRule="atLeast"/>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63468B2F"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3831BF57"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Kommunikationsfähigkeit</w:t>
            </w:r>
          </w:p>
          <w:p w14:paraId="67864C37" w14:textId="77777777" w:rsidR="00546895" w:rsidRPr="00464FA3" w:rsidRDefault="00546895" w:rsidP="0026375C">
            <w:pPr>
              <w:spacing w:before="60" w:line="24" w:lineRule="atLeast"/>
              <w:ind w:left="0"/>
              <w:rPr>
                <w:rFonts w:asciiTheme="majorHAnsi" w:hAnsiTheme="majorHAnsi" w:cstheme="majorHAnsi"/>
              </w:rPr>
            </w:pPr>
            <w:r w:rsidRPr="00D8000D">
              <w:rPr>
                <w:rFonts w:ascii="Roboto Light" w:hAnsi="Roboto Light" w:cstheme="majorHAnsi"/>
                <w:b w:val="0"/>
                <w:bCs w:val="0"/>
                <w:sz w:val="18"/>
                <w:szCs w:val="18"/>
              </w:rPr>
              <w:t>Einschätzung der Fähigkeit zur klaren und verständlichen Übermittlung von Informationen sowie des Verständnisses für den Bedarf an Kommunikation.</w:t>
            </w:r>
          </w:p>
        </w:tc>
        <w:sdt>
          <w:sdtPr>
            <w:rPr>
              <w:rFonts w:asciiTheme="majorHAnsi" w:hAnsiTheme="majorHAnsi" w:cstheme="majorHAnsi"/>
            </w:rPr>
            <w:id w:val="1610163358"/>
            <w14:checkbox>
              <w14:checked w14:val="0"/>
              <w14:checkedState w14:val="2612" w14:font="MS Gothic"/>
              <w14:uncheckedState w14:val="2610" w14:font="MS Gothic"/>
            </w14:checkbox>
          </w:sdtPr>
          <w:sdtContent>
            <w:tc>
              <w:tcPr>
                <w:tcW w:w="1134" w:type="dxa"/>
              </w:tcPr>
              <w:p w14:paraId="2626B984"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592209218"/>
            <w14:checkbox>
              <w14:checked w14:val="0"/>
              <w14:checkedState w14:val="2612" w14:font="MS Gothic"/>
              <w14:uncheckedState w14:val="2610" w14:font="MS Gothic"/>
            </w14:checkbox>
          </w:sdtPr>
          <w:sdtContent>
            <w:tc>
              <w:tcPr>
                <w:tcW w:w="851" w:type="dxa"/>
              </w:tcPr>
              <w:p w14:paraId="36A7C722"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281810027"/>
            <w14:checkbox>
              <w14:checked w14:val="0"/>
              <w14:checkedState w14:val="2612" w14:font="MS Gothic"/>
              <w14:uncheckedState w14:val="2610" w14:font="MS Gothic"/>
            </w14:checkbox>
          </w:sdtPr>
          <w:sdtContent>
            <w:tc>
              <w:tcPr>
                <w:tcW w:w="1134" w:type="dxa"/>
              </w:tcPr>
              <w:p w14:paraId="5D8F3672"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364333777"/>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5A289E1C"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546895" w:rsidRPr="00BC16D9" w14:paraId="25F8437E" w14:textId="77777777" w:rsidTr="0026375C">
        <w:sdt>
          <w:sdtPr>
            <w:rPr>
              <w:rFonts w:ascii="Roboto Light" w:hAnsi="Roboto Light" w:cstheme="majorHAnsi"/>
            </w:rPr>
            <w:id w:val="1713228395"/>
            <w:placeholder>
              <w:docPart w:val="CDC62290D73540E2B8CC7B1D92499D6C"/>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2456834F" w14:textId="4A5C9432" w:rsidR="00546895" w:rsidRPr="00464FA3" w:rsidRDefault="00E7014E" w:rsidP="0026375C">
                <w:pPr>
                  <w:spacing w:before="60" w:line="24" w:lineRule="atLeast"/>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1F1327E2"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404211CA"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Proaktivität und Initiative</w:t>
            </w:r>
          </w:p>
          <w:p w14:paraId="41B14421" w14:textId="7E8769E6" w:rsidR="00546895" w:rsidRPr="00C63452" w:rsidRDefault="00546895" w:rsidP="0026375C">
            <w:pPr>
              <w:spacing w:before="60" w:line="24" w:lineRule="atLeast"/>
              <w:ind w:left="0"/>
              <w:rPr>
                <w:rFonts w:asciiTheme="majorHAnsi" w:hAnsiTheme="majorHAnsi" w:cstheme="majorHAnsi"/>
                <w:b w:val="0"/>
                <w:bCs w:val="0"/>
                <w:sz w:val="18"/>
                <w:szCs w:val="18"/>
              </w:rPr>
            </w:pPr>
            <w:r w:rsidRPr="00D8000D">
              <w:rPr>
                <w:rFonts w:ascii="Roboto Light" w:hAnsi="Roboto Light" w:cstheme="majorHAnsi"/>
                <w:b w:val="0"/>
                <w:bCs w:val="0"/>
                <w:sz w:val="18"/>
                <w:szCs w:val="18"/>
              </w:rPr>
              <w:t>Beurteilung der Neigung, eigenständig zu handeln und neue Ideen oder Lösungen vorzuschlagen</w:t>
            </w:r>
            <w:r w:rsidR="00D8000D">
              <w:rPr>
                <w:rFonts w:ascii="Roboto Light" w:hAnsi="Roboto Light" w:cstheme="majorHAnsi"/>
                <w:b w:val="0"/>
                <w:bCs w:val="0"/>
                <w:sz w:val="18"/>
                <w:szCs w:val="18"/>
              </w:rPr>
              <w:t>.</w:t>
            </w:r>
          </w:p>
        </w:tc>
        <w:sdt>
          <w:sdtPr>
            <w:rPr>
              <w:rFonts w:asciiTheme="majorHAnsi" w:hAnsiTheme="majorHAnsi" w:cstheme="majorHAnsi"/>
            </w:rPr>
            <w:id w:val="1144006545"/>
            <w14:checkbox>
              <w14:checked w14:val="0"/>
              <w14:checkedState w14:val="2612" w14:font="MS Gothic"/>
              <w14:uncheckedState w14:val="2610" w14:font="MS Gothic"/>
            </w14:checkbox>
          </w:sdtPr>
          <w:sdtContent>
            <w:tc>
              <w:tcPr>
                <w:tcW w:w="1134" w:type="dxa"/>
              </w:tcPr>
              <w:p w14:paraId="488F8659"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085573963"/>
            <w14:checkbox>
              <w14:checked w14:val="0"/>
              <w14:checkedState w14:val="2612" w14:font="MS Gothic"/>
              <w14:uncheckedState w14:val="2610" w14:font="MS Gothic"/>
            </w14:checkbox>
          </w:sdtPr>
          <w:sdtContent>
            <w:tc>
              <w:tcPr>
                <w:tcW w:w="851" w:type="dxa"/>
              </w:tcPr>
              <w:p w14:paraId="4521CE70"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344521059"/>
            <w14:checkbox>
              <w14:checked w14:val="0"/>
              <w14:checkedState w14:val="2612" w14:font="MS Gothic"/>
              <w14:uncheckedState w14:val="2610" w14:font="MS Gothic"/>
            </w14:checkbox>
          </w:sdtPr>
          <w:sdtContent>
            <w:tc>
              <w:tcPr>
                <w:tcW w:w="1134" w:type="dxa"/>
              </w:tcPr>
              <w:p w14:paraId="3CF96AD1"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877011601"/>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47839C62"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546895" w:rsidRPr="00BC16D9" w14:paraId="06E41164" w14:textId="77777777" w:rsidTr="0026375C">
        <w:sdt>
          <w:sdtPr>
            <w:rPr>
              <w:rFonts w:ascii="Roboto Light" w:hAnsi="Roboto Light" w:cstheme="majorHAnsi"/>
            </w:rPr>
            <w:id w:val="-1264916720"/>
            <w:placeholder>
              <w:docPart w:val="212DB30FA6534856A2DB5167ECBA1F7F"/>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3CEDB922" w14:textId="46D81389" w:rsidR="00546895" w:rsidRPr="00464FA3" w:rsidRDefault="00E7014E" w:rsidP="0026375C">
                <w:pPr>
                  <w:spacing w:before="60" w:line="24" w:lineRule="atLeast"/>
                  <w:ind w:left="0"/>
                  <w:jc w:val="both"/>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716DF2CD"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767BDA1A"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Problemlösungsfähigkeit</w:t>
            </w:r>
          </w:p>
          <w:p w14:paraId="086B212B" w14:textId="77777777" w:rsidR="00546895" w:rsidRPr="00C63452" w:rsidRDefault="00546895" w:rsidP="0026375C">
            <w:pPr>
              <w:spacing w:before="60" w:line="24" w:lineRule="atLeast"/>
              <w:ind w:left="0"/>
              <w:rPr>
                <w:rFonts w:asciiTheme="majorHAnsi" w:hAnsiTheme="majorHAnsi" w:cstheme="majorHAnsi"/>
                <w:b w:val="0"/>
                <w:bCs w:val="0"/>
                <w:sz w:val="18"/>
                <w:szCs w:val="18"/>
              </w:rPr>
            </w:pPr>
            <w:r w:rsidRPr="00D8000D">
              <w:rPr>
                <w:rFonts w:ascii="Roboto Light" w:hAnsi="Roboto Light" w:cstheme="majorHAnsi"/>
                <w:b w:val="0"/>
                <w:bCs w:val="0"/>
                <w:sz w:val="18"/>
                <w:szCs w:val="18"/>
              </w:rPr>
              <w:t>Bewertung der Fähigkeit, Herausforderungen zu erkennen und effektive Lösungen zu entwickeln.</w:t>
            </w:r>
          </w:p>
        </w:tc>
        <w:sdt>
          <w:sdtPr>
            <w:rPr>
              <w:rFonts w:asciiTheme="majorHAnsi" w:hAnsiTheme="majorHAnsi" w:cstheme="majorHAnsi"/>
            </w:rPr>
            <w:id w:val="-1433818672"/>
            <w14:checkbox>
              <w14:checked w14:val="0"/>
              <w14:checkedState w14:val="2612" w14:font="MS Gothic"/>
              <w14:uncheckedState w14:val="2610" w14:font="MS Gothic"/>
            </w14:checkbox>
          </w:sdtPr>
          <w:sdtContent>
            <w:tc>
              <w:tcPr>
                <w:tcW w:w="1134" w:type="dxa"/>
              </w:tcPr>
              <w:p w14:paraId="10E41C8E"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374769928"/>
            <w14:checkbox>
              <w14:checked w14:val="0"/>
              <w14:checkedState w14:val="2612" w14:font="MS Gothic"/>
              <w14:uncheckedState w14:val="2610" w14:font="MS Gothic"/>
            </w14:checkbox>
          </w:sdtPr>
          <w:sdtContent>
            <w:tc>
              <w:tcPr>
                <w:tcW w:w="851" w:type="dxa"/>
              </w:tcPr>
              <w:p w14:paraId="1A283454"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862706307"/>
            <w14:checkbox>
              <w14:checked w14:val="0"/>
              <w14:checkedState w14:val="2612" w14:font="MS Gothic"/>
              <w14:uncheckedState w14:val="2610" w14:font="MS Gothic"/>
            </w14:checkbox>
          </w:sdtPr>
          <w:sdtContent>
            <w:tc>
              <w:tcPr>
                <w:tcW w:w="1134" w:type="dxa"/>
              </w:tcPr>
              <w:p w14:paraId="136C2B99"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915851590"/>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37D13F16"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546895" w:rsidRPr="00BC16D9" w14:paraId="3CCC2142" w14:textId="77777777" w:rsidTr="0026375C">
        <w:sdt>
          <w:sdtPr>
            <w:rPr>
              <w:rFonts w:ascii="Roboto Light" w:hAnsi="Roboto Light" w:cstheme="majorHAnsi"/>
            </w:rPr>
            <w:id w:val="1315530373"/>
            <w:placeholder>
              <w:docPart w:val="14487FB5D0544FDB8F1CEB60D528D742"/>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22088B13" w14:textId="78BE506A" w:rsidR="00546895" w:rsidRPr="00464FA3" w:rsidRDefault="00E7014E" w:rsidP="0026375C">
                <w:pPr>
                  <w:spacing w:before="60" w:line="24" w:lineRule="atLeast"/>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546895" w:rsidRPr="00BC16D9" w14:paraId="2C322048"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7E24B425" w14:textId="77777777" w:rsidR="00546895" w:rsidRPr="00D8000D" w:rsidRDefault="00546895" w:rsidP="00D8000D">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Verhalten</w:t>
            </w:r>
          </w:p>
          <w:p w14:paraId="611FE11B" w14:textId="00CA4DD3" w:rsidR="00546895" w:rsidRPr="00464FA3" w:rsidRDefault="00546895" w:rsidP="0026375C">
            <w:pPr>
              <w:spacing w:before="60" w:line="24" w:lineRule="atLeast"/>
              <w:ind w:left="0"/>
              <w:rPr>
                <w:rFonts w:asciiTheme="majorHAnsi" w:hAnsiTheme="majorHAnsi" w:cstheme="majorHAnsi"/>
              </w:rPr>
            </w:pPr>
            <w:r w:rsidRPr="00D8000D">
              <w:rPr>
                <w:rFonts w:ascii="Roboto Light" w:hAnsi="Roboto Light" w:cstheme="majorHAnsi"/>
                <w:b w:val="0"/>
                <w:bCs w:val="0"/>
                <w:sz w:val="18"/>
                <w:szCs w:val="18"/>
              </w:rPr>
              <w:t>Einschätzung des eigenen Verhaltens im Arbeitskontext, insbesondere im Umgang mit Kolleg</w:t>
            </w:r>
            <w:r w:rsidR="00027EA1">
              <w:rPr>
                <w:rFonts w:ascii="Roboto Light" w:hAnsi="Roboto Light" w:cstheme="majorHAnsi"/>
                <w:b w:val="0"/>
                <w:bCs w:val="0"/>
                <w:sz w:val="18"/>
                <w:szCs w:val="18"/>
              </w:rPr>
              <w:t>innen und Kollegen</w:t>
            </w:r>
            <w:r w:rsidRPr="00D8000D">
              <w:rPr>
                <w:rFonts w:ascii="Roboto Light" w:hAnsi="Roboto Light" w:cstheme="majorHAnsi"/>
                <w:b w:val="0"/>
                <w:bCs w:val="0"/>
                <w:sz w:val="18"/>
                <w:szCs w:val="18"/>
              </w:rPr>
              <w:t>, Vorgesetzten und gegebenenfalls Kunden.</w:t>
            </w:r>
          </w:p>
        </w:tc>
        <w:sdt>
          <w:sdtPr>
            <w:rPr>
              <w:rFonts w:asciiTheme="majorHAnsi" w:hAnsiTheme="majorHAnsi" w:cstheme="majorHAnsi"/>
            </w:rPr>
            <w:id w:val="-1596788018"/>
            <w14:checkbox>
              <w14:checked w14:val="0"/>
              <w14:checkedState w14:val="2612" w14:font="MS Gothic"/>
              <w14:uncheckedState w14:val="2610" w14:font="MS Gothic"/>
            </w14:checkbox>
          </w:sdtPr>
          <w:sdtContent>
            <w:tc>
              <w:tcPr>
                <w:tcW w:w="1134" w:type="dxa"/>
              </w:tcPr>
              <w:p w14:paraId="1F0BB7C8"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024127007"/>
            <w14:checkbox>
              <w14:checked w14:val="0"/>
              <w14:checkedState w14:val="2612" w14:font="MS Gothic"/>
              <w14:uncheckedState w14:val="2610" w14:font="MS Gothic"/>
            </w14:checkbox>
          </w:sdtPr>
          <w:sdtContent>
            <w:tc>
              <w:tcPr>
                <w:tcW w:w="851" w:type="dxa"/>
              </w:tcPr>
              <w:p w14:paraId="1F962782"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201291171"/>
            <w14:checkbox>
              <w14:checked w14:val="0"/>
              <w14:checkedState w14:val="2612" w14:font="MS Gothic"/>
              <w14:uncheckedState w14:val="2610" w14:font="MS Gothic"/>
            </w14:checkbox>
          </w:sdtPr>
          <w:sdtContent>
            <w:tc>
              <w:tcPr>
                <w:tcW w:w="1134" w:type="dxa"/>
              </w:tcPr>
              <w:p w14:paraId="5E767460"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407142100"/>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015B7207" w14:textId="77777777" w:rsidR="00546895" w:rsidRPr="00464FA3" w:rsidRDefault="00546895"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tr>
      <w:tr w:rsidR="00546895" w:rsidRPr="00BC16D9" w14:paraId="085DC1D6" w14:textId="77777777" w:rsidTr="0026375C">
        <w:sdt>
          <w:sdtPr>
            <w:rPr>
              <w:rFonts w:ascii="Roboto Light" w:hAnsi="Roboto Light" w:cstheme="majorHAnsi"/>
            </w:rPr>
            <w:id w:val="542722573"/>
            <w:placeholder>
              <w:docPart w:val="8FF2809195D74737997FAADF94D6A6E7"/>
            </w:placeholder>
            <w:showingPlcHdr/>
          </w:sdtPr>
          <w:sdtContent>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1A0D244E" w14:textId="43DF75E4" w:rsidR="00546895" w:rsidRPr="00464FA3" w:rsidRDefault="00E7014E" w:rsidP="0026375C">
                <w:pPr>
                  <w:spacing w:before="60" w:line="24" w:lineRule="atLeast"/>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c>
          <w:tcPr>
            <w:tcW w:w="1134" w:type="dxa"/>
          </w:tcPr>
          <w:p w14:paraId="05368185" w14:textId="77777777" w:rsidR="00546895" w:rsidRPr="00464FA3" w:rsidRDefault="00546895"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1713777D" w14:textId="77777777" w:rsidR="00546895" w:rsidRPr="00464FA3" w:rsidRDefault="00546895"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60DBC007" w14:textId="77777777" w:rsidR="00546895" w:rsidRPr="00464FA3" w:rsidRDefault="00546895"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6" w:type="dxa"/>
            <w:tcBorders>
              <w:right w:val="single" w:sz="4" w:space="0" w:color="4EA3FF" w:themeColor="text1" w:themeTint="80"/>
            </w:tcBorders>
          </w:tcPr>
          <w:p w14:paraId="6962A4EB" w14:textId="77777777" w:rsidR="00546895" w:rsidRPr="00464FA3" w:rsidRDefault="00546895"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1393F295" w14:textId="29FB6C72" w:rsidR="00110E6F" w:rsidRDefault="00570DAA" w:rsidP="00570DAA">
      <w:pPr>
        <w:pStyle w:val="ListParagraph"/>
        <w:numPr>
          <w:ilvl w:val="0"/>
          <w:numId w:val="19"/>
        </w:numPr>
        <w:rPr>
          <w:rFonts w:ascii="Roboto Medium" w:hAnsi="Roboto Medium" w:cstheme="majorHAnsi"/>
          <w:color w:val="2C91FF" w:themeColor="text2" w:themeTint="99"/>
        </w:rPr>
      </w:pPr>
      <w:r w:rsidRPr="00570DAA">
        <w:rPr>
          <w:rFonts w:ascii="Roboto Medium" w:hAnsi="Roboto Medium" w:cstheme="majorHAnsi"/>
          <w:color w:val="2C91FF" w:themeColor="text2" w:themeTint="99"/>
        </w:rPr>
        <w:lastRenderedPageBreak/>
        <w:t xml:space="preserve">Rückblick 2023: Zusätzliche Fragen </w:t>
      </w:r>
      <w:r>
        <w:rPr>
          <w:rFonts w:ascii="Roboto Medium" w:hAnsi="Roboto Medium" w:cstheme="majorHAnsi"/>
          <w:color w:val="2C91FF" w:themeColor="text2" w:themeTint="99"/>
        </w:rPr>
        <w:t>zur Selbsteinschätzung für Mitarbeitende mit Führungsfunktion</w:t>
      </w:r>
    </w:p>
    <w:p w14:paraId="79BF3497" w14:textId="3CAB4E0E" w:rsidR="00570DAA" w:rsidRPr="003C37AB" w:rsidRDefault="003C37AB" w:rsidP="003C37AB">
      <w:pPr>
        <w:ind w:left="-284"/>
        <w:rPr>
          <w:rFonts w:ascii="Roboto Light" w:hAnsi="Roboto Light" w:cstheme="majorHAnsi"/>
        </w:rPr>
      </w:pPr>
      <w:r w:rsidRPr="003C37AB">
        <w:rPr>
          <w:rFonts w:ascii="Roboto Light" w:hAnsi="Roboto Light" w:cstheme="majorHAnsi"/>
        </w:rPr>
        <w:t>Mitarbeitende mit Führungsaufgaben füllen zusätzlich zu den allgemeinen Fragen diesen Abschnitt aus. Dieser beinhaltet spezifische Fragen zu Führungsqualitäten und -verhalten.</w:t>
      </w:r>
    </w:p>
    <w:p w14:paraId="260B3179" w14:textId="32164C8B" w:rsidR="003C37AB" w:rsidRPr="00546895" w:rsidRDefault="003C37AB" w:rsidP="003C37AB">
      <w:pPr>
        <w:ind w:left="-284"/>
        <w:rPr>
          <w:rFonts w:ascii="Roboto Light" w:hAnsi="Roboto Light" w:cstheme="majorHAnsi"/>
        </w:rPr>
      </w:pPr>
      <w:r w:rsidRPr="00546895">
        <w:rPr>
          <w:rFonts w:ascii="Roboto Light" w:hAnsi="Roboto Light" w:cstheme="majorHAnsi"/>
        </w:rPr>
        <w:t>Bewertungsskala:</w:t>
      </w:r>
      <w:r w:rsidR="007B772A">
        <w:rPr>
          <w:rFonts w:ascii="Roboto Light" w:hAnsi="Roboto Light" w:cstheme="majorHAnsi"/>
        </w:rPr>
        <w:t xml:space="preserve"> </w:t>
      </w:r>
      <w:r w:rsidRPr="00546895">
        <w:rPr>
          <w:rFonts w:ascii="Roboto Light" w:hAnsi="Roboto Light" w:cstheme="majorHAnsi"/>
        </w:rPr>
        <w:t>1 (gar nicht zufrieden) - 2 (nicht zufrieden) - 3 (zufrieden) - 4 (sehr zufrieden)</w:t>
      </w:r>
    </w:p>
    <w:p w14:paraId="6082E690" w14:textId="717E81D9" w:rsidR="00570DAA" w:rsidRPr="003C37AB" w:rsidRDefault="003C37AB" w:rsidP="003C37AB">
      <w:pPr>
        <w:ind w:left="-284"/>
        <w:rPr>
          <w:rFonts w:ascii="Roboto Light" w:hAnsi="Roboto Light" w:cstheme="majorHAnsi"/>
        </w:rPr>
      </w:pPr>
      <w:r w:rsidRPr="00546895">
        <w:rPr>
          <w:rFonts w:ascii="Roboto Light" w:hAnsi="Roboto Light" w:cstheme="majorHAnsi"/>
        </w:rPr>
        <w:t>Im Textfeld kann optional ein Kommentar hinterlegt werden.</w:t>
      </w:r>
    </w:p>
    <w:tbl>
      <w:tblPr>
        <w:tblStyle w:val="PlainTable2"/>
        <w:tblpPr w:leftFromText="142" w:rightFromText="142" w:vertAnchor="text" w:horzAnchor="margin" w:tblpX="-284" w:tblpY="1"/>
        <w:tblOverlap w:val="never"/>
        <w:tblW w:w="9781" w:type="dxa"/>
        <w:tblLook w:val="04A0" w:firstRow="1" w:lastRow="0" w:firstColumn="1" w:lastColumn="0" w:noHBand="0" w:noVBand="1"/>
      </w:tblPr>
      <w:tblGrid>
        <w:gridCol w:w="5670"/>
        <w:gridCol w:w="1134"/>
        <w:gridCol w:w="851"/>
        <w:gridCol w:w="1134"/>
        <w:gridCol w:w="992"/>
      </w:tblGrid>
      <w:tr w:rsidR="003C37AB" w:rsidRPr="00BC16D9" w14:paraId="778CB6D3" w14:textId="77777777" w:rsidTr="003C37AB">
        <w:trPr>
          <w:cnfStyle w:val="100000000000" w:firstRow="1" w:lastRow="0" w:firstColumn="0" w:lastColumn="0" w:oddVBand="0" w:evenVBand="0" w:oddHBand="0" w:evenHBand="0" w:firstRowFirstColumn="0" w:firstRowLastColumn="0" w:lastRowFirstColumn="0" w:lastRowLastColumn="0"/>
          <w:trHeight w:val="558"/>
          <w:tblHeader/>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31849B" w:themeFill="accent5" w:themeFillShade="BF"/>
          </w:tcPr>
          <w:p w14:paraId="14A0CAB1" w14:textId="46DC6794" w:rsidR="003C37AB" w:rsidRPr="003C37AB" w:rsidRDefault="003C37AB" w:rsidP="003C37AB">
            <w:pPr>
              <w:ind w:left="0"/>
              <w:rPr>
                <w:rFonts w:asciiTheme="majorHAnsi" w:hAnsiTheme="majorHAnsi" w:cstheme="majorHAnsi"/>
                <w:color w:val="FFFFFF" w:themeColor="background1"/>
              </w:rPr>
            </w:pPr>
            <w:r w:rsidRPr="00546895">
              <w:rPr>
                <w:rFonts w:ascii="Roboto Light" w:hAnsi="Roboto Light" w:cstheme="majorHAnsi"/>
                <w:b w:val="0"/>
                <w:bCs w:val="0"/>
                <w:color w:val="FFFFFF" w:themeColor="background1"/>
              </w:rPr>
              <w:t xml:space="preserve">Bitte bewerte, wie zufrieden du mit </w:t>
            </w:r>
            <w:r>
              <w:rPr>
                <w:rFonts w:ascii="Roboto Light" w:hAnsi="Roboto Light" w:cstheme="majorHAnsi"/>
                <w:b w:val="0"/>
                <w:bCs w:val="0"/>
                <w:color w:val="FFFFFF" w:themeColor="background1"/>
              </w:rPr>
              <w:t>de</w:t>
            </w:r>
            <w:r w:rsidR="007B772A">
              <w:rPr>
                <w:rFonts w:ascii="Roboto Light" w:hAnsi="Roboto Light" w:cstheme="majorHAnsi"/>
                <w:b w:val="0"/>
                <w:bCs w:val="0"/>
                <w:color w:val="FFFFFF" w:themeColor="background1"/>
              </w:rPr>
              <w:t>i</w:t>
            </w:r>
            <w:r>
              <w:rPr>
                <w:rFonts w:ascii="Roboto Light" w:hAnsi="Roboto Light" w:cstheme="majorHAnsi"/>
                <w:b w:val="0"/>
                <w:bCs w:val="0"/>
                <w:color w:val="FFFFFF" w:themeColor="background1"/>
              </w:rPr>
              <w:t>n</w:t>
            </w:r>
            <w:r w:rsidR="007B772A">
              <w:rPr>
                <w:rFonts w:ascii="Roboto Light" w:hAnsi="Roboto Light" w:cstheme="majorHAnsi"/>
                <w:b w:val="0"/>
                <w:bCs w:val="0"/>
                <w:color w:val="FFFFFF" w:themeColor="background1"/>
              </w:rPr>
              <w:t>en</w:t>
            </w:r>
            <w:r w:rsidRPr="00546895">
              <w:rPr>
                <w:rFonts w:ascii="Roboto Light" w:hAnsi="Roboto Light" w:cstheme="majorHAnsi"/>
                <w:b w:val="0"/>
                <w:bCs w:val="0"/>
                <w:color w:val="FFFFFF" w:themeColor="background1"/>
              </w:rPr>
              <w:t xml:space="preserve"> Leistungen in den folgenden Bereichen bist</w:t>
            </w:r>
            <w:r w:rsidR="007B772A">
              <w:rPr>
                <w:rFonts w:ascii="Roboto Light" w:hAnsi="Roboto Light" w:cstheme="majorHAnsi"/>
                <w:b w:val="0"/>
                <w:bCs w:val="0"/>
                <w:color w:val="FFFFFF" w:themeColor="background1"/>
              </w:rPr>
              <w:t>:</w:t>
            </w:r>
          </w:p>
        </w:tc>
      </w:tr>
      <w:tr w:rsidR="003C37AB" w:rsidRPr="00BC16D9" w14:paraId="33B30E03" w14:textId="77777777" w:rsidTr="003C37AB">
        <w:trPr>
          <w:cnfStyle w:val="100000000000" w:firstRow="1" w:lastRow="0" w:firstColumn="0" w:lastColumn="0" w:oddVBand="0" w:evenVBand="0" w:oddHBand="0" w:evenHBand="0" w:firstRowFirstColumn="0" w:firstRowLastColumn="0" w:lastRowFirstColumn="0" w:lastRowLastColumn="0"/>
          <w:trHeight w:val="84"/>
          <w:tblHeader/>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shd w:val="clear" w:color="auto" w:fill="31849B" w:themeFill="accent5" w:themeFillShade="BF"/>
          </w:tcPr>
          <w:p w14:paraId="6C4EA447" w14:textId="77A42A70" w:rsidR="003C37AB" w:rsidRPr="00BC16D9" w:rsidRDefault="003C37AB" w:rsidP="003C37AB">
            <w:pPr>
              <w:ind w:left="0"/>
              <w:jc w:val="both"/>
              <w:rPr>
                <w:rFonts w:asciiTheme="majorHAnsi" w:hAnsiTheme="majorHAnsi" w:cstheme="majorHAnsi"/>
                <w:b w:val="0"/>
                <w:bCs w:val="0"/>
                <w:color w:val="FFFFFF" w:themeColor="background1"/>
              </w:rPr>
            </w:pPr>
          </w:p>
        </w:tc>
        <w:tc>
          <w:tcPr>
            <w:tcW w:w="1134" w:type="dxa"/>
            <w:shd w:val="clear" w:color="auto" w:fill="31849B" w:themeFill="accent5" w:themeFillShade="BF"/>
          </w:tcPr>
          <w:p w14:paraId="200119BA" w14:textId="2DB570BF" w:rsidR="003C37AB" w:rsidRPr="00BC16D9" w:rsidRDefault="003C37AB" w:rsidP="003C37AB">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1</w:t>
            </w:r>
          </w:p>
        </w:tc>
        <w:tc>
          <w:tcPr>
            <w:tcW w:w="851" w:type="dxa"/>
            <w:shd w:val="clear" w:color="auto" w:fill="31849B" w:themeFill="accent5" w:themeFillShade="BF"/>
          </w:tcPr>
          <w:p w14:paraId="6544B7A1" w14:textId="4508D559" w:rsidR="003C37AB" w:rsidRPr="00BC16D9" w:rsidRDefault="003C37AB" w:rsidP="003C37AB">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2</w:t>
            </w:r>
          </w:p>
        </w:tc>
        <w:tc>
          <w:tcPr>
            <w:tcW w:w="1134" w:type="dxa"/>
            <w:shd w:val="clear" w:color="auto" w:fill="31849B" w:themeFill="accent5" w:themeFillShade="BF"/>
          </w:tcPr>
          <w:p w14:paraId="18458B22" w14:textId="7A7F9B4F" w:rsidR="003C37AB" w:rsidRPr="00BC16D9" w:rsidRDefault="003C37AB" w:rsidP="003C37AB">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3</w:t>
            </w:r>
          </w:p>
        </w:tc>
        <w:tc>
          <w:tcPr>
            <w:tcW w:w="992" w:type="dxa"/>
            <w:tcBorders>
              <w:right w:val="single" w:sz="4" w:space="0" w:color="808080" w:themeColor="background1" w:themeShade="80"/>
            </w:tcBorders>
            <w:shd w:val="clear" w:color="auto" w:fill="31849B" w:themeFill="accent5" w:themeFillShade="BF"/>
          </w:tcPr>
          <w:p w14:paraId="3EF7638E" w14:textId="42951E35" w:rsidR="003C37AB" w:rsidRPr="00BC16D9" w:rsidRDefault="003C37AB" w:rsidP="003C37AB">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4</w:t>
            </w:r>
          </w:p>
        </w:tc>
      </w:tr>
      <w:tr w:rsidR="003C37AB" w:rsidRPr="005B4E2A" w14:paraId="4627ED09"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772D513E" w14:textId="77777777" w:rsidR="003C37AB" w:rsidRPr="00D8000D" w:rsidRDefault="003C37AB" w:rsidP="003C37AB">
            <w:pPr>
              <w:shd w:val="clear" w:color="auto" w:fill="F8F9FA"/>
              <w:spacing w:before="60"/>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Kommunikationsfähigkeit</w:t>
            </w:r>
          </w:p>
          <w:p w14:paraId="2092B4A8" w14:textId="77777777" w:rsidR="003C37AB" w:rsidRPr="00D8000D" w:rsidRDefault="003C37AB" w:rsidP="003C37AB">
            <w:pPr>
              <w:shd w:val="clear" w:color="auto" w:fill="F8F9FA"/>
              <w:spacing w:before="0"/>
              <w:ind w:left="0"/>
              <w:textAlignment w:val="center"/>
              <w:rPr>
                <w:rFonts w:ascii="Roboto Light" w:hAnsi="Roboto Light" w:cstheme="majorHAnsi"/>
                <w:color w:val="202124"/>
                <w:sz w:val="18"/>
                <w:szCs w:val="18"/>
                <w:lang w:eastAsia="de-CH"/>
              </w:rPr>
            </w:pPr>
            <w:r w:rsidRPr="00D8000D">
              <w:rPr>
                <w:rStyle w:val="cf01"/>
                <w:rFonts w:ascii="Roboto Light" w:hAnsi="Roboto Light" w:cstheme="majorHAnsi"/>
              </w:rPr>
              <w:t>Klare, effektive Kommunikation mit Team und anderen Abteilungen.</w:t>
            </w:r>
          </w:p>
        </w:tc>
        <w:sdt>
          <w:sdtPr>
            <w:rPr>
              <w:rFonts w:asciiTheme="majorHAnsi" w:hAnsiTheme="majorHAnsi" w:cstheme="majorHAnsi"/>
              <w:b/>
              <w:bCs/>
              <w:szCs w:val="22"/>
            </w:rPr>
            <w:id w:val="1536927482"/>
            <w14:checkbox>
              <w14:checked w14:val="0"/>
              <w14:checkedState w14:val="2612" w14:font="MS Gothic"/>
              <w14:uncheckedState w14:val="2610" w14:font="MS Gothic"/>
            </w14:checkbox>
          </w:sdtPr>
          <w:sdtContent>
            <w:tc>
              <w:tcPr>
                <w:tcW w:w="1134" w:type="dxa"/>
              </w:tcPr>
              <w:p w14:paraId="3729518C"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845833235"/>
            <w14:checkbox>
              <w14:checked w14:val="0"/>
              <w14:checkedState w14:val="2612" w14:font="MS Gothic"/>
              <w14:uncheckedState w14:val="2610" w14:font="MS Gothic"/>
            </w14:checkbox>
          </w:sdtPr>
          <w:sdtContent>
            <w:tc>
              <w:tcPr>
                <w:tcW w:w="851" w:type="dxa"/>
              </w:tcPr>
              <w:p w14:paraId="472A2A65"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842000351"/>
            <w14:checkbox>
              <w14:checked w14:val="0"/>
              <w14:checkedState w14:val="2612" w14:font="MS Gothic"/>
              <w14:uncheckedState w14:val="2610" w14:font="MS Gothic"/>
            </w14:checkbox>
          </w:sdtPr>
          <w:sdtContent>
            <w:tc>
              <w:tcPr>
                <w:tcW w:w="1134" w:type="dxa"/>
              </w:tcPr>
              <w:p w14:paraId="37A949EC"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855334937"/>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7485A56B"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3C37AB" w:rsidRPr="00BC16D9" w14:paraId="6E2BD3AF" w14:textId="77777777" w:rsidTr="0026375C">
        <w:sdt>
          <w:sdtPr>
            <w:rPr>
              <w:rFonts w:ascii="Roboto Light" w:hAnsi="Roboto Light" w:cstheme="majorHAnsi"/>
            </w:rPr>
            <w:id w:val="-2085209123"/>
            <w:placeholder>
              <w:docPart w:val="2D8A8C27E0194013B5B5138DF142A8DE"/>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04BD5328" w14:textId="1B66AC60" w:rsidR="003C37AB" w:rsidRPr="00BC16D9" w:rsidRDefault="00DA5B1A" w:rsidP="003C37AB">
                <w:pPr>
                  <w:spacing w:before="60"/>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3C37AB" w:rsidRPr="005B4E2A" w14:paraId="358DE603"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2264DC95" w14:textId="77777777" w:rsidR="003C37AB" w:rsidRPr="00D8000D" w:rsidRDefault="003C37AB" w:rsidP="003C37AB">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Entscheidungsfähigkeit</w:t>
            </w:r>
          </w:p>
          <w:p w14:paraId="126F0B49" w14:textId="77777777" w:rsidR="003C37AB" w:rsidRPr="00D8000D" w:rsidRDefault="003C37AB" w:rsidP="003C37AB">
            <w:pPr>
              <w:shd w:val="clear" w:color="auto" w:fill="F8F9FA"/>
              <w:spacing w:before="0"/>
              <w:ind w:left="0"/>
              <w:textAlignment w:val="center"/>
              <w:rPr>
                <w:rFonts w:asciiTheme="majorHAnsi" w:hAnsiTheme="majorHAnsi" w:cstheme="majorHAnsi"/>
                <w:b w:val="0"/>
                <w:bCs w:val="0"/>
                <w:sz w:val="18"/>
                <w:szCs w:val="18"/>
              </w:rPr>
            </w:pPr>
            <w:r w:rsidRPr="00D8000D">
              <w:rPr>
                <w:rStyle w:val="cf01"/>
                <w:rFonts w:ascii="Roboto Light" w:hAnsi="Roboto Light" w:cstheme="majorHAnsi"/>
              </w:rPr>
              <w:t>Fähigkeit, zeitnah und fundierte Entscheidungen zu treffen.</w:t>
            </w:r>
          </w:p>
        </w:tc>
        <w:sdt>
          <w:sdtPr>
            <w:rPr>
              <w:rFonts w:asciiTheme="majorHAnsi" w:hAnsiTheme="majorHAnsi" w:cstheme="majorHAnsi"/>
              <w:b/>
              <w:bCs/>
              <w:szCs w:val="22"/>
            </w:rPr>
            <w:id w:val="497542674"/>
            <w14:checkbox>
              <w14:checked w14:val="0"/>
              <w14:checkedState w14:val="2612" w14:font="MS Gothic"/>
              <w14:uncheckedState w14:val="2610" w14:font="MS Gothic"/>
            </w14:checkbox>
          </w:sdtPr>
          <w:sdtContent>
            <w:tc>
              <w:tcPr>
                <w:tcW w:w="1134" w:type="dxa"/>
              </w:tcPr>
              <w:p w14:paraId="4910AA1D"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511604470"/>
            <w14:checkbox>
              <w14:checked w14:val="0"/>
              <w14:checkedState w14:val="2612" w14:font="MS Gothic"/>
              <w14:uncheckedState w14:val="2610" w14:font="MS Gothic"/>
            </w14:checkbox>
          </w:sdtPr>
          <w:sdtContent>
            <w:tc>
              <w:tcPr>
                <w:tcW w:w="851" w:type="dxa"/>
              </w:tcPr>
              <w:p w14:paraId="1F5AF606"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011871932"/>
            <w14:checkbox>
              <w14:checked w14:val="0"/>
              <w14:checkedState w14:val="2612" w14:font="MS Gothic"/>
              <w14:uncheckedState w14:val="2610" w14:font="MS Gothic"/>
            </w14:checkbox>
          </w:sdtPr>
          <w:sdtContent>
            <w:tc>
              <w:tcPr>
                <w:tcW w:w="1134" w:type="dxa"/>
              </w:tcPr>
              <w:p w14:paraId="7F9D15B3"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028253715"/>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485665D8"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3C37AB" w:rsidRPr="00BC16D9" w14:paraId="5056DBB6" w14:textId="77777777" w:rsidTr="0026375C">
        <w:sdt>
          <w:sdtPr>
            <w:rPr>
              <w:rFonts w:ascii="Roboto Light" w:hAnsi="Roboto Light" w:cstheme="majorHAnsi"/>
              <w:szCs w:val="22"/>
            </w:rPr>
            <w:id w:val="676381886"/>
            <w:placeholder>
              <w:docPart w:val="8786852CBECA4F71B3D888349AD6FA38"/>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1FBDD310" w14:textId="3F12E6DE" w:rsidR="003C37AB" w:rsidRPr="007E4435" w:rsidRDefault="00DA5B1A" w:rsidP="003C37AB">
                <w:pPr>
                  <w:spacing w:before="60"/>
                  <w:ind w:left="0"/>
                  <w:rPr>
                    <w:rFonts w:asciiTheme="majorHAnsi" w:hAnsiTheme="majorHAnsi" w:cstheme="majorHAnsi"/>
                    <w:szCs w:val="22"/>
                  </w:rPr>
                </w:pPr>
                <w:r w:rsidRPr="007E4435">
                  <w:rPr>
                    <w:rStyle w:val="PlaceholderText"/>
                    <w:rFonts w:ascii="Roboto Light" w:hAnsi="Roboto Light" w:cstheme="majorHAnsi"/>
                    <w:b w:val="0"/>
                    <w:bCs w:val="0"/>
                    <w:szCs w:val="22"/>
                  </w:rPr>
                  <w:t>Klicken oder tippen Sie hier, um Text einzugeben.</w:t>
                </w:r>
              </w:p>
            </w:tc>
          </w:sdtContent>
        </w:sdt>
      </w:tr>
      <w:tr w:rsidR="003C37AB" w:rsidRPr="005B4E2A" w14:paraId="05CE0369"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2F37B939" w14:textId="77777777" w:rsidR="003C37AB" w:rsidRPr="00D8000D" w:rsidRDefault="003C37AB" w:rsidP="00D8000D">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Teamführung und Motivation</w:t>
            </w:r>
          </w:p>
          <w:p w14:paraId="07C98CF6" w14:textId="77777777" w:rsidR="003C37AB" w:rsidRPr="00D8000D" w:rsidRDefault="003C37AB" w:rsidP="00D8000D">
            <w:pPr>
              <w:shd w:val="clear" w:color="auto" w:fill="F8F9FA"/>
              <w:spacing w:before="0"/>
              <w:ind w:left="0"/>
              <w:textAlignment w:val="center"/>
              <w:rPr>
                <w:rFonts w:asciiTheme="majorHAnsi" w:hAnsiTheme="majorHAnsi" w:cstheme="majorHAnsi"/>
                <w:szCs w:val="22"/>
              </w:rPr>
            </w:pPr>
            <w:r w:rsidRPr="00D8000D">
              <w:rPr>
                <w:rStyle w:val="cf01"/>
                <w:rFonts w:ascii="Roboto Light" w:hAnsi="Roboto Light" w:cstheme="majorHAnsi"/>
              </w:rPr>
              <w:t>Förderung eines positiven Teamumfelds und Motivation der Teammitglieder zur Erreichung der Ziele.</w:t>
            </w:r>
          </w:p>
        </w:tc>
        <w:sdt>
          <w:sdtPr>
            <w:rPr>
              <w:rFonts w:asciiTheme="majorHAnsi" w:hAnsiTheme="majorHAnsi" w:cstheme="majorHAnsi"/>
              <w:b/>
              <w:bCs/>
              <w:szCs w:val="22"/>
            </w:rPr>
            <w:id w:val="855776988"/>
            <w14:checkbox>
              <w14:checked w14:val="0"/>
              <w14:checkedState w14:val="2612" w14:font="MS Gothic"/>
              <w14:uncheckedState w14:val="2610" w14:font="MS Gothic"/>
            </w14:checkbox>
          </w:sdtPr>
          <w:sdtContent>
            <w:tc>
              <w:tcPr>
                <w:tcW w:w="1134" w:type="dxa"/>
              </w:tcPr>
              <w:p w14:paraId="5A317742"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586342234"/>
            <w14:checkbox>
              <w14:checked w14:val="0"/>
              <w14:checkedState w14:val="2612" w14:font="MS Gothic"/>
              <w14:uncheckedState w14:val="2610" w14:font="MS Gothic"/>
            </w14:checkbox>
          </w:sdtPr>
          <w:sdtContent>
            <w:tc>
              <w:tcPr>
                <w:tcW w:w="851" w:type="dxa"/>
              </w:tcPr>
              <w:p w14:paraId="36B8FA2A"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496117093"/>
            <w14:checkbox>
              <w14:checked w14:val="0"/>
              <w14:checkedState w14:val="2612" w14:font="MS Gothic"/>
              <w14:uncheckedState w14:val="2610" w14:font="MS Gothic"/>
            </w14:checkbox>
          </w:sdtPr>
          <w:sdtContent>
            <w:tc>
              <w:tcPr>
                <w:tcW w:w="1134" w:type="dxa"/>
              </w:tcPr>
              <w:p w14:paraId="7161F944"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541215376"/>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56A4A801"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3C37AB" w:rsidRPr="00442B4F" w14:paraId="11D8E8B4" w14:textId="77777777" w:rsidTr="0026375C">
        <w:trPr>
          <w:trHeight w:val="409"/>
        </w:trPr>
        <w:sdt>
          <w:sdtPr>
            <w:rPr>
              <w:rFonts w:ascii="Roboto Light" w:hAnsi="Roboto Light" w:cstheme="majorHAnsi"/>
              <w:sz w:val="22"/>
              <w:szCs w:val="22"/>
            </w:rPr>
            <w:id w:val="1191421092"/>
            <w:placeholder>
              <w:docPart w:val="FA0872767DD347BFB0E90DB1E3A274F3"/>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4B658CD7" w14:textId="38543A26" w:rsidR="003C37AB" w:rsidRPr="007E4435" w:rsidRDefault="00DA5B1A" w:rsidP="003C37AB">
                <w:pPr>
                  <w:pStyle w:val="pf0"/>
                  <w:spacing w:before="60" w:beforeAutospacing="0" w:after="0" w:afterAutospacing="0" w:line="276" w:lineRule="auto"/>
                  <w:rPr>
                    <w:rStyle w:val="PlaceholderText"/>
                    <w:b w:val="0"/>
                    <w:bCs w:val="0"/>
                    <w:sz w:val="22"/>
                    <w:szCs w:val="22"/>
                    <w:lang w:eastAsia="de-DE"/>
                  </w:rPr>
                </w:pPr>
                <w:r w:rsidRPr="007E4435">
                  <w:rPr>
                    <w:rStyle w:val="PlaceholderText"/>
                    <w:rFonts w:ascii="Roboto Light" w:hAnsi="Roboto Light" w:cstheme="majorHAnsi"/>
                    <w:b w:val="0"/>
                    <w:bCs w:val="0"/>
                    <w:sz w:val="22"/>
                    <w:szCs w:val="22"/>
                  </w:rPr>
                  <w:t>Klicken oder tippen Sie hier, um Text einzugeben.</w:t>
                </w:r>
              </w:p>
            </w:tc>
          </w:sdtContent>
        </w:sdt>
      </w:tr>
      <w:tr w:rsidR="003C37AB" w:rsidRPr="005B4E2A" w14:paraId="76E017A3"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4963F7A3" w14:textId="77777777" w:rsidR="003C37AB" w:rsidRPr="00D8000D" w:rsidRDefault="003C37AB" w:rsidP="00D8000D">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Konfliktmanagement</w:t>
            </w:r>
          </w:p>
          <w:p w14:paraId="1B20158A" w14:textId="77777777" w:rsidR="003C37AB" w:rsidRPr="00442B4F" w:rsidRDefault="003C37AB" w:rsidP="00D8000D">
            <w:pPr>
              <w:shd w:val="clear" w:color="auto" w:fill="F8F9FA"/>
              <w:spacing w:before="0"/>
              <w:ind w:left="0"/>
              <w:textAlignment w:val="center"/>
              <w:rPr>
                <w:rFonts w:asciiTheme="majorHAnsi" w:hAnsiTheme="majorHAnsi" w:cstheme="majorHAnsi"/>
                <w:b w:val="0"/>
                <w:bCs w:val="0"/>
                <w:i/>
                <w:iCs/>
                <w:sz w:val="18"/>
                <w:szCs w:val="18"/>
              </w:rPr>
            </w:pPr>
            <w:r w:rsidRPr="00D8000D">
              <w:rPr>
                <w:rStyle w:val="cf01"/>
                <w:rFonts w:ascii="Roboto Light" w:hAnsi="Roboto Light" w:cstheme="majorHAnsi"/>
              </w:rPr>
              <w:t>Effektive Handhabung und Lösung von Konflikten.</w:t>
            </w:r>
          </w:p>
        </w:tc>
        <w:sdt>
          <w:sdtPr>
            <w:rPr>
              <w:rFonts w:asciiTheme="majorHAnsi" w:hAnsiTheme="majorHAnsi" w:cstheme="majorHAnsi"/>
              <w:b/>
              <w:bCs/>
              <w:szCs w:val="22"/>
            </w:rPr>
            <w:id w:val="1089739878"/>
            <w14:checkbox>
              <w14:checked w14:val="0"/>
              <w14:checkedState w14:val="2612" w14:font="MS Gothic"/>
              <w14:uncheckedState w14:val="2610" w14:font="MS Gothic"/>
            </w14:checkbox>
          </w:sdtPr>
          <w:sdtContent>
            <w:tc>
              <w:tcPr>
                <w:tcW w:w="1134" w:type="dxa"/>
              </w:tcPr>
              <w:p w14:paraId="38E70322"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219439378"/>
            <w14:checkbox>
              <w14:checked w14:val="0"/>
              <w14:checkedState w14:val="2612" w14:font="MS Gothic"/>
              <w14:uncheckedState w14:val="2610" w14:font="MS Gothic"/>
            </w14:checkbox>
          </w:sdtPr>
          <w:sdtContent>
            <w:tc>
              <w:tcPr>
                <w:tcW w:w="851" w:type="dxa"/>
              </w:tcPr>
              <w:p w14:paraId="11700B71"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623574412"/>
            <w14:checkbox>
              <w14:checked w14:val="0"/>
              <w14:checkedState w14:val="2612" w14:font="MS Gothic"/>
              <w14:uncheckedState w14:val="2610" w14:font="MS Gothic"/>
            </w14:checkbox>
          </w:sdtPr>
          <w:sdtContent>
            <w:tc>
              <w:tcPr>
                <w:tcW w:w="1134" w:type="dxa"/>
              </w:tcPr>
              <w:p w14:paraId="1273AA99"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215396005"/>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7A645A10"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3C37AB" w:rsidRPr="00BC16D9" w14:paraId="751E4AA2" w14:textId="77777777" w:rsidTr="0026375C">
        <w:sdt>
          <w:sdtPr>
            <w:rPr>
              <w:rFonts w:ascii="Roboto Light" w:hAnsi="Roboto Light" w:cstheme="majorHAnsi"/>
            </w:rPr>
            <w:id w:val="221569420"/>
            <w:placeholder>
              <w:docPart w:val="4FBF9B5461914168A29DA542F3587D89"/>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0DF7C3C6" w14:textId="2876B121" w:rsidR="003C37AB" w:rsidRPr="00BC16D9" w:rsidRDefault="00DA5B1A" w:rsidP="003C37AB">
                <w:pPr>
                  <w:spacing w:before="60"/>
                  <w:ind w:left="0"/>
                  <w:rPr>
                    <w:rFonts w:asciiTheme="majorHAnsi" w:hAnsiTheme="majorHAnsi" w:cstheme="majorHAnsi"/>
                  </w:rPr>
                </w:pPr>
                <w:r w:rsidRPr="00B83F4D">
                  <w:rPr>
                    <w:rStyle w:val="PlaceholderText"/>
                    <w:rFonts w:ascii="Roboto Light" w:hAnsi="Roboto Light" w:cstheme="majorHAnsi"/>
                    <w:b w:val="0"/>
                    <w:bCs w:val="0"/>
                  </w:rPr>
                  <w:t>Klicken oder tippen Sie hier, um Text einzugeben.</w:t>
                </w:r>
              </w:p>
            </w:tc>
          </w:sdtContent>
        </w:sdt>
      </w:tr>
      <w:tr w:rsidR="003C37AB" w:rsidRPr="005B4E2A" w14:paraId="3D038711"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26222289" w14:textId="77777777" w:rsidR="003C37AB" w:rsidRPr="00D8000D" w:rsidRDefault="003C37AB" w:rsidP="00D8000D">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Delegationsfähigkeit</w:t>
            </w:r>
          </w:p>
          <w:p w14:paraId="0693BB03" w14:textId="77777777" w:rsidR="003C37AB" w:rsidRPr="00D8000D" w:rsidRDefault="003C37AB" w:rsidP="003C37AB">
            <w:pPr>
              <w:spacing w:before="0"/>
              <w:ind w:left="0"/>
              <w:rPr>
                <w:rFonts w:asciiTheme="majorHAnsi" w:hAnsiTheme="majorHAnsi" w:cstheme="majorHAnsi"/>
                <w:i/>
                <w:iCs/>
                <w:sz w:val="18"/>
                <w:szCs w:val="18"/>
                <w:lang w:eastAsia="de-CH"/>
              </w:rPr>
            </w:pPr>
            <w:r w:rsidRPr="00D8000D">
              <w:rPr>
                <w:rStyle w:val="cf01"/>
                <w:rFonts w:ascii="Roboto Light" w:hAnsi="Roboto Light" w:cstheme="majorHAnsi"/>
              </w:rPr>
              <w:t>Angemessene Delegation von Aufgaben und Verantwortlichkeiten.</w:t>
            </w:r>
          </w:p>
        </w:tc>
        <w:sdt>
          <w:sdtPr>
            <w:rPr>
              <w:rFonts w:asciiTheme="majorHAnsi" w:hAnsiTheme="majorHAnsi" w:cstheme="majorHAnsi"/>
              <w:b/>
              <w:bCs/>
              <w:szCs w:val="22"/>
            </w:rPr>
            <w:id w:val="-655842768"/>
            <w14:checkbox>
              <w14:checked w14:val="0"/>
              <w14:checkedState w14:val="2612" w14:font="MS Gothic"/>
              <w14:uncheckedState w14:val="2610" w14:font="MS Gothic"/>
            </w14:checkbox>
          </w:sdtPr>
          <w:sdtContent>
            <w:tc>
              <w:tcPr>
                <w:tcW w:w="1134" w:type="dxa"/>
              </w:tcPr>
              <w:p w14:paraId="6C7A2260"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825621475"/>
            <w14:checkbox>
              <w14:checked w14:val="0"/>
              <w14:checkedState w14:val="2612" w14:font="MS Gothic"/>
              <w14:uncheckedState w14:val="2610" w14:font="MS Gothic"/>
            </w14:checkbox>
          </w:sdtPr>
          <w:sdtContent>
            <w:tc>
              <w:tcPr>
                <w:tcW w:w="851" w:type="dxa"/>
              </w:tcPr>
              <w:p w14:paraId="2485B73C"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7398973"/>
            <w14:checkbox>
              <w14:checked w14:val="0"/>
              <w14:checkedState w14:val="2612" w14:font="MS Gothic"/>
              <w14:uncheckedState w14:val="2610" w14:font="MS Gothic"/>
            </w14:checkbox>
          </w:sdtPr>
          <w:sdtContent>
            <w:tc>
              <w:tcPr>
                <w:tcW w:w="1134" w:type="dxa"/>
              </w:tcPr>
              <w:p w14:paraId="38D3441A"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236603463"/>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1BE861FA"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3C37AB" w:rsidRPr="003C0D5E" w14:paraId="7317252F" w14:textId="77777777" w:rsidTr="0026375C">
        <w:trPr>
          <w:trHeight w:val="428"/>
        </w:trPr>
        <w:sdt>
          <w:sdtPr>
            <w:rPr>
              <w:rFonts w:ascii="Roboto Light" w:hAnsi="Roboto Light" w:cstheme="majorHAnsi"/>
              <w:sz w:val="22"/>
              <w:szCs w:val="22"/>
            </w:rPr>
            <w:id w:val="1447972504"/>
            <w:placeholder>
              <w:docPart w:val="83EB41D497C14E4AAC5C83CE1200C5B7"/>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4B616972" w14:textId="2A76BA2B" w:rsidR="003C37AB" w:rsidRPr="00E7014E" w:rsidRDefault="00E7014E" w:rsidP="003C37AB">
                <w:pPr>
                  <w:pStyle w:val="pf0"/>
                  <w:spacing w:before="60" w:beforeAutospacing="0" w:after="0" w:afterAutospacing="0" w:line="276" w:lineRule="auto"/>
                  <w:rPr>
                    <w:rFonts w:asciiTheme="majorHAnsi" w:hAnsiTheme="majorHAnsi" w:cstheme="majorHAnsi"/>
                    <w:b w:val="0"/>
                    <w:bCs w:val="0"/>
                    <w:sz w:val="22"/>
                    <w:szCs w:val="22"/>
                  </w:rPr>
                </w:pPr>
                <w:r w:rsidRPr="00E7014E">
                  <w:rPr>
                    <w:rStyle w:val="PlaceholderText"/>
                    <w:rFonts w:ascii="Roboto Light" w:hAnsi="Roboto Light" w:cstheme="majorHAnsi"/>
                    <w:b w:val="0"/>
                    <w:bCs w:val="0"/>
                    <w:sz w:val="22"/>
                    <w:szCs w:val="22"/>
                  </w:rPr>
                  <w:t>Klicken oder tippen Sie hier, um Text einzugeben.</w:t>
                </w:r>
              </w:p>
            </w:tc>
          </w:sdtContent>
        </w:sdt>
      </w:tr>
      <w:tr w:rsidR="003C37AB" w:rsidRPr="005B4E2A" w14:paraId="376B8E5C"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59FA760E" w14:textId="77777777" w:rsidR="003C37AB" w:rsidRPr="00D8000D" w:rsidRDefault="003C37AB" w:rsidP="00D8000D">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Förderung der Mitarbeiterentwicklung</w:t>
            </w:r>
          </w:p>
          <w:p w14:paraId="78F61A74" w14:textId="77777777" w:rsidR="00027EA1" w:rsidRDefault="003C37AB" w:rsidP="00D8000D">
            <w:pPr>
              <w:spacing w:before="0"/>
              <w:ind w:left="0" w:right="-384"/>
              <w:rPr>
                <w:rStyle w:val="cf01"/>
                <w:rFonts w:ascii="Roboto Light" w:hAnsi="Roboto Light" w:cstheme="majorHAnsi"/>
                <w:b/>
                <w:bCs/>
              </w:rPr>
            </w:pPr>
            <w:r w:rsidRPr="00D8000D">
              <w:rPr>
                <w:rStyle w:val="cf01"/>
                <w:rFonts w:ascii="Roboto Light" w:hAnsi="Roboto Light" w:cstheme="majorHAnsi"/>
              </w:rPr>
              <w:t>Aktive Unterstützung der beruflichen Entwicklung v</w:t>
            </w:r>
            <w:r w:rsidR="007B772A" w:rsidRPr="00D8000D">
              <w:rPr>
                <w:rStyle w:val="cf01"/>
                <w:rFonts w:ascii="Roboto Light" w:hAnsi="Roboto Light" w:cstheme="majorHAnsi"/>
              </w:rPr>
              <w:t>on</w:t>
            </w:r>
            <w:r w:rsidRPr="00D8000D">
              <w:rPr>
                <w:rStyle w:val="cf01"/>
                <w:rFonts w:ascii="Roboto Light" w:hAnsi="Roboto Light" w:cstheme="majorHAnsi"/>
              </w:rPr>
              <w:t xml:space="preserve"> </w:t>
            </w:r>
          </w:p>
          <w:p w14:paraId="788FEC32" w14:textId="6C183D57" w:rsidR="003C37AB" w:rsidRPr="00D8000D" w:rsidRDefault="003C37AB" w:rsidP="00D8000D">
            <w:pPr>
              <w:spacing w:before="0"/>
              <w:ind w:left="0" w:right="-384"/>
              <w:rPr>
                <w:rStyle w:val="cf01"/>
                <w:rFonts w:ascii="Roboto Light" w:hAnsi="Roboto Light" w:cstheme="majorHAnsi"/>
              </w:rPr>
            </w:pPr>
            <w:r w:rsidRPr="00D8000D">
              <w:rPr>
                <w:rStyle w:val="cf01"/>
                <w:rFonts w:ascii="Roboto Light" w:hAnsi="Roboto Light" w:cstheme="majorHAnsi"/>
              </w:rPr>
              <w:t>Teammitgliedern</w:t>
            </w:r>
          </w:p>
        </w:tc>
        <w:sdt>
          <w:sdtPr>
            <w:rPr>
              <w:rFonts w:asciiTheme="majorHAnsi" w:hAnsiTheme="majorHAnsi" w:cstheme="majorHAnsi"/>
              <w:b/>
              <w:bCs/>
              <w:szCs w:val="22"/>
            </w:rPr>
            <w:id w:val="30539489"/>
            <w14:checkbox>
              <w14:checked w14:val="0"/>
              <w14:checkedState w14:val="2612" w14:font="MS Gothic"/>
              <w14:uncheckedState w14:val="2610" w14:font="MS Gothic"/>
            </w14:checkbox>
          </w:sdtPr>
          <w:sdtContent>
            <w:tc>
              <w:tcPr>
                <w:tcW w:w="1134" w:type="dxa"/>
              </w:tcPr>
              <w:p w14:paraId="446536B2"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2122489060"/>
            <w14:checkbox>
              <w14:checked w14:val="0"/>
              <w14:checkedState w14:val="2612" w14:font="MS Gothic"/>
              <w14:uncheckedState w14:val="2610" w14:font="MS Gothic"/>
            </w14:checkbox>
          </w:sdtPr>
          <w:sdtContent>
            <w:tc>
              <w:tcPr>
                <w:tcW w:w="851" w:type="dxa"/>
              </w:tcPr>
              <w:p w14:paraId="79F02027"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005171671"/>
            <w14:checkbox>
              <w14:checked w14:val="0"/>
              <w14:checkedState w14:val="2612" w14:font="MS Gothic"/>
              <w14:uncheckedState w14:val="2610" w14:font="MS Gothic"/>
            </w14:checkbox>
          </w:sdtPr>
          <w:sdtContent>
            <w:tc>
              <w:tcPr>
                <w:tcW w:w="1134" w:type="dxa"/>
              </w:tcPr>
              <w:p w14:paraId="0C0E820A"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488010664"/>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239F7581"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3C37AB" w:rsidRPr="005B4E2A" w14:paraId="44FF53DB" w14:textId="77777777" w:rsidTr="0026375C">
        <w:sdt>
          <w:sdtPr>
            <w:rPr>
              <w:rFonts w:ascii="Roboto Light" w:hAnsi="Roboto Light" w:cstheme="majorHAnsi"/>
              <w:szCs w:val="22"/>
            </w:rPr>
            <w:id w:val="-967592492"/>
            <w:placeholder>
              <w:docPart w:val="F831E23C99CD4488B7D71E9E9FBA14C5"/>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3441379D" w14:textId="1CEF7023" w:rsidR="003C37AB" w:rsidRPr="007E4435" w:rsidRDefault="00DA5B1A" w:rsidP="003C37AB">
                <w:pPr>
                  <w:spacing w:before="60"/>
                  <w:ind w:left="0"/>
                  <w:rPr>
                    <w:rFonts w:asciiTheme="majorHAnsi" w:hAnsiTheme="majorHAnsi" w:cstheme="majorHAnsi"/>
                    <w:b w:val="0"/>
                    <w:bCs w:val="0"/>
                    <w:szCs w:val="22"/>
                  </w:rPr>
                </w:pPr>
                <w:r w:rsidRPr="007E4435">
                  <w:rPr>
                    <w:rStyle w:val="PlaceholderText"/>
                    <w:rFonts w:ascii="Roboto Light" w:hAnsi="Roboto Light" w:cstheme="majorHAnsi"/>
                    <w:b w:val="0"/>
                    <w:bCs w:val="0"/>
                    <w:szCs w:val="22"/>
                  </w:rPr>
                  <w:t>Klicken oder tippen Sie hier, um Text einzugeben.</w:t>
                </w:r>
              </w:p>
            </w:tc>
          </w:sdtContent>
        </w:sdt>
      </w:tr>
      <w:tr w:rsidR="003C37AB" w:rsidRPr="005B4E2A" w14:paraId="40AF9002"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1240DFE3" w14:textId="77777777" w:rsidR="003C37AB" w:rsidRPr="00D8000D" w:rsidRDefault="003C37AB" w:rsidP="00D8000D">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Vorbildfunktion und Integrität</w:t>
            </w:r>
          </w:p>
          <w:p w14:paraId="5DD9CD72" w14:textId="77777777" w:rsidR="003C37AB" w:rsidRPr="00442B4F" w:rsidRDefault="003C37AB" w:rsidP="003C37AB">
            <w:pPr>
              <w:spacing w:before="0"/>
              <w:ind w:left="0"/>
              <w:rPr>
                <w:rStyle w:val="cf01"/>
                <w:rFonts w:asciiTheme="majorHAnsi" w:hAnsiTheme="majorHAnsi" w:cstheme="majorHAnsi"/>
                <w:b/>
                <w:bCs/>
                <w:i/>
                <w:iCs/>
              </w:rPr>
            </w:pPr>
            <w:r w:rsidRPr="00C96D6A">
              <w:rPr>
                <w:rFonts w:ascii="Roboto Light" w:hAnsi="Roboto Light" w:cstheme="majorHAnsi"/>
                <w:b w:val="0"/>
                <w:bCs w:val="0"/>
                <w:sz w:val="18"/>
                <w:szCs w:val="18"/>
              </w:rPr>
              <w:t>Demonstration von vorbildlichem Verhalten und Einhaltung ethischer Standards im Berufsalltag</w:t>
            </w:r>
            <w:r>
              <w:rPr>
                <w:rFonts w:asciiTheme="majorHAnsi" w:hAnsiTheme="majorHAnsi" w:cstheme="majorHAnsi"/>
                <w:b w:val="0"/>
                <w:bCs w:val="0"/>
                <w:i/>
                <w:iCs/>
                <w:sz w:val="18"/>
                <w:szCs w:val="18"/>
              </w:rPr>
              <w:t>.</w:t>
            </w:r>
          </w:p>
        </w:tc>
        <w:sdt>
          <w:sdtPr>
            <w:rPr>
              <w:rFonts w:asciiTheme="majorHAnsi" w:hAnsiTheme="majorHAnsi" w:cstheme="majorHAnsi"/>
              <w:b/>
              <w:sz w:val="18"/>
              <w:szCs w:val="22"/>
            </w:rPr>
            <w:id w:val="-1223281118"/>
            <w14:checkbox>
              <w14:checked w14:val="0"/>
              <w14:checkedState w14:val="2612" w14:font="MS Gothic"/>
              <w14:uncheckedState w14:val="2610" w14:font="MS Gothic"/>
            </w14:checkbox>
          </w:sdtPr>
          <w:sdtContent>
            <w:tc>
              <w:tcPr>
                <w:tcW w:w="1134" w:type="dxa"/>
              </w:tcPr>
              <w:p w14:paraId="07AB8148"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129064966"/>
            <w14:checkbox>
              <w14:checked w14:val="0"/>
              <w14:checkedState w14:val="2612" w14:font="MS Gothic"/>
              <w14:uncheckedState w14:val="2610" w14:font="MS Gothic"/>
            </w14:checkbox>
          </w:sdtPr>
          <w:sdtContent>
            <w:tc>
              <w:tcPr>
                <w:tcW w:w="851" w:type="dxa"/>
              </w:tcPr>
              <w:p w14:paraId="598B6C17"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582814444"/>
            <w14:checkbox>
              <w14:checked w14:val="0"/>
              <w14:checkedState w14:val="2612" w14:font="MS Gothic"/>
              <w14:uncheckedState w14:val="2610" w14:font="MS Gothic"/>
            </w14:checkbox>
          </w:sdtPr>
          <w:sdtContent>
            <w:tc>
              <w:tcPr>
                <w:tcW w:w="1134" w:type="dxa"/>
              </w:tcPr>
              <w:p w14:paraId="54BE8C64"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1382670828"/>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2D1CB098" w14:textId="77777777" w:rsidR="003C37AB" w:rsidRPr="005B4E2A"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tr>
      <w:tr w:rsidR="003C37AB" w:rsidRPr="00046961" w14:paraId="3B1CBA2F" w14:textId="77777777" w:rsidTr="0026375C">
        <w:sdt>
          <w:sdtPr>
            <w:rPr>
              <w:rFonts w:ascii="Roboto Light" w:hAnsi="Roboto Light" w:cstheme="majorHAnsi"/>
              <w:szCs w:val="22"/>
            </w:rPr>
            <w:id w:val="160430279"/>
            <w:placeholder>
              <w:docPart w:val="D151C136ABF6471E93EDE2A2B33966DF"/>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2A347FEF" w14:textId="5057AAC2" w:rsidR="003C37AB" w:rsidRPr="007E4435" w:rsidRDefault="00DA5B1A" w:rsidP="003C37AB">
                <w:pPr>
                  <w:spacing w:before="60"/>
                  <w:ind w:left="0"/>
                  <w:rPr>
                    <w:rFonts w:asciiTheme="majorHAnsi" w:hAnsiTheme="majorHAnsi" w:cstheme="majorHAnsi"/>
                    <w:b w:val="0"/>
                    <w:bCs w:val="0"/>
                    <w:szCs w:val="22"/>
                  </w:rPr>
                </w:pPr>
                <w:r w:rsidRPr="007E4435">
                  <w:rPr>
                    <w:rStyle w:val="PlaceholderText"/>
                    <w:rFonts w:ascii="Roboto Light" w:hAnsi="Roboto Light" w:cstheme="majorHAnsi"/>
                    <w:b w:val="0"/>
                    <w:bCs w:val="0"/>
                    <w:szCs w:val="22"/>
                  </w:rPr>
                  <w:t>Klicken oder tippen Sie hier, um Text einzugeben.</w:t>
                </w:r>
              </w:p>
            </w:tc>
          </w:sdtContent>
        </w:sdt>
      </w:tr>
      <w:tr w:rsidR="003C37AB" w:rsidRPr="00046961" w14:paraId="69D8E258"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581F660E" w14:textId="77777777" w:rsidR="003C37AB" w:rsidRPr="00D8000D" w:rsidRDefault="003C37AB" w:rsidP="00D8000D">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Strategisches Denken</w:t>
            </w:r>
          </w:p>
          <w:p w14:paraId="479AFDC7" w14:textId="77777777" w:rsidR="003C37AB" w:rsidRPr="00442B4F" w:rsidRDefault="003C37AB" w:rsidP="003C37AB">
            <w:pPr>
              <w:spacing w:before="0"/>
              <w:ind w:left="0"/>
              <w:rPr>
                <w:rStyle w:val="cf01"/>
                <w:rFonts w:asciiTheme="majorHAnsi" w:hAnsiTheme="majorHAnsi" w:cstheme="majorHAnsi"/>
                <w:b/>
                <w:bCs/>
                <w:i/>
                <w:iCs/>
              </w:rPr>
            </w:pPr>
            <w:r w:rsidRPr="00C96D6A">
              <w:rPr>
                <w:rFonts w:ascii="Roboto Light" w:hAnsi="Roboto Light" w:cstheme="majorHAnsi"/>
                <w:b w:val="0"/>
                <w:bCs w:val="0"/>
                <w:sz w:val="18"/>
                <w:szCs w:val="18"/>
              </w:rPr>
              <w:t>Fähigkeit zum strategischen Denken und Beitrag zur Weiterentwicklung der Abteilung oder des Unternehmens.</w:t>
            </w:r>
          </w:p>
        </w:tc>
        <w:sdt>
          <w:sdtPr>
            <w:rPr>
              <w:rFonts w:asciiTheme="majorHAnsi" w:hAnsiTheme="majorHAnsi" w:cstheme="majorHAnsi"/>
              <w:b/>
              <w:bCs/>
              <w:szCs w:val="22"/>
            </w:rPr>
            <w:id w:val="-1372839888"/>
            <w14:checkbox>
              <w14:checked w14:val="0"/>
              <w14:checkedState w14:val="2612" w14:font="MS Gothic"/>
              <w14:uncheckedState w14:val="2610" w14:font="MS Gothic"/>
            </w14:checkbox>
          </w:sdtPr>
          <w:sdtContent>
            <w:tc>
              <w:tcPr>
                <w:tcW w:w="1134" w:type="dxa"/>
              </w:tcPr>
              <w:p w14:paraId="20069B34"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371113204"/>
            <w14:checkbox>
              <w14:checked w14:val="0"/>
              <w14:checkedState w14:val="2612" w14:font="MS Gothic"/>
              <w14:uncheckedState w14:val="2610" w14:font="MS Gothic"/>
            </w14:checkbox>
          </w:sdtPr>
          <w:sdtContent>
            <w:tc>
              <w:tcPr>
                <w:tcW w:w="851" w:type="dxa"/>
              </w:tcPr>
              <w:p w14:paraId="387CE08C"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030991062"/>
            <w14:checkbox>
              <w14:checked w14:val="0"/>
              <w14:checkedState w14:val="2612" w14:font="MS Gothic"/>
              <w14:uncheckedState w14:val="2610" w14:font="MS Gothic"/>
            </w14:checkbox>
          </w:sdtPr>
          <w:sdtContent>
            <w:tc>
              <w:tcPr>
                <w:tcW w:w="1134" w:type="dxa"/>
              </w:tcPr>
              <w:p w14:paraId="29BF3FB7"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33414933"/>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28FC15B1"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tr>
      <w:tr w:rsidR="003C37AB" w:rsidRPr="00E75FD4" w14:paraId="29DE0514" w14:textId="77777777" w:rsidTr="0026375C">
        <w:sdt>
          <w:sdtPr>
            <w:rPr>
              <w:rFonts w:ascii="Roboto Light" w:hAnsi="Roboto Light" w:cstheme="majorHAnsi"/>
              <w:sz w:val="22"/>
              <w:szCs w:val="22"/>
            </w:rPr>
            <w:id w:val="-1378698215"/>
            <w:placeholder>
              <w:docPart w:val="D63C03B258BD4ABCA3113E7DD599D358"/>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407028E7" w14:textId="3FA84A86" w:rsidR="003C37AB" w:rsidRPr="007E4435" w:rsidRDefault="00DA5B1A" w:rsidP="003C37AB">
                <w:pPr>
                  <w:pStyle w:val="pf0"/>
                  <w:spacing w:before="60" w:beforeAutospacing="0" w:after="0" w:afterAutospacing="0" w:line="276" w:lineRule="auto"/>
                  <w:rPr>
                    <w:rFonts w:asciiTheme="majorHAnsi" w:hAnsiTheme="majorHAnsi" w:cstheme="majorHAnsi"/>
                    <w:sz w:val="22"/>
                    <w:szCs w:val="22"/>
                  </w:rPr>
                </w:pPr>
                <w:r w:rsidRPr="007E4435">
                  <w:rPr>
                    <w:rStyle w:val="PlaceholderText"/>
                    <w:rFonts w:ascii="Roboto Light" w:hAnsi="Roboto Light" w:cstheme="majorHAnsi"/>
                    <w:b w:val="0"/>
                    <w:bCs w:val="0"/>
                    <w:sz w:val="22"/>
                    <w:szCs w:val="22"/>
                  </w:rPr>
                  <w:t>Klicken oder tippen Sie hier, um Text einzugeben.</w:t>
                </w:r>
              </w:p>
            </w:tc>
          </w:sdtContent>
        </w:sdt>
      </w:tr>
      <w:tr w:rsidR="003C37AB" w:rsidRPr="00046961" w14:paraId="0F6C0A40"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45759DF7" w14:textId="77777777" w:rsidR="003C37AB" w:rsidRPr="00D8000D" w:rsidRDefault="003C37AB" w:rsidP="003C37AB">
            <w:pPr>
              <w:spacing w:before="60"/>
              <w:ind w:left="0"/>
              <w:rPr>
                <w:rStyle w:val="cf01"/>
                <w:rFonts w:ascii="Roboto Medium" w:hAnsi="Roboto Medium" w:cstheme="majorHAnsi"/>
                <w:sz w:val="22"/>
                <w:szCs w:val="22"/>
              </w:rPr>
            </w:pPr>
            <w:r w:rsidRPr="00D8000D">
              <w:rPr>
                <w:rStyle w:val="cf01"/>
                <w:rFonts w:ascii="Roboto Medium" w:hAnsi="Roboto Medium" w:cstheme="majorHAnsi"/>
                <w:sz w:val="22"/>
                <w:szCs w:val="22"/>
              </w:rPr>
              <w:t>Ergebnisorientierung</w:t>
            </w:r>
          </w:p>
          <w:p w14:paraId="4C39F46E" w14:textId="77777777" w:rsidR="003C37AB" w:rsidRPr="00442B4F" w:rsidRDefault="003C37AB" w:rsidP="003C37AB">
            <w:pPr>
              <w:spacing w:before="0"/>
              <w:ind w:left="0"/>
              <w:rPr>
                <w:rStyle w:val="cf01"/>
                <w:rFonts w:asciiTheme="majorHAnsi" w:hAnsiTheme="majorHAnsi" w:cstheme="majorHAnsi"/>
                <w:b/>
                <w:bCs/>
                <w:i/>
                <w:iCs/>
              </w:rPr>
            </w:pPr>
            <w:r w:rsidRPr="00C96D6A">
              <w:rPr>
                <w:rFonts w:ascii="Roboto Light" w:hAnsi="Roboto Light" w:cstheme="majorHAnsi"/>
                <w:b w:val="0"/>
                <w:bCs w:val="0"/>
                <w:sz w:val="18"/>
                <w:szCs w:val="18"/>
              </w:rPr>
              <w:t>Konzentration auf die Erreichung von Zielen und Erzielung konstanter Ergebnisse.</w:t>
            </w:r>
          </w:p>
        </w:tc>
        <w:sdt>
          <w:sdtPr>
            <w:rPr>
              <w:rFonts w:asciiTheme="majorHAnsi" w:hAnsiTheme="majorHAnsi" w:cstheme="majorHAnsi"/>
              <w:b/>
              <w:bCs/>
              <w:szCs w:val="22"/>
            </w:rPr>
            <w:id w:val="-701551610"/>
            <w14:checkbox>
              <w14:checked w14:val="0"/>
              <w14:checkedState w14:val="2612" w14:font="MS Gothic"/>
              <w14:uncheckedState w14:val="2610" w14:font="MS Gothic"/>
            </w14:checkbox>
          </w:sdtPr>
          <w:sdtContent>
            <w:tc>
              <w:tcPr>
                <w:tcW w:w="1134" w:type="dxa"/>
              </w:tcPr>
              <w:p w14:paraId="666308C9"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590274199"/>
            <w14:checkbox>
              <w14:checked w14:val="0"/>
              <w14:checkedState w14:val="2612" w14:font="MS Gothic"/>
              <w14:uncheckedState w14:val="2610" w14:font="MS Gothic"/>
            </w14:checkbox>
          </w:sdtPr>
          <w:sdtContent>
            <w:tc>
              <w:tcPr>
                <w:tcW w:w="851" w:type="dxa"/>
              </w:tcPr>
              <w:p w14:paraId="0054E549"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475221204"/>
            <w14:checkbox>
              <w14:checked w14:val="0"/>
              <w14:checkedState w14:val="2612" w14:font="MS Gothic"/>
              <w14:uncheckedState w14:val="2610" w14:font="MS Gothic"/>
            </w14:checkbox>
          </w:sdtPr>
          <w:sdtContent>
            <w:tc>
              <w:tcPr>
                <w:tcW w:w="1134" w:type="dxa"/>
              </w:tcPr>
              <w:p w14:paraId="53ECC1F6"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558398746"/>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3CD9ED29" w14:textId="77777777" w:rsidR="003C37AB" w:rsidRPr="00046961" w:rsidRDefault="003C37AB" w:rsidP="003C37AB">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tr>
      <w:tr w:rsidR="003C37AB" w:rsidRPr="00046961" w14:paraId="16FA872B" w14:textId="77777777" w:rsidTr="0026375C">
        <w:sdt>
          <w:sdtPr>
            <w:rPr>
              <w:rFonts w:ascii="Roboto Light" w:hAnsi="Roboto Light" w:cstheme="majorHAnsi"/>
              <w:sz w:val="22"/>
              <w:szCs w:val="22"/>
            </w:rPr>
            <w:id w:val="-1437211065"/>
            <w:placeholder>
              <w:docPart w:val="BBC41E8DE50C4D5C8AEC2D42D1EE0360"/>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bottom w:val="single" w:sz="4" w:space="0" w:color="808080" w:themeColor="background1" w:themeShade="80"/>
                  <w:right w:val="single" w:sz="4" w:space="0" w:color="808080" w:themeColor="background1" w:themeShade="80"/>
                </w:tcBorders>
              </w:tcPr>
              <w:p w14:paraId="3ED1F03F" w14:textId="4066CD45" w:rsidR="003C37AB" w:rsidRPr="00D5284B" w:rsidRDefault="00DA5B1A" w:rsidP="003C37AB">
                <w:pPr>
                  <w:pStyle w:val="pf0"/>
                  <w:spacing w:before="60" w:beforeAutospacing="0" w:after="0" w:afterAutospacing="0" w:line="276" w:lineRule="auto"/>
                  <w:rPr>
                    <w:rFonts w:ascii="Roboto Light" w:hAnsi="Roboto Light" w:cstheme="majorHAnsi"/>
                    <w:b w:val="0"/>
                    <w:bCs w:val="0"/>
                    <w:sz w:val="22"/>
                    <w:szCs w:val="22"/>
                  </w:rPr>
                </w:pPr>
                <w:r w:rsidRPr="007E4435">
                  <w:rPr>
                    <w:rStyle w:val="PlaceholderText"/>
                    <w:rFonts w:ascii="Roboto Light" w:hAnsi="Roboto Light" w:cstheme="majorHAnsi"/>
                    <w:b w:val="0"/>
                    <w:bCs w:val="0"/>
                    <w:sz w:val="22"/>
                    <w:szCs w:val="22"/>
                  </w:rPr>
                  <w:t>Klicken oder tippen Sie hier, um Text einzugeben.</w:t>
                </w:r>
              </w:p>
            </w:tc>
          </w:sdtContent>
        </w:sdt>
      </w:tr>
    </w:tbl>
    <w:p w14:paraId="7EB03426" w14:textId="00D25814" w:rsidR="00067E7D" w:rsidRPr="003C37AB" w:rsidRDefault="009B7EB6" w:rsidP="00464FA3">
      <w:pPr>
        <w:pStyle w:val="ListParagraph"/>
        <w:numPr>
          <w:ilvl w:val="0"/>
          <w:numId w:val="19"/>
        </w:numPr>
        <w:rPr>
          <w:rFonts w:ascii="Roboto Medium" w:hAnsi="Roboto Medium" w:cstheme="majorHAnsi"/>
          <w:color w:val="2C91FF" w:themeColor="text2" w:themeTint="99"/>
        </w:rPr>
      </w:pPr>
      <w:r w:rsidRPr="009B7EB6">
        <w:rPr>
          <w:rFonts w:ascii="Roboto Medium" w:hAnsi="Roboto Medium" w:cstheme="majorHAnsi"/>
          <w:color w:val="2C91FF" w:themeColor="text2" w:themeTint="99"/>
        </w:rPr>
        <w:lastRenderedPageBreak/>
        <w:t>Rückblick 2023</w:t>
      </w:r>
      <w:r w:rsidR="00464FA3">
        <w:rPr>
          <w:rFonts w:ascii="Roboto Medium" w:hAnsi="Roboto Medium" w:cstheme="majorHAnsi"/>
          <w:color w:val="2C91FF" w:themeColor="text2" w:themeTint="99"/>
        </w:rPr>
        <w:t xml:space="preserve">: </w:t>
      </w:r>
      <w:r w:rsidR="00546895">
        <w:rPr>
          <w:rFonts w:ascii="Roboto Medium" w:hAnsi="Roboto Medium" w:cstheme="majorBidi"/>
          <w:color w:val="2C91FF" w:themeColor="text2" w:themeTint="99"/>
        </w:rPr>
        <w:t>Einschätzung durch den Vorgesetzten</w:t>
      </w:r>
    </w:p>
    <w:p w14:paraId="2CA79EA4" w14:textId="57678656" w:rsidR="00464FA3" w:rsidRPr="00546895" w:rsidRDefault="00615007" w:rsidP="00615007">
      <w:pPr>
        <w:ind w:left="-284"/>
        <w:rPr>
          <w:rFonts w:ascii="Roboto Light" w:hAnsi="Roboto Light" w:cstheme="majorHAnsi"/>
        </w:rPr>
      </w:pPr>
      <w:r w:rsidRPr="00546895">
        <w:rPr>
          <w:rFonts w:ascii="Roboto Light" w:hAnsi="Roboto Light" w:cstheme="majorHAnsi"/>
        </w:rPr>
        <w:t xml:space="preserve">In diesem Abschnitt </w:t>
      </w:r>
      <w:r>
        <w:rPr>
          <w:rFonts w:ascii="Roboto Light" w:hAnsi="Roboto Light" w:cstheme="majorHAnsi"/>
        </w:rPr>
        <w:t>werden die</w:t>
      </w:r>
      <w:r w:rsidRPr="00546895">
        <w:rPr>
          <w:rFonts w:ascii="Roboto Light" w:hAnsi="Roboto Light" w:cstheme="majorHAnsi"/>
        </w:rPr>
        <w:t xml:space="preserve"> beruflichen Kompetenzen und Fähigkeiten </w:t>
      </w:r>
      <w:r>
        <w:rPr>
          <w:rFonts w:ascii="Roboto Light" w:hAnsi="Roboto Light" w:cstheme="majorHAnsi"/>
        </w:rPr>
        <w:t xml:space="preserve">des Mitarbeitenden </w:t>
      </w:r>
      <w:r w:rsidRPr="00546895">
        <w:rPr>
          <w:rFonts w:ascii="Roboto Light" w:hAnsi="Roboto Light" w:cstheme="majorHAnsi"/>
        </w:rPr>
        <w:t>im Jahr 2023</w:t>
      </w:r>
      <w:r>
        <w:rPr>
          <w:rFonts w:ascii="Roboto Light" w:hAnsi="Roboto Light" w:cstheme="majorHAnsi"/>
        </w:rPr>
        <w:t xml:space="preserve"> durch den Vorgesetzten reflektiert.</w:t>
      </w:r>
    </w:p>
    <w:p w14:paraId="571F595A" w14:textId="70693DB6" w:rsidR="005E16ED" w:rsidRPr="00546895" w:rsidRDefault="005E16ED" w:rsidP="00067E7D">
      <w:pPr>
        <w:ind w:left="-284"/>
        <w:rPr>
          <w:rFonts w:ascii="Roboto Light" w:hAnsi="Roboto Light" w:cstheme="majorHAnsi"/>
        </w:rPr>
      </w:pPr>
      <w:r w:rsidRPr="00546895">
        <w:rPr>
          <w:rFonts w:ascii="Roboto Light" w:hAnsi="Roboto Light" w:cstheme="majorHAnsi"/>
        </w:rPr>
        <w:t>Bewertungsskala:</w:t>
      </w:r>
      <w:r w:rsidR="007B772A">
        <w:rPr>
          <w:rFonts w:ascii="Roboto Light" w:hAnsi="Roboto Light" w:cstheme="majorHAnsi"/>
        </w:rPr>
        <w:t xml:space="preserve"> </w:t>
      </w:r>
      <w:r w:rsidRPr="00546895">
        <w:rPr>
          <w:rFonts w:ascii="Roboto Light" w:hAnsi="Roboto Light" w:cstheme="majorHAnsi"/>
        </w:rPr>
        <w:t>1</w:t>
      </w:r>
      <w:r w:rsidR="00464FA3" w:rsidRPr="00546895">
        <w:rPr>
          <w:rFonts w:ascii="Roboto Light" w:hAnsi="Roboto Light" w:cstheme="majorHAnsi"/>
        </w:rPr>
        <w:t xml:space="preserve"> </w:t>
      </w:r>
      <w:r w:rsidR="00D0462C" w:rsidRPr="00546895">
        <w:rPr>
          <w:rFonts w:ascii="Roboto Light" w:hAnsi="Roboto Light" w:cstheme="majorHAnsi"/>
        </w:rPr>
        <w:t>(</w:t>
      </w:r>
      <w:r w:rsidR="00464FA3" w:rsidRPr="00546895">
        <w:rPr>
          <w:rFonts w:ascii="Roboto Light" w:hAnsi="Roboto Light" w:cstheme="majorHAnsi"/>
        </w:rPr>
        <w:t>gar nicht zufrieden</w:t>
      </w:r>
      <w:r w:rsidR="00D0462C" w:rsidRPr="00546895">
        <w:rPr>
          <w:rFonts w:ascii="Roboto Light" w:hAnsi="Roboto Light" w:cstheme="majorHAnsi"/>
        </w:rPr>
        <w:t>)</w:t>
      </w:r>
      <w:r w:rsidR="00464FA3" w:rsidRPr="00546895">
        <w:rPr>
          <w:rFonts w:ascii="Roboto Light" w:hAnsi="Roboto Light" w:cstheme="majorHAnsi"/>
        </w:rPr>
        <w:t xml:space="preserve"> </w:t>
      </w:r>
      <w:r w:rsidR="00D0462C" w:rsidRPr="00546895">
        <w:rPr>
          <w:rFonts w:ascii="Roboto Light" w:hAnsi="Roboto Light" w:cstheme="majorHAnsi"/>
        </w:rPr>
        <w:t>-</w:t>
      </w:r>
      <w:r w:rsidR="00464FA3" w:rsidRPr="00546895">
        <w:rPr>
          <w:rFonts w:ascii="Roboto Light" w:hAnsi="Roboto Light" w:cstheme="majorHAnsi"/>
        </w:rPr>
        <w:t xml:space="preserve"> 2 </w:t>
      </w:r>
      <w:r w:rsidR="00D0462C" w:rsidRPr="00546895">
        <w:rPr>
          <w:rFonts w:ascii="Roboto Light" w:hAnsi="Roboto Light" w:cstheme="majorHAnsi"/>
        </w:rPr>
        <w:t>(</w:t>
      </w:r>
      <w:r w:rsidR="00464FA3" w:rsidRPr="00546895">
        <w:rPr>
          <w:rFonts w:ascii="Roboto Light" w:hAnsi="Roboto Light" w:cstheme="majorHAnsi"/>
        </w:rPr>
        <w:t>nicht zufrieden</w:t>
      </w:r>
      <w:r w:rsidR="00D0462C" w:rsidRPr="00546895">
        <w:rPr>
          <w:rFonts w:ascii="Roboto Light" w:hAnsi="Roboto Light" w:cstheme="majorHAnsi"/>
        </w:rPr>
        <w:t>)</w:t>
      </w:r>
      <w:r w:rsidR="00464FA3" w:rsidRPr="00546895">
        <w:rPr>
          <w:rFonts w:ascii="Roboto Light" w:hAnsi="Roboto Light" w:cstheme="majorHAnsi"/>
        </w:rPr>
        <w:t xml:space="preserve"> </w:t>
      </w:r>
      <w:r w:rsidR="00D0462C" w:rsidRPr="00546895">
        <w:rPr>
          <w:rFonts w:ascii="Roboto Light" w:hAnsi="Roboto Light" w:cstheme="majorHAnsi"/>
        </w:rPr>
        <w:t>-</w:t>
      </w:r>
      <w:r w:rsidR="00464FA3" w:rsidRPr="00546895">
        <w:rPr>
          <w:rFonts w:ascii="Roboto Light" w:hAnsi="Roboto Light" w:cstheme="majorHAnsi"/>
        </w:rPr>
        <w:t xml:space="preserve"> 3 </w:t>
      </w:r>
      <w:r w:rsidR="00D0462C" w:rsidRPr="00546895">
        <w:rPr>
          <w:rFonts w:ascii="Roboto Light" w:hAnsi="Roboto Light" w:cstheme="majorHAnsi"/>
        </w:rPr>
        <w:t>(</w:t>
      </w:r>
      <w:r w:rsidR="00464FA3" w:rsidRPr="00546895">
        <w:rPr>
          <w:rFonts w:ascii="Roboto Light" w:hAnsi="Roboto Light" w:cstheme="majorHAnsi"/>
        </w:rPr>
        <w:t>zufrieden</w:t>
      </w:r>
      <w:r w:rsidR="00D0462C" w:rsidRPr="00546895">
        <w:rPr>
          <w:rFonts w:ascii="Roboto Light" w:hAnsi="Roboto Light" w:cstheme="majorHAnsi"/>
        </w:rPr>
        <w:t>)</w:t>
      </w:r>
      <w:r w:rsidR="00464FA3" w:rsidRPr="00546895">
        <w:rPr>
          <w:rFonts w:ascii="Roboto Light" w:hAnsi="Roboto Light" w:cstheme="majorHAnsi"/>
        </w:rPr>
        <w:t xml:space="preserve"> </w:t>
      </w:r>
      <w:r w:rsidR="00D0462C" w:rsidRPr="00546895">
        <w:rPr>
          <w:rFonts w:ascii="Roboto Light" w:hAnsi="Roboto Light" w:cstheme="majorHAnsi"/>
        </w:rPr>
        <w:t xml:space="preserve">- </w:t>
      </w:r>
      <w:r w:rsidR="00464FA3" w:rsidRPr="00546895">
        <w:rPr>
          <w:rFonts w:ascii="Roboto Light" w:hAnsi="Roboto Light" w:cstheme="majorHAnsi"/>
        </w:rPr>
        <w:t xml:space="preserve">4 </w:t>
      </w:r>
      <w:r w:rsidR="00D0462C" w:rsidRPr="00546895">
        <w:rPr>
          <w:rFonts w:ascii="Roboto Light" w:hAnsi="Roboto Light" w:cstheme="majorHAnsi"/>
        </w:rPr>
        <w:t>(</w:t>
      </w:r>
      <w:r w:rsidR="00464FA3" w:rsidRPr="00546895">
        <w:rPr>
          <w:rFonts w:ascii="Roboto Light" w:hAnsi="Roboto Light" w:cstheme="majorHAnsi"/>
        </w:rPr>
        <w:t>sehr zufrieden</w:t>
      </w:r>
      <w:r w:rsidR="00D0462C" w:rsidRPr="00546895">
        <w:rPr>
          <w:rFonts w:ascii="Roboto Light" w:hAnsi="Roboto Light" w:cstheme="majorHAnsi"/>
        </w:rPr>
        <w:t>)</w:t>
      </w:r>
    </w:p>
    <w:p w14:paraId="2BAF8270" w14:textId="2ADA3E8E" w:rsidR="005E16ED" w:rsidRPr="00570DAA" w:rsidRDefault="00C63452" w:rsidP="00570DAA">
      <w:pPr>
        <w:ind w:left="-284"/>
        <w:rPr>
          <w:rFonts w:ascii="Roboto Light" w:hAnsi="Roboto Light" w:cstheme="majorHAnsi"/>
        </w:rPr>
      </w:pPr>
      <w:r w:rsidRPr="00546895">
        <w:rPr>
          <w:rFonts w:ascii="Roboto Light" w:hAnsi="Roboto Light" w:cstheme="majorHAnsi"/>
        </w:rPr>
        <w:t>Im Textfeld kann optional ein Kommentar hinterlegt werden.</w:t>
      </w:r>
    </w:p>
    <w:tbl>
      <w:tblPr>
        <w:tblStyle w:val="PlainTable2"/>
        <w:tblpPr w:leftFromText="142" w:rightFromText="142" w:vertAnchor="text" w:horzAnchor="margin" w:tblpX="-284" w:tblpY="1"/>
        <w:tblOverlap w:val="never"/>
        <w:tblW w:w="9785" w:type="dxa"/>
        <w:tblLayout w:type="fixed"/>
        <w:tblLook w:val="04A0" w:firstRow="1" w:lastRow="0" w:firstColumn="1" w:lastColumn="0" w:noHBand="0" w:noVBand="1"/>
      </w:tblPr>
      <w:tblGrid>
        <w:gridCol w:w="5529"/>
        <w:gridCol w:w="141"/>
        <w:gridCol w:w="1134"/>
        <w:gridCol w:w="851"/>
        <w:gridCol w:w="1134"/>
        <w:gridCol w:w="996"/>
      </w:tblGrid>
      <w:tr w:rsidR="00D8000D" w:rsidRPr="00BC16D9" w14:paraId="53D3062F" w14:textId="77777777" w:rsidTr="0026375C">
        <w:trPr>
          <w:cnfStyle w:val="100000000000" w:firstRow="1" w:lastRow="0" w:firstColumn="0" w:lastColumn="0" w:oddVBand="0" w:evenVBand="0" w:oddHBand="0" w:evenHBand="0" w:firstRowFirstColumn="0" w:firstRowLastColumn="0" w:lastRowFirstColumn="0" w:lastRowLastColumn="0"/>
          <w:trHeight w:val="423"/>
          <w:tblHeader/>
        </w:trPr>
        <w:tc>
          <w:tcPr>
            <w:cnfStyle w:val="001000000000" w:firstRow="0" w:lastRow="0" w:firstColumn="1" w:lastColumn="0" w:oddVBand="0" w:evenVBand="0" w:oddHBand="0" w:evenHBand="0" w:firstRowFirstColumn="0" w:firstRowLastColumn="0" w:lastRowFirstColumn="0" w:lastRowLastColumn="0"/>
            <w:tcW w:w="9785" w:type="dxa"/>
            <w:gridSpan w:val="6"/>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004D9F" w:themeFill="text2"/>
          </w:tcPr>
          <w:p w14:paraId="3CBA581C" w14:textId="2F6F5AED" w:rsidR="00D8000D" w:rsidRPr="00C309DC" w:rsidRDefault="00D8000D" w:rsidP="0026375C">
            <w:pPr>
              <w:tabs>
                <w:tab w:val="right" w:pos="9569"/>
              </w:tabs>
              <w:ind w:left="0"/>
              <w:rPr>
                <w:rFonts w:asciiTheme="majorHAnsi" w:hAnsiTheme="majorHAnsi" w:cstheme="majorHAnsi"/>
                <w:b w:val="0"/>
                <w:bCs w:val="0"/>
                <w:color w:val="B8DAFF" w:themeColor="text1" w:themeTint="33"/>
                <w:szCs w:val="22"/>
              </w:rPr>
            </w:pPr>
            <w:r w:rsidRPr="00546895">
              <w:rPr>
                <w:rFonts w:ascii="Roboto Light" w:hAnsi="Roboto Light" w:cstheme="majorHAnsi"/>
                <w:b w:val="0"/>
                <w:bCs w:val="0"/>
                <w:color w:val="FFFFFF" w:themeColor="background1"/>
              </w:rPr>
              <w:t xml:space="preserve">Bitte bewerte, wie zufrieden du mit </w:t>
            </w:r>
            <w:r>
              <w:rPr>
                <w:rFonts w:ascii="Roboto Light" w:hAnsi="Roboto Light" w:cstheme="majorHAnsi"/>
                <w:b w:val="0"/>
                <w:bCs w:val="0"/>
                <w:color w:val="FFFFFF" w:themeColor="background1"/>
              </w:rPr>
              <w:t>der</w:t>
            </w:r>
            <w:r w:rsidRPr="00546895">
              <w:rPr>
                <w:rFonts w:ascii="Roboto Light" w:hAnsi="Roboto Light" w:cstheme="majorHAnsi"/>
                <w:b w:val="0"/>
                <w:bCs w:val="0"/>
                <w:color w:val="FFFFFF" w:themeColor="background1"/>
              </w:rPr>
              <w:t xml:space="preserve"> Leistung in den folgenden Bereichen bist:</w:t>
            </w:r>
            <w:r>
              <w:rPr>
                <w:rFonts w:ascii="Segoe UI" w:hAnsi="Segoe UI" w:cs="Segoe UI"/>
                <w:b w:val="0"/>
                <w:bCs w:val="0"/>
                <w:color w:val="FFFFFF" w:themeColor="background1"/>
                <w:szCs w:val="22"/>
              </w:rPr>
              <w:tab/>
            </w:r>
          </w:p>
        </w:tc>
      </w:tr>
      <w:tr w:rsidR="00D8000D" w:rsidRPr="00BC16D9" w14:paraId="27E00AE9" w14:textId="77777777" w:rsidTr="0026375C">
        <w:trPr>
          <w:cnfStyle w:val="100000000000" w:firstRow="1" w:lastRow="0" w:firstColumn="0" w:lastColumn="0" w:oddVBand="0" w:evenVBand="0" w:oddHBand="0" w:evenHBand="0" w:firstRowFirstColumn="0" w:firstRowLastColumn="0" w:lastRowFirstColumn="0" w:lastRowLastColumn="0"/>
          <w:trHeight w:val="423"/>
          <w:tblHeader/>
        </w:trPr>
        <w:tc>
          <w:tcPr>
            <w:cnfStyle w:val="001000000000" w:firstRow="0" w:lastRow="0" w:firstColumn="1" w:lastColumn="0" w:oddVBand="0" w:evenVBand="0" w:oddHBand="0" w:evenHBand="0" w:firstRowFirstColumn="0" w:firstRowLastColumn="0" w:lastRowFirstColumn="0" w:lastRowLastColumn="0"/>
            <w:tcW w:w="5529" w:type="dxa"/>
            <w:tcBorders>
              <w:top w:val="nil"/>
              <w:left w:val="single" w:sz="4" w:space="0" w:color="4EA3FF" w:themeColor="text1" w:themeTint="80"/>
            </w:tcBorders>
            <w:shd w:val="clear" w:color="auto" w:fill="004D9F" w:themeFill="text2"/>
          </w:tcPr>
          <w:p w14:paraId="61A11502" w14:textId="77777777" w:rsidR="00D8000D" w:rsidRPr="00464FA3" w:rsidRDefault="00D8000D" w:rsidP="0026375C">
            <w:pPr>
              <w:tabs>
                <w:tab w:val="left" w:pos="1935"/>
              </w:tabs>
              <w:ind w:left="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ab/>
            </w:r>
          </w:p>
        </w:tc>
        <w:tc>
          <w:tcPr>
            <w:tcW w:w="1275" w:type="dxa"/>
            <w:gridSpan w:val="2"/>
            <w:tcBorders>
              <w:top w:val="nil"/>
            </w:tcBorders>
            <w:shd w:val="clear" w:color="auto" w:fill="004D9F" w:themeFill="text2"/>
          </w:tcPr>
          <w:p w14:paraId="7BAFE90E" w14:textId="77777777" w:rsidR="00D8000D" w:rsidRPr="00464FA3" w:rsidRDefault="00D8000D"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1</w:t>
            </w:r>
          </w:p>
        </w:tc>
        <w:tc>
          <w:tcPr>
            <w:tcW w:w="851" w:type="dxa"/>
            <w:tcBorders>
              <w:top w:val="nil"/>
            </w:tcBorders>
            <w:shd w:val="clear" w:color="auto" w:fill="004D9F" w:themeFill="text2"/>
          </w:tcPr>
          <w:p w14:paraId="268CBD8A" w14:textId="77777777" w:rsidR="00D8000D" w:rsidRPr="00464FA3" w:rsidRDefault="00D8000D"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2</w:t>
            </w:r>
          </w:p>
        </w:tc>
        <w:tc>
          <w:tcPr>
            <w:tcW w:w="1134" w:type="dxa"/>
            <w:tcBorders>
              <w:top w:val="nil"/>
            </w:tcBorders>
            <w:shd w:val="clear" w:color="auto" w:fill="004D9F" w:themeFill="text2"/>
          </w:tcPr>
          <w:p w14:paraId="00502FED" w14:textId="77777777" w:rsidR="00D8000D" w:rsidRPr="00464FA3" w:rsidRDefault="00D8000D"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3</w:t>
            </w:r>
          </w:p>
        </w:tc>
        <w:tc>
          <w:tcPr>
            <w:tcW w:w="996" w:type="dxa"/>
            <w:tcBorders>
              <w:top w:val="nil"/>
              <w:right w:val="single" w:sz="4" w:space="0" w:color="4EA3FF" w:themeColor="text1" w:themeTint="80"/>
            </w:tcBorders>
            <w:shd w:val="clear" w:color="auto" w:fill="004D9F" w:themeFill="text2"/>
          </w:tcPr>
          <w:p w14:paraId="1F4B53F1" w14:textId="77777777" w:rsidR="00D8000D" w:rsidRPr="00464FA3" w:rsidRDefault="00D8000D"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sidRPr="00464FA3">
              <w:rPr>
                <w:rFonts w:asciiTheme="majorHAnsi" w:hAnsiTheme="majorHAnsi" w:cstheme="majorHAnsi"/>
                <w:b w:val="0"/>
                <w:bCs w:val="0"/>
                <w:color w:val="FFFFFF" w:themeColor="background1"/>
              </w:rPr>
              <w:t>4</w:t>
            </w:r>
          </w:p>
        </w:tc>
      </w:tr>
      <w:tr w:rsidR="00D8000D" w:rsidRPr="00BC16D9" w14:paraId="12580543"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590F6402"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Fachkenntnisse</w:t>
            </w:r>
          </w:p>
          <w:p w14:paraId="3E7C98FD" w14:textId="22DACDA5" w:rsidR="00D8000D" w:rsidRPr="00D8000D" w:rsidRDefault="00D8000D" w:rsidP="0026375C">
            <w:pPr>
              <w:shd w:val="clear" w:color="auto" w:fill="F8F9FA"/>
              <w:spacing w:before="60" w:line="24" w:lineRule="atLeast"/>
              <w:ind w:left="0"/>
              <w:textAlignment w:val="center"/>
              <w:rPr>
                <w:rFonts w:ascii="Roboto Light" w:hAnsi="Roboto Light" w:cstheme="majorHAnsi"/>
                <w:b w:val="0"/>
                <w:bCs w:val="0"/>
                <w:sz w:val="18"/>
                <w:szCs w:val="18"/>
              </w:rPr>
            </w:pPr>
            <w:r w:rsidRPr="00D8000D">
              <w:rPr>
                <w:rFonts w:ascii="Roboto Light" w:hAnsi="Roboto Light" w:cstheme="majorHAnsi"/>
                <w:b w:val="0"/>
                <w:bCs w:val="0"/>
                <w:sz w:val="18"/>
                <w:szCs w:val="18"/>
              </w:rPr>
              <w:t>Bewertung der Expertise und des Fachwissens in Bezug auf die beruflichen Aufgaben.</w:t>
            </w:r>
          </w:p>
        </w:tc>
        <w:sdt>
          <w:sdtPr>
            <w:rPr>
              <w:rFonts w:asciiTheme="majorHAnsi" w:hAnsiTheme="majorHAnsi" w:cstheme="majorHAnsi"/>
            </w:rPr>
            <w:id w:val="-1001966132"/>
            <w14:checkbox>
              <w14:checked w14:val="0"/>
              <w14:checkedState w14:val="2612" w14:font="MS Gothic"/>
              <w14:uncheckedState w14:val="2610" w14:font="MS Gothic"/>
            </w14:checkbox>
          </w:sdtPr>
          <w:sdtContent>
            <w:tc>
              <w:tcPr>
                <w:tcW w:w="1134" w:type="dxa"/>
              </w:tcPr>
              <w:p w14:paraId="4D05E9D7" w14:textId="57131438" w:rsidR="00D8000D" w:rsidRPr="00464FA3" w:rsidRDefault="00167697"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780526642"/>
            <w14:checkbox>
              <w14:checked w14:val="0"/>
              <w14:checkedState w14:val="2612" w14:font="MS Gothic"/>
              <w14:uncheckedState w14:val="2610" w14:font="MS Gothic"/>
            </w14:checkbox>
          </w:sdtPr>
          <w:sdtContent>
            <w:tc>
              <w:tcPr>
                <w:tcW w:w="851" w:type="dxa"/>
              </w:tcPr>
              <w:p w14:paraId="76E8C554"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847557725"/>
            <w14:checkbox>
              <w14:checked w14:val="0"/>
              <w14:checkedState w14:val="2612" w14:font="MS Gothic"/>
              <w14:uncheckedState w14:val="2610" w14:font="MS Gothic"/>
            </w14:checkbox>
          </w:sdtPr>
          <w:sdtContent>
            <w:tc>
              <w:tcPr>
                <w:tcW w:w="1134" w:type="dxa"/>
              </w:tcPr>
              <w:p w14:paraId="5AE71AC1"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3848044"/>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6EFA45E3"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D8000D" w:rsidRPr="00BC16D9" w14:paraId="70553914" w14:textId="77777777" w:rsidTr="0026375C">
        <w:sdt>
          <w:sdtPr>
            <w:rPr>
              <w:rFonts w:ascii="Roboto Light" w:hAnsi="Roboto Light" w:cstheme="majorHAnsi"/>
              <w:szCs w:val="22"/>
            </w:rPr>
            <w:id w:val="1486589705"/>
            <w:placeholder>
              <w:docPart w:val="247479E064224D8E886646CE31E0388E"/>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55CE8F1D" w14:textId="07114403"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4CF5C7F7"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107BA38A"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Arbeitsqualität</w:t>
            </w:r>
          </w:p>
          <w:p w14:paraId="723D8E91" w14:textId="77777777" w:rsidR="00D8000D" w:rsidRPr="00464FA3" w:rsidRDefault="00D8000D" w:rsidP="0026375C">
            <w:pPr>
              <w:shd w:val="clear" w:color="auto" w:fill="F8F9FA"/>
              <w:spacing w:before="60" w:line="24" w:lineRule="atLeast"/>
              <w:ind w:left="0"/>
              <w:textAlignment w:val="center"/>
              <w:rPr>
                <w:rFonts w:asciiTheme="majorHAnsi" w:hAnsiTheme="majorHAnsi" w:cstheme="majorHAnsi"/>
                <w:color w:val="202124"/>
                <w:szCs w:val="22"/>
                <w:lang w:eastAsia="de-CH"/>
              </w:rPr>
            </w:pPr>
            <w:r w:rsidRPr="00D8000D">
              <w:rPr>
                <w:rFonts w:ascii="Roboto Light" w:hAnsi="Roboto Light" w:cstheme="majorHAnsi"/>
                <w:b w:val="0"/>
                <w:bCs w:val="0"/>
                <w:sz w:val="18"/>
                <w:szCs w:val="18"/>
              </w:rPr>
              <w:t>Einschätzung der Genauigkeit, Effizienz und Vollständigkeit der erbrachten Arbeit.</w:t>
            </w:r>
          </w:p>
        </w:tc>
        <w:sdt>
          <w:sdtPr>
            <w:rPr>
              <w:rFonts w:asciiTheme="majorHAnsi" w:hAnsiTheme="majorHAnsi" w:cstheme="majorHAnsi"/>
            </w:rPr>
            <w:id w:val="336276815"/>
            <w14:checkbox>
              <w14:checked w14:val="0"/>
              <w14:checkedState w14:val="2612" w14:font="MS Gothic"/>
              <w14:uncheckedState w14:val="2610" w14:font="MS Gothic"/>
            </w14:checkbox>
          </w:sdtPr>
          <w:sdtContent>
            <w:tc>
              <w:tcPr>
                <w:tcW w:w="1134" w:type="dxa"/>
              </w:tcPr>
              <w:p w14:paraId="3E933BAC"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2017032364"/>
            <w14:checkbox>
              <w14:checked w14:val="0"/>
              <w14:checkedState w14:val="2612" w14:font="MS Gothic"/>
              <w14:uncheckedState w14:val="2610" w14:font="MS Gothic"/>
            </w14:checkbox>
          </w:sdtPr>
          <w:sdtContent>
            <w:tc>
              <w:tcPr>
                <w:tcW w:w="851" w:type="dxa"/>
              </w:tcPr>
              <w:p w14:paraId="31651E03"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159694204"/>
            <w14:checkbox>
              <w14:checked w14:val="0"/>
              <w14:checkedState w14:val="2612" w14:font="MS Gothic"/>
              <w14:uncheckedState w14:val="2610" w14:font="MS Gothic"/>
            </w14:checkbox>
          </w:sdtPr>
          <w:sdtContent>
            <w:tc>
              <w:tcPr>
                <w:tcW w:w="1134" w:type="dxa"/>
              </w:tcPr>
              <w:p w14:paraId="0F3D1B7B"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054696319"/>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3653EE9D"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tr>
      <w:tr w:rsidR="00D8000D" w:rsidRPr="00BC16D9" w14:paraId="3AE15282" w14:textId="77777777" w:rsidTr="0026375C">
        <w:sdt>
          <w:sdtPr>
            <w:rPr>
              <w:rFonts w:ascii="Roboto Light" w:hAnsi="Roboto Light" w:cstheme="majorHAnsi"/>
              <w:szCs w:val="22"/>
            </w:rPr>
            <w:id w:val="-83293777"/>
            <w:placeholder>
              <w:docPart w:val="A62826E87E4E40EDB64796DAA8FB0DB7"/>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0C051AC9" w14:textId="749C21BD"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1D814D72"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bottom w:val="single" w:sz="4" w:space="0" w:color="auto"/>
            </w:tcBorders>
          </w:tcPr>
          <w:p w14:paraId="7127159F"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 xml:space="preserve">Zuverlässigkeit </w:t>
            </w:r>
          </w:p>
          <w:p w14:paraId="03757126" w14:textId="77777777" w:rsidR="00D8000D" w:rsidRPr="00464FA3" w:rsidRDefault="00D8000D" w:rsidP="0026375C">
            <w:pPr>
              <w:shd w:val="clear" w:color="auto" w:fill="F8F9FA"/>
              <w:spacing w:before="60" w:line="24" w:lineRule="atLeast"/>
              <w:ind w:left="0"/>
              <w:textAlignment w:val="center"/>
              <w:rPr>
                <w:rFonts w:asciiTheme="majorHAnsi" w:hAnsiTheme="majorHAnsi" w:cstheme="majorHAnsi"/>
              </w:rPr>
            </w:pPr>
            <w:r w:rsidRPr="00D8000D">
              <w:rPr>
                <w:rFonts w:ascii="Roboto Light" w:hAnsi="Roboto Light" w:cstheme="majorHAnsi"/>
                <w:b w:val="0"/>
                <w:bCs w:val="0"/>
                <w:sz w:val="18"/>
                <w:szCs w:val="18"/>
              </w:rPr>
              <w:t>Reflexion über die Pünktlichkeit, Termintreue und Zuverlässigkeit bei der Erfüllung von Aufgaben und Zusagen.</w:t>
            </w:r>
          </w:p>
        </w:tc>
        <w:sdt>
          <w:sdtPr>
            <w:rPr>
              <w:rFonts w:asciiTheme="majorHAnsi" w:hAnsiTheme="majorHAnsi" w:cstheme="majorHAnsi"/>
            </w:rPr>
            <w:id w:val="1838039290"/>
            <w14:checkbox>
              <w14:checked w14:val="0"/>
              <w14:checkedState w14:val="2612" w14:font="MS Gothic"/>
              <w14:uncheckedState w14:val="2610" w14:font="MS Gothic"/>
            </w14:checkbox>
          </w:sdtPr>
          <w:sdtContent>
            <w:tc>
              <w:tcPr>
                <w:tcW w:w="1134" w:type="dxa"/>
              </w:tcPr>
              <w:p w14:paraId="4B825FFF"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31789529"/>
            <w14:checkbox>
              <w14:checked w14:val="0"/>
              <w14:checkedState w14:val="2612" w14:font="MS Gothic"/>
              <w14:uncheckedState w14:val="2610" w14:font="MS Gothic"/>
            </w14:checkbox>
          </w:sdtPr>
          <w:sdtContent>
            <w:tc>
              <w:tcPr>
                <w:tcW w:w="851" w:type="dxa"/>
              </w:tcPr>
              <w:p w14:paraId="63A9A562"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553311881"/>
            <w14:checkbox>
              <w14:checked w14:val="0"/>
              <w14:checkedState w14:val="2612" w14:font="MS Gothic"/>
              <w14:uncheckedState w14:val="2610" w14:font="MS Gothic"/>
            </w14:checkbox>
          </w:sdtPr>
          <w:sdtContent>
            <w:tc>
              <w:tcPr>
                <w:tcW w:w="1134" w:type="dxa"/>
              </w:tcPr>
              <w:p w14:paraId="7E3A8214"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365030175"/>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259D4589"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D8000D" w:rsidRPr="00BC16D9" w14:paraId="780B8B96" w14:textId="77777777" w:rsidTr="0026375C">
        <w:sdt>
          <w:sdtPr>
            <w:rPr>
              <w:rFonts w:ascii="Roboto Light" w:hAnsi="Roboto Light" w:cstheme="majorHAnsi"/>
              <w:szCs w:val="22"/>
            </w:rPr>
            <w:id w:val="-1338609280"/>
            <w:placeholder>
              <w:docPart w:val="9EBE7BBA1E53449282EDA835E6237BB9"/>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0484DC7E" w14:textId="38F41379"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1CD8966B"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top w:val="single" w:sz="4" w:space="0" w:color="auto"/>
              <w:left w:val="single" w:sz="4" w:space="0" w:color="4EA3FF" w:themeColor="text1" w:themeTint="80"/>
            </w:tcBorders>
          </w:tcPr>
          <w:p w14:paraId="6DF6F413"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Belastbarkeit</w:t>
            </w:r>
          </w:p>
          <w:p w14:paraId="35FE5D09" w14:textId="77777777" w:rsidR="00D8000D" w:rsidRPr="00464FA3" w:rsidRDefault="00D8000D" w:rsidP="0026375C">
            <w:pPr>
              <w:shd w:val="clear" w:color="auto" w:fill="F8F9FA"/>
              <w:spacing w:before="60" w:line="24" w:lineRule="atLeast"/>
              <w:ind w:left="0"/>
              <w:textAlignment w:val="center"/>
              <w:rPr>
                <w:rFonts w:asciiTheme="majorHAnsi" w:hAnsiTheme="majorHAnsi" w:cstheme="majorHAnsi"/>
              </w:rPr>
            </w:pPr>
            <w:r w:rsidRPr="00D8000D">
              <w:rPr>
                <w:rFonts w:ascii="Roboto Light" w:hAnsi="Roboto Light" w:cstheme="majorHAnsi"/>
                <w:b w:val="0"/>
                <w:bCs w:val="0"/>
                <w:sz w:val="18"/>
                <w:szCs w:val="18"/>
              </w:rPr>
              <w:t>Beurteilung der Fähigkeit, unter Druck effektiv zu arbeiten und mit Stress umzugehen.</w:t>
            </w:r>
          </w:p>
        </w:tc>
        <w:sdt>
          <w:sdtPr>
            <w:rPr>
              <w:rFonts w:asciiTheme="majorHAnsi" w:hAnsiTheme="majorHAnsi" w:cstheme="majorHAnsi"/>
            </w:rPr>
            <w:id w:val="-1335993274"/>
            <w14:checkbox>
              <w14:checked w14:val="0"/>
              <w14:checkedState w14:val="2612" w14:font="MS Gothic"/>
              <w14:uncheckedState w14:val="2610" w14:font="MS Gothic"/>
            </w14:checkbox>
          </w:sdtPr>
          <w:sdtContent>
            <w:tc>
              <w:tcPr>
                <w:tcW w:w="1134" w:type="dxa"/>
              </w:tcPr>
              <w:p w14:paraId="7A43FDE7"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154405874"/>
            <w14:checkbox>
              <w14:checked w14:val="0"/>
              <w14:checkedState w14:val="2612" w14:font="MS Gothic"/>
              <w14:uncheckedState w14:val="2610" w14:font="MS Gothic"/>
            </w14:checkbox>
          </w:sdtPr>
          <w:sdtContent>
            <w:tc>
              <w:tcPr>
                <w:tcW w:w="851" w:type="dxa"/>
              </w:tcPr>
              <w:p w14:paraId="1D708CBE"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3543283"/>
            <w14:checkbox>
              <w14:checked w14:val="0"/>
              <w14:checkedState w14:val="2612" w14:font="MS Gothic"/>
              <w14:uncheckedState w14:val="2610" w14:font="MS Gothic"/>
            </w14:checkbox>
          </w:sdtPr>
          <w:sdtContent>
            <w:tc>
              <w:tcPr>
                <w:tcW w:w="1134" w:type="dxa"/>
              </w:tcPr>
              <w:p w14:paraId="01D4183D"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2134818601"/>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40B28D04"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tr>
      <w:tr w:rsidR="00D8000D" w:rsidRPr="00BC16D9" w14:paraId="313DE2FC" w14:textId="77777777" w:rsidTr="0026375C">
        <w:sdt>
          <w:sdtPr>
            <w:rPr>
              <w:rFonts w:ascii="Roboto Light" w:hAnsi="Roboto Light" w:cstheme="majorHAnsi"/>
              <w:szCs w:val="22"/>
            </w:rPr>
            <w:id w:val="-866054445"/>
            <w:placeholder>
              <w:docPart w:val="B7842F99B9D14BEA87C57CFC8B881D58"/>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3C0F47AF" w14:textId="347642D8"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10AEA69E"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2E39B24B"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Selbstständigkeit</w:t>
            </w:r>
          </w:p>
          <w:p w14:paraId="7679AB6E" w14:textId="77777777" w:rsidR="00D8000D" w:rsidRPr="00464FA3" w:rsidRDefault="00D8000D" w:rsidP="0026375C">
            <w:pPr>
              <w:spacing w:before="60" w:line="24" w:lineRule="atLeast"/>
              <w:ind w:left="0"/>
              <w:rPr>
                <w:rFonts w:asciiTheme="majorHAnsi" w:hAnsiTheme="majorHAnsi" w:cstheme="majorBidi"/>
              </w:rPr>
            </w:pPr>
            <w:r w:rsidRPr="00D8000D">
              <w:rPr>
                <w:rFonts w:ascii="Roboto Light" w:hAnsi="Roboto Light" w:cstheme="majorHAnsi"/>
                <w:b w:val="0"/>
                <w:bCs w:val="0"/>
                <w:sz w:val="18"/>
                <w:szCs w:val="18"/>
              </w:rPr>
              <w:t>Einschätzung der Fähigkeit, Aufgaben eigenverantwortlich und ohne ständige Anleitung zu erledigen.</w:t>
            </w:r>
          </w:p>
        </w:tc>
        <w:tc>
          <w:tcPr>
            <w:tcW w:w="1134" w:type="dxa"/>
          </w:tcPr>
          <w:sdt>
            <w:sdtPr>
              <w:rPr>
                <w:rFonts w:asciiTheme="majorHAnsi" w:hAnsiTheme="majorHAnsi" w:cstheme="majorHAnsi"/>
              </w:rPr>
              <w:id w:val="-278105330"/>
              <w14:checkbox>
                <w14:checked w14:val="0"/>
                <w14:checkedState w14:val="2612" w14:font="MS Gothic"/>
                <w14:uncheckedState w14:val="2610" w14:font="MS Gothic"/>
              </w14:checkbox>
            </w:sdtPr>
            <w:sdtContent>
              <w:p w14:paraId="34B2800A"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c>
          <w:tcPr>
            <w:tcW w:w="851" w:type="dxa"/>
          </w:tcPr>
          <w:sdt>
            <w:sdtPr>
              <w:rPr>
                <w:rFonts w:asciiTheme="majorHAnsi" w:hAnsiTheme="majorHAnsi" w:cstheme="majorHAnsi"/>
              </w:rPr>
              <w:id w:val="950745166"/>
              <w14:checkbox>
                <w14:checked w14:val="0"/>
                <w14:checkedState w14:val="2612" w14:font="MS Gothic"/>
                <w14:uncheckedState w14:val="2610" w14:font="MS Gothic"/>
              </w14:checkbox>
            </w:sdtPr>
            <w:sdtContent>
              <w:p w14:paraId="3EE6DAD2"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c>
          <w:tcPr>
            <w:tcW w:w="1134" w:type="dxa"/>
          </w:tcPr>
          <w:sdt>
            <w:sdtPr>
              <w:rPr>
                <w:rFonts w:asciiTheme="majorHAnsi" w:hAnsiTheme="majorHAnsi" w:cstheme="majorHAnsi"/>
              </w:rPr>
              <w:id w:val="1312298424"/>
              <w14:checkbox>
                <w14:checked w14:val="0"/>
                <w14:checkedState w14:val="2612" w14:font="MS Gothic"/>
                <w14:uncheckedState w14:val="2610" w14:font="MS Gothic"/>
              </w14:checkbox>
            </w:sdtPr>
            <w:sdtContent>
              <w:p w14:paraId="3965864D"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c>
          <w:tcPr>
            <w:tcW w:w="996" w:type="dxa"/>
            <w:tcBorders>
              <w:right w:val="single" w:sz="4" w:space="0" w:color="4EA3FF" w:themeColor="text1" w:themeTint="80"/>
            </w:tcBorders>
          </w:tcPr>
          <w:sdt>
            <w:sdtPr>
              <w:rPr>
                <w:rFonts w:asciiTheme="majorHAnsi" w:hAnsiTheme="majorHAnsi" w:cstheme="majorHAnsi"/>
              </w:rPr>
              <w:id w:val="-1856114729"/>
              <w14:checkbox>
                <w14:checked w14:val="0"/>
                <w14:checkedState w14:val="2612" w14:font="MS Gothic"/>
                <w14:uncheckedState w14:val="2610" w14:font="MS Gothic"/>
              </w14:checkbox>
            </w:sdtPr>
            <w:sdtContent>
              <w:p w14:paraId="06DE13EA"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sdtContent>
          </w:sdt>
        </w:tc>
      </w:tr>
      <w:tr w:rsidR="00D8000D" w:rsidRPr="00BC16D9" w14:paraId="4136DA57" w14:textId="77777777" w:rsidTr="0026375C">
        <w:sdt>
          <w:sdtPr>
            <w:rPr>
              <w:rFonts w:ascii="Roboto Light" w:hAnsi="Roboto Light" w:cstheme="majorHAnsi"/>
              <w:szCs w:val="22"/>
            </w:rPr>
            <w:id w:val="-911235027"/>
            <w:placeholder>
              <w:docPart w:val="EDE6A680E6CC47408CD812940DD2B5C1"/>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173AAE21" w14:textId="74202D10"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05BEC553"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706317D7"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Kommunikationsfähigkeit</w:t>
            </w:r>
          </w:p>
          <w:p w14:paraId="249683F3" w14:textId="77777777" w:rsidR="00D8000D" w:rsidRPr="00464FA3" w:rsidRDefault="00D8000D" w:rsidP="0026375C">
            <w:pPr>
              <w:spacing w:before="60" w:line="24" w:lineRule="atLeast"/>
              <w:ind w:left="0"/>
              <w:rPr>
                <w:rFonts w:asciiTheme="majorHAnsi" w:hAnsiTheme="majorHAnsi" w:cstheme="majorHAnsi"/>
              </w:rPr>
            </w:pPr>
            <w:r w:rsidRPr="00D8000D">
              <w:rPr>
                <w:rFonts w:ascii="Roboto Light" w:hAnsi="Roboto Light" w:cstheme="majorHAnsi"/>
                <w:b w:val="0"/>
                <w:bCs w:val="0"/>
                <w:sz w:val="18"/>
                <w:szCs w:val="18"/>
              </w:rPr>
              <w:t>Einschätzung der Fähigkeit zur klaren und verständlichen Übermittlung von Informationen sowie des Verständnisses für den Bedarf an Kommunikation.</w:t>
            </w:r>
          </w:p>
        </w:tc>
        <w:sdt>
          <w:sdtPr>
            <w:rPr>
              <w:rFonts w:asciiTheme="majorHAnsi" w:hAnsiTheme="majorHAnsi" w:cstheme="majorHAnsi"/>
            </w:rPr>
            <w:id w:val="726881482"/>
            <w14:checkbox>
              <w14:checked w14:val="0"/>
              <w14:checkedState w14:val="2612" w14:font="MS Gothic"/>
              <w14:uncheckedState w14:val="2610" w14:font="MS Gothic"/>
            </w14:checkbox>
          </w:sdtPr>
          <w:sdtContent>
            <w:tc>
              <w:tcPr>
                <w:tcW w:w="1134" w:type="dxa"/>
              </w:tcPr>
              <w:p w14:paraId="3D50C9E2"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580950038"/>
            <w14:checkbox>
              <w14:checked w14:val="0"/>
              <w14:checkedState w14:val="2612" w14:font="MS Gothic"/>
              <w14:uncheckedState w14:val="2610" w14:font="MS Gothic"/>
            </w14:checkbox>
          </w:sdtPr>
          <w:sdtContent>
            <w:tc>
              <w:tcPr>
                <w:tcW w:w="851" w:type="dxa"/>
              </w:tcPr>
              <w:p w14:paraId="5F5DBD50"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659149210"/>
            <w14:checkbox>
              <w14:checked w14:val="0"/>
              <w14:checkedState w14:val="2612" w14:font="MS Gothic"/>
              <w14:uncheckedState w14:val="2610" w14:font="MS Gothic"/>
            </w14:checkbox>
          </w:sdtPr>
          <w:sdtContent>
            <w:tc>
              <w:tcPr>
                <w:tcW w:w="1134" w:type="dxa"/>
              </w:tcPr>
              <w:p w14:paraId="2A349A94"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539779361"/>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3F1AE48D"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D8000D" w:rsidRPr="00BC16D9" w14:paraId="04B22AA7" w14:textId="77777777" w:rsidTr="0026375C">
        <w:sdt>
          <w:sdtPr>
            <w:rPr>
              <w:rFonts w:ascii="Roboto Light" w:hAnsi="Roboto Light" w:cstheme="majorHAnsi"/>
              <w:szCs w:val="22"/>
            </w:rPr>
            <w:id w:val="-1303377556"/>
            <w:placeholder>
              <w:docPart w:val="EEB2EE061CDD4E3BB6CF726DE6D4AD00"/>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02A4BB4D" w14:textId="21966E16"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402AC966"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421B0C8E"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Proaktivität und Initiative</w:t>
            </w:r>
          </w:p>
          <w:p w14:paraId="22BD83CB" w14:textId="77777777" w:rsidR="00D8000D" w:rsidRPr="00C63452" w:rsidRDefault="00D8000D" w:rsidP="0026375C">
            <w:pPr>
              <w:spacing w:before="60" w:line="24" w:lineRule="atLeast"/>
              <w:ind w:left="0"/>
              <w:rPr>
                <w:rFonts w:asciiTheme="majorHAnsi" w:hAnsiTheme="majorHAnsi" w:cstheme="majorHAnsi"/>
                <w:b w:val="0"/>
                <w:bCs w:val="0"/>
                <w:sz w:val="18"/>
                <w:szCs w:val="18"/>
              </w:rPr>
            </w:pPr>
            <w:r w:rsidRPr="00D8000D">
              <w:rPr>
                <w:rFonts w:ascii="Roboto Light" w:hAnsi="Roboto Light" w:cstheme="majorHAnsi"/>
                <w:b w:val="0"/>
                <w:bCs w:val="0"/>
                <w:sz w:val="18"/>
                <w:szCs w:val="18"/>
              </w:rPr>
              <w:t>Beurteilung der Neigung, eigenständig zu handeln und neue Ideen oder Lösungen vorzuschlagen</w:t>
            </w:r>
            <w:r>
              <w:rPr>
                <w:rFonts w:ascii="Roboto Light" w:hAnsi="Roboto Light" w:cstheme="majorHAnsi"/>
                <w:b w:val="0"/>
                <w:bCs w:val="0"/>
                <w:sz w:val="18"/>
                <w:szCs w:val="18"/>
              </w:rPr>
              <w:t>.</w:t>
            </w:r>
          </w:p>
        </w:tc>
        <w:sdt>
          <w:sdtPr>
            <w:rPr>
              <w:rFonts w:asciiTheme="majorHAnsi" w:hAnsiTheme="majorHAnsi" w:cstheme="majorHAnsi"/>
            </w:rPr>
            <w:id w:val="1429465076"/>
            <w14:checkbox>
              <w14:checked w14:val="0"/>
              <w14:checkedState w14:val="2612" w14:font="MS Gothic"/>
              <w14:uncheckedState w14:val="2610" w14:font="MS Gothic"/>
            </w14:checkbox>
          </w:sdtPr>
          <w:sdtContent>
            <w:tc>
              <w:tcPr>
                <w:tcW w:w="1134" w:type="dxa"/>
              </w:tcPr>
              <w:p w14:paraId="5B75B745"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234158121"/>
            <w14:checkbox>
              <w14:checked w14:val="0"/>
              <w14:checkedState w14:val="2612" w14:font="MS Gothic"/>
              <w14:uncheckedState w14:val="2610" w14:font="MS Gothic"/>
            </w14:checkbox>
          </w:sdtPr>
          <w:sdtContent>
            <w:tc>
              <w:tcPr>
                <w:tcW w:w="851" w:type="dxa"/>
              </w:tcPr>
              <w:p w14:paraId="4E04B891"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1299829"/>
            <w14:checkbox>
              <w14:checked w14:val="0"/>
              <w14:checkedState w14:val="2612" w14:font="MS Gothic"/>
              <w14:uncheckedState w14:val="2610" w14:font="MS Gothic"/>
            </w14:checkbox>
          </w:sdtPr>
          <w:sdtContent>
            <w:tc>
              <w:tcPr>
                <w:tcW w:w="1134" w:type="dxa"/>
              </w:tcPr>
              <w:p w14:paraId="26297F19"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674488530"/>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20FDB58E"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D8000D" w:rsidRPr="00BC16D9" w14:paraId="111FA5FA" w14:textId="77777777" w:rsidTr="0026375C">
        <w:sdt>
          <w:sdtPr>
            <w:rPr>
              <w:rFonts w:ascii="Roboto Light" w:hAnsi="Roboto Light" w:cstheme="majorHAnsi"/>
              <w:szCs w:val="22"/>
            </w:rPr>
            <w:id w:val="-450781180"/>
            <w:placeholder>
              <w:docPart w:val="55B6250D601A4FB1AE8C39E47D9D240A"/>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447D2C77" w14:textId="046EB947" w:rsidR="00D8000D" w:rsidRPr="00E22791" w:rsidRDefault="00DA5B1A" w:rsidP="0026375C">
                <w:pPr>
                  <w:spacing w:before="60" w:line="24" w:lineRule="atLeast"/>
                  <w:ind w:left="0"/>
                  <w:jc w:val="both"/>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0229D51E"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062F2C02"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Problemlösungsfähigkeit</w:t>
            </w:r>
          </w:p>
          <w:p w14:paraId="5AB80771" w14:textId="77777777" w:rsidR="00D8000D" w:rsidRPr="00C63452" w:rsidRDefault="00D8000D" w:rsidP="0026375C">
            <w:pPr>
              <w:spacing w:before="60" w:line="24" w:lineRule="atLeast"/>
              <w:ind w:left="0"/>
              <w:rPr>
                <w:rFonts w:asciiTheme="majorHAnsi" w:hAnsiTheme="majorHAnsi" w:cstheme="majorHAnsi"/>
                <w:b w:val="0"/>
                <w:bCs w:val="0"/>
                <w:sz w:val="18"/>
                <w:szCs w:val="18"/>
              </w:rPr>
            </w:pPr>
            <w:r w:rsidRPr="00D8000D">
              <w:rPr>
                <w:rFonts w:ascii="Roboto Light" w:hAnsi="Roboto Light" w:cstheme="majorHAnsi"/>
                <w:b w:val="0"/>
                <w:bCs w:val="0"/>
                <w:sz w:val="18"/>
                <w:szCs w:val="18"/>
              </w:rPr>
              <w:t>Bewertung der Fähigkeit, Herausforderungen zu erkennen und effektive Lösungen zu entwickeln.</w:t>
            </w:r>
          </w:p>
        </w:tc>
        <w:sdt>
          <w:sdtPr>
            <w:rPr>
              <w:rFonts w:asciiTheme="majorHAnsi" w:hAnsiTheme="majorHAnsi" w:cstheme="majorHAnsi"/>
            </w:rPr>
            <w:id w:val="452757815"/>
            <w14:checkbox>
              <w14:checked w14:val="0"/>
              <w14:checkedState w14:val="2612" w14:font="MS Gothic"/>
              <w14:uncheckedState w14:val="2610" w14:font="MS Gothic"/>
            </w14:checkbox>
          </w:sdtPr>
          <w:sdtContent>
            <w:tc>
              <w:tcPr>
                <w:tcW w:w="1134" w:type="dxa"/>
              </w:tcPr>
              <w:p w14:paraId="61025529"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1370038069"/>
            <w14:checkbox>
              <w14:checked w14:val="0"/>
              <w14:checkedState w14:val="2612" w14:font="MS Gothic"/>
              <w14:uncheckedState w14:val="2610" w14:font="MS Gothic"/>
            </w14:checkbox>
          </w:sdtPr>
          <w:sdtContent>
            <w:tc>
              <w:tcPr>
                <w:tcW w:w="851" w:type="dxa"/>
              </w:tcPr>
              <w:p w14:paraId="318A014D"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2072026808"/>
            <w14:checkbox>
              <w14:checked w14:val="0"/>
              <w14:checkedState w14:val="2612" w14:font="MS Gothic"/>
              <w14:uncheckedState w14:val="2610" w14:font="MS Gothic"/>
            </w14:checkbox>
          </w:sdtPr>
          <w:sdtContent>
            <w:tc>
              <w:tcPr>
                <w:tcW w:w="1134" w:type="dxa"/>
              </w:tcPr>
              <w:p w14:paraId="1660C709"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sdt>
          <w:sdtPr>
            <w:rPr>
              <w:rFonts w:asciiTheme="majorHAnsi" w:hAnsiTheme="majorHAnsi" w:cstheme="majorHAnsi"/>
            </w:rPr>
            <w:id w:val="1348599171"/>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19C05281"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Segoe UI Symbol" w:eastAsia="MS Gothic" w:hAnsi="Segoe UI Symbol" w:cs="Segoe UI Symbol"/>
                  </w:rPr>
                  <w:t>☐</w:t>
                </w:r>
              </w:p>
            </w:tc>
          </w:sdtContent>
        </w:sdt>
      </w:tr>
      <w:tr w:rsidR="00D8000D" w:rsidRPr="00BC16D9" w14:paraId="7B0B3C23" w14:textId="77777777" w:rsidTr="0026375C">
        <w:sdt>
          <w:sdtPr>
            <w:rPr>
              <w:rFonts w:ascii="Roboto Light" w:hAnsi="Roboto Light" w:cstheme="majorHAnsi"/>
              <w:szCs w:val="22"/>
            </w:rPr>
            <w:id w:val="1880439591"/>
            <w:placeholder>
              <w:docPart w:val="C15BEA9617964F8BA4162E612CCBB9E6"/>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gridSpan w:val="6"/>
                <w:tcBorders>
                  <w:left w:val="single" w:sz="4" w:space="0" w:color="4EA3FF" w:themeColor="text1" w:themeTint="80"/>
                  <w:right w:val="single" w:sz="4" w:space="0" w:color="4EA3FF" w:themeColor="text1" w:themeTint="80"/>
                </w:tcBorders>
              </w:tcPr>
              <w:p w14:paraId="19E1807F" w14:textId="114DAB55"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D8000D" w:rsidRPr="00BC16D9" w14:paraId="0AB2858A"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790EFDCD" w14:textId="77777777" w:rsidR="00D8000D" w:rsidRPr="00D8000D" w:rsidRDefault="00D8000D" w:rsidP="0026375C">
            <w:pPr>
              <w:shd w:val="clear" w:color="auto" w:fill="F8F9FA"/>
              <w:spacing w:before="60" w:line="24" w:lineRule="atLeast"/>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Verhalten</w:t>
            </w:r>
          </w:p>
          <w:p w14:paraId="4F2BA1AD" w14:textId="77777777" w:rsidR="00D8000D" w:rsidRPr="00464FA3" w:rsidRDefault="00D8000D" w:rsidP="0026375C">
            <w:pPr>
              <w:spacing w:before="60" w:line="24" w:lineRule="atLeast"/>
              <w:ind w:left="0"/>
              <w:rPr>
                <w:rFonts w:asciiTheme="majorHAnsi" w:hAnsiTheme="majorHAnsi" w:cstheme="majorHAnsi"/>
              </w:rPr>
            </w:pPr>
            <w:r w:rsidRPr="00D8000D">
              <w:rPr>
                <w:rFonts w:ascii="Roboto Light" w:hAnsi="Roboto Light" w:cstheme="majorHAnsi"/>
                <w:b w:val="0"/>
                <w:bCs w:val="0"/>
                <w:sz w:val="18"/>
                <w:szCs w:val="18"/>
              </w:rPr>
              <w:t>Einschätzung des eigenen Verhaltens im Arbeitskontext, insbesondere im Umgang mit Kollegen, Vorgesetzten und gegebenenfalls Kunden.</w:t>
            </w:r>
          </w:p>
        </w:tc>
        <w:sdt>
          <w:sdtPr>
            <w:rPr>
              <w:rFonts w:asciiTheme="majorHAnsi" w:hAnsiTheme="majorHAnsi" w:cstheme="majorHAnsi"/>
            </w:rPr>
            <w:id w:val="1633826383"/>
            <w14:checkbox>
              <w14:checked w14:val="0"/>
              <w14:checkedState w14:val="2612" w14:font="MS Gothic"/>
              <w14:uncheckedState w14:val="2610" w14:font="MS Gothic"/>
            </w14:checkbox>
          </w:sdtPr>
          <w:sdtContent>
            <w:tc>
              <w:tcPr>
                <w:tcW w:w="1134" w:type="dxa"/>
              </w:tcPr>
              <w:p w14:paraId="57E63B98"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679342772"/>
            <w14:checkbox>
              <w14:checked w14:val="0"/>
              <w14:checkedState w14:val="2612" w14:font="MS Gothic"/>
              <w14:uncheckedState w14:val="2610" w14:font="MS Gothic"/>
            </w14:checkbox>
          </w:sdtPr>
          <w:sdtContent>
            <w:tc>
              <w:tcPr>
                <w:tcW w:w="851" w:type="dxa"/>
              </w:tcPr>
              <w:p w14:paraId="36891694"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681889631"/>
            <w14:checkbox>
              <w14:checked w14:val="0"/>
              <w14:checkedState w14:val="2612" w14:font="MS Gothic"/>
              <w14:uncheckedState w14:val="2610" w14:font="MS Gothic"/>
            </w14:checkbox>
          </w:sdtPr>
          <w:sdtContent>
            <w:tc>
              <w:tcPr>
                <w:tcW w:w="1134" w:type="dxa"/>
              </w:tcPr>
              <w:p w14:paraId="4433F5DF"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sdt>
          <w:sdtPr>
            <w:rPr>
              <w:rFonts w:asciiTheme="majorHAnsi" w:hAnsiTheme="majorHAnsi" w:cstheme="majorHAnsi"/>
            </w:rPr>
            <w:id w:val="-497960611"/>
            <w14:checkbox>
              <w14:checked w14:val="0"/>
              <w14:checkedState w14:val="2612" w14:font="MS Gothic"/>
              <w14:uncheckedState w14:val="2610" w14:font="MS Gothic"/>
            </w14:checkbox>
          </w:sdtPr>
          <w:sdtContent>
            <w:tc>
              <w:tcPr>
                <w:tcW w:w="996" w:type="dxa"/>
                <w:tcBorders>
                  <w:right w:val="single" w:sz="4" w:space="0" w:color="4EA3FF" w:themeColor="text1" w:themeTint="80"/>
                </w:tcBorders>
              </w:tcPr>
              <w:p w14:paraId="186C3824" w14:textId="77777777" w:rsidR="00D8000D" w:rsidRPr="00464FA3" w:rsidRDefault="00D8000D" w:rsidP="0026375C">
                <w:pPr>
                  <w:spacing w:before="60" w:line="24" w:lineRule="atLeas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64FA3">
                  <w:rPr>
                    <w:rFonts w:ascii="MS Gothic" w:eastAsia="MS Gothic" w:hAnsi="MS Gothic" w:cstheme="majorHAnsi" w:hint="eastAsia"/>
                  </w:rPr>
                  <w:t>☐</w:t>
                </w:r>
              </w:p>
            </w:tc>
          </w:sdtContent>
        </w:sdt>
      </w:tr>
      <w:tr w:rsidR="00D8000D" w:rsidRPr="00BC16D9" w14:paraId="7677E18F" w14:textId="77777777" w:rsidTr="0026375C">
        <w:sdt>
          <w:sdtPr>
            <w:rPr>
              <w:rFonts w:ascii="Roboto Light" w:hAnsi="Roboto Light" w:cstheme="majorHAnsi"/>
              <w:szCs w:val="22"/>
            </w:rPr>
            <w:id w:val="-917403585"/>
            <w:placeholder>
              <w:docPart w:val="089F05089CA749B9A7E3222A96F16110"/>
            </w:placeholder>
            <w:showingPlcHdr/>
          </w:sdtPr>
          <w:sdtContent>
            <w:tc>
              <w:tcPr>
                <w:cnfStyle w:val="001000000000" w:firstRow="0" w:lastRow="0" w:firstColumn="1" w:lastColumn="0" w:oddVBand="0" w:evenVBand="0" w:oddHBand="0" w:evenHBand="0" w:firstRowFirstColumn="0" w:firstRowLastColumn="0" w:lastRowFirstColumn="0" w:lastRowLastColumn="0"/>
                <w:tcW w:w="5670" w:type="dxa"/>
                <w:gridSpan w:val="2"/>
                <w:tcBorders>
                  <w:left w:val="single" w:sz="4" w:space="0" w:color="4EA3FF" w:themeColor="text1" w:themeTint="80"/>
                </w:tcBorders>
              </w:tcPr>
              <w:p w14:paraId="7DB9A50B" w14:textId="577A2203" w:rsidR="00D8000D" w:rsidRPr="00E22791" w:rsidRDefault="00DA5B1A" w:rsidP="0026375C">
                <w:pPr>
                  <w:spacing w:before="60" w:line="24" w:lineRule="atLeast"/>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c>
          <w:tcPr>
            <w:tcW w:w="1134" w:type="dxa"/>
          </w:tcPr>
          <w:p w14:paraId="55FD93C0" w14:textId="77777777" w:rsidR="00D8000D" w:rsidRPr="00464FA3" w:rsidRDefault="00D8000D"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51" w:type="dxa"/>
          </w:tcPr>
          <w:p w14:paraId="7C1A1738" w14:textId="77777777" w:rsidR="00D8000D" w:rsidRPr="00464FA3" w:rsidRDefault="00D8000D"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34" w:type="dxa"/>
          </w:tcPr>
          <w:p w14:paraId="0FF9C3D2" w14:textId="77777777" w:rsidR="00D8000D" w:rsidRPr="00464FA3" w:rsidRDefault="00D8000D"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96" w:type="dxa"/>
            <w:tcBorders>
              <w:right w:val="single" w:sz="4" w:space="0" w:color="4EA3FF" w:themeColor="text1" w:themeTint="80"/>
            </w:tcBorders>
          </w:tcPr>
          <w:p w14:paraId="7BDA0828" w14:textId="77777777" w:rsidR="00D8000D" w:rsidRPr="00464FA3" w:rsidRDefault="00D8000D" w:rsidP="0026375C">
            <w:pPr>
              <w:spacing w:before="60" w:line="24" w:lineRule="atLeas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230D721F" w14:textId="106CE781" w:rsidR="003C37AB" w:rsidRPr="003C37AB" w:rsidRDefault="003C37AB" w:rsidP="003C37AB">
      <w:pPr>
        <w:pStyle w:val="ListParagraph"/>
        <w:numPr>
          <w:ilvl w:val="0"/>
          <w:numId w:val="19"/>
        </w:numPr>
        <w:rPr>
          <w:rFonts w:ascii="Roboto Medium" w:hAnsi="Roboto Medium" w:cstheme="majorHAnsi"/>
          <w:color w:val="2C91FF" w:themeColor="text2" w:themeTint="99"/>
        </w:rPr>
      </w:pPr>
      <w:r w:rsidRPr="007B772A">
        <w:rPr>
          <w:rFonts w:ascii="Roboto Medium" w:hAnsi="Roboto Medium" w:cstheme="majorHAnsi"/>
          <w:color w:val="2C91FF" w:themeColor="text2" w:themeTint="99"/>
        </w:rPr>
        <w:lastRenderedPageBreak/>
        <w:t>Rückblick 2023</w:t>
      </w:r>
      <w:r w:rsidRPr="003C37AB">
        <w:rPr>
          <w:rFonts w:ascii="Roboto Medium" w:hAnsi="Roboto Medium" w:cstheme="majorHAnsi"/>
          <w:color w:val="2C91FF" w:themeColor="text2" w:themeTint="99"/>
        </w:rPr>
        <w:t>: Zusätzliche Fragen zur Einschätzung durch Vorgesetzte für Mitarbeitende mit Führungsfunktion.</w:t>
      </w:r>
    </w:p>
    <w:p w14:paraId="7516B9A6" w14:textId="1B9FE400" w:rsidR="003C37AB" w:rsidRPr="003C37AB" w:rsidRDefault="003C37AB" w:rsidP="003C37AB">
      <w:pPr>
        <w:ind w:left="-284"/>
        <w:rPr>
          <w:rFonts w:ascii="Roboto Light" w:hAnsi="Roboto Light" w:cstheme="majorHAnsi"/>
        </w:rPr>
      </w:pPr>
      <w:r>
        <w:rPr>
          <w:rFonts w:ascii="Roboto Light" w:hAnsi="Roboto Light" w:cstheme="majorHAnsi"/>
        </w:rPr>
        <w:t xml:space="preserve">Für </w:t>
      </w:r>
      <w:r w:rsidRPr="003C37AB">
        <w:rPr>
          <w:rFonts w:ascii="Roboto Light" w:hAnsi="Roboto Light" w:cstheme="majorHAnsi"/>
        </w:rPr>
        <w:t xml:space="preserve">Mitarbeitende mit Führungsaufgaben füllen </w:t>
      </w:r>
      <w:r>
        <w:rPr>
          <w:rFonts w:ascii="Roboto Light" w:hAnsi="Roboto Light" w:cstheme="majorHAnsi"/>
        </w:rPr>
        <w:t xml:space="preserve">Vorgesetzte </w:t>
      </w:r>
      <w:r w:rsidRPr="003C37AB">
        <w:rPr>
          <w:rFonts w:ascii="Roboto Light" w:hAnsi="Roboto Light" w:cstheme="majorHAnsi"/>
        </w:rPr>
        <w:t>zusätzlich zu den allgemeinen Fragen diesen Abschnitt aus. Dieser beinhaltet spezifische Fragen zu Führungsqualitäten und -verhalten.</w:t>
      </w:r>
    </w:p>
    <w:p w14:paraId="481B4641" w14:textId="10715134" w:rsidR="003C37AB" w:rsidRPr="00546895" w:rsidRDefault="003C37AB" w:rsidP="003C37AB">
      <w:pPr>
        <w:ind w:left="-284"/>
        <w:rPr>
          <w:rFonts w:ascii="Roboto Light" w:hAnsi="Roboto Light" w:cstheme="majorHAnsi"/>
        </w:rPr>
      </w:pPr>
      <w:r w:rsidRPr="00546895">
        <w:rPr>
          <w:rFonts w:ascii="Roboto Light" w:hAnsi="Roboto Light" w:cstheme="majorHAnsi"/>
        </w:rPr>
        <w:t>Bewertungsskala:</w:t>
      </w:r>
      <w:r w:rsidR="007B772A">
        <w:rPr>
          <w:rFonts w:ascii="Roboto Light" w:hAnsi="Roboto Light" w:cstheme="majorHAnsi"/>
        </w:rPr>
        <w:t xml:space="preserve"> </w:t>
      </w:r>
      <w:r w:rsidRPr="00546895">
        <w:rPr>
          <w:rFonts w:ascii="Roboto Light" w:hAnsi="Roboto Light" w:cstheme="majorHAnsi"/>
        </w:rPr>
        <w:t>1 (gar nicht zufrieden) - 2 (nicht zufrieden) - 3 (zufrieden) - 4 (sehr zufrieden)</w:t>
      </w:r>
    </w:p>
    <w:p w14:paraId="2E4F41A0" w14:textId="77777777" w:rsidR="007B772A" w:rsidRPr="007B772A" w:rsidRDefault="003C37AB" w:rsidP="007B772A">
      <w:pPr>
        <w:ind w:left="-284"/>
        <w:rPr>
          <w:rFonts w:ascii="Roboto Light" w:hAnsi="Roboto Light" w:cstheme="majorHAnsi"/>
        </w:rPr>
      </w:pPr>
      <w:r w:rsidRPr="00546895">
        <w:rPr>
          <w:rFonts w:ascii="Roboto Light" w:hAnsi="Roboto Light" w:cstheme="majorHAnsi"/>
        </w:rPr>
        <w:t>Im Textfeld kann optional ein Kommentar hinterlegt werden.</w:t>
      </w:r>
    </w:p>
    <w:tbl>
      <w:tblPr>
        <w:tblStyle w:val="PlainTable2"/>
        <w:tblpPr w:leftFromText="142" w:rightFromText="142" w:vertAnchor="text" w:horzAnchor="margin" w:tblpX="-284" w:tblpY="1"/>
        <w:tblOverlap w:val="never"/>
        <w:tblW w:w="9781" w:type="dxa"/>
        <w:tblLook w:val="04A0" w:firstRow="1" w:lastRow="0" w:firstColumn="1" w:lastColumn="0" w:noHBand="0" w:noVBand="1"/>
      </w:tblPr>
      <w:tblGrid>
        <w:gridCol w:w="5670"/>
        <w:gridCol w:w="1134"/>
        <w:gridCol w:w="851"/>
        <w:gridCol w:w="1134"/>
        <w:gridCol w:w="992"/>
      </w:tblGrid>
      <w:tr w:rsidR="00C96D6A" w:rsidRPr="00BC16D9" w14:paraId="14E378D3" w14:textId="77777777" w:rsidTr="0026375C">
        <w:trPr>
          <w:cnfStyle w:val="100000000000" w:firstRow="1" w:lastRow="0" w:firstColumn="0" w:lastColumn="0" w:oddVBand="0" w:evenVBand="0" w:oddHBand="0" w:evenHBand="0" w:firstRowFirstColumn="0" w:firstRowLastColumn="0" w:lastRowFirstColumn="0" w:lastRowLastColumn="0"/>
          <w:trHeight w:val="558"/>
          <w:tblHeader/>
        </w:trPr>
        <w:tc>
          <w:tcPr>
            <w:cnfStyle w:val="001000000000" w:firstRow="0" w:lastRow="0" w:firstColumn="1" w:lastColumn="0" w:oddVBand="0" w:evenVBand="0" w:oddHBand="0" w:evenHBand="0" w:firstRowFirstColumn="0" w:firstRowLastColumn="0" w:lastRowFirstColumn="0" w:lastRowLastColumn="0"/>
            <w:tcW w:w="9781"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31849B" w:themeFill="accent5" w:themeFillShade="BF"/>
          </w:tcPr>
          <w:p w14:paraId="1AB7B690" w14:textId="1252DC1B" w:rsidR="00C96D6A" w:rsidRPr="003C37AB" w:rsidRDefault="00C96D6A" w:rsidP="0026375C">
            <w:pPr>
              <w:ind w:left="0"/>
              <w:rPr>
                <w:rFonts w:asciiTheme="majorHAnsi" w:hAnsiTheme="majorHAnsi" w:cstheme="majorHAnsi"/>
                <w:color w:val="FFFFFF" w:themeColor="background1"/>
              </w:rPr>
            </w:pPr>
            <w:r w:rsidRPr="00546895">
              <w:rPr>
                <w:rFonts w:ascii="Roboto Light" w:hAnsi="Roboto Light" w:cstheme="majorHAnsi"/>
                <w:b w:val="0"/>
                <w:bCs w:val="0"/>
                <w:color w:val="FFFFFF" w:themeColor="background1"/>
              </w:rPr>
              <w:t xml:space="preserve">Bitte bewerte, wie zufrieden du mit </w:t>
            </w:r>
            <w:r>
              <w:rPr>
                <w:rFonts w:ascii="Roboto Light" w:hAnsi="Roboto Light" w:cstheme="majorHAnsi"/>
                <w:b w:val="0"/>
                <w:bCs w:val="0"/>
                <w:color w:val="FFFFFF" w:themeColor="background1"/>
              </w:rPr>
              <w:t>der</w:t>
            </w:r>
            <w:r w:rsidRPr="00546895">
              <w:rPr>
                <w:rFonts w:ascii="Roboto Light" w:hAnsi="Roboto Light" w:cstheme="majorHAnsi"/>
                <w:b w:val="0"/>
                <w:bCs w:val="0"/>
                <w:color w:val="FFFFFF" w:themeColor="background1"/>
              </w:rPr>
              <w:t xml:space="preserve"> Leistung</w:t>
            </w:r>
            <w:r>
              <w:rPr>
                <w:rFonts w:ascii="Roboto Light" w:hAnsi="Roboto Light" w:cstheme="majorHAnsi"/>
                <w:b w:val="0"/>
                <w:bCs w:val="0"/>
                <w:color w:val="FFFFFF" w:themeColor="background1"/>
              </w:rPr>
              <w:t xml:space="preserve"> </w:t>
            </w:r>
            <w:r w:rsidRPr="00546895">
              <w:rPr>
                <w:rFonts w:ascii="Roboto Light" w:hAnsi="Roboto Light" w:cstheme="majorHAnsi"/>
                <w:b w:val="0"/>
                <w:bCs w:val="0"/>
                <w:color w:val="FFFFFF" w:themeColor="background1"/>
              </w:rPr>
              <w:t>in den folgenden Bereichen bist</w:t>
            </w:r>
            <w:r>
              <w:rPr>
                <w:rFonts w:ascii="Roboto Light" w:hAnsi="Roboto Light" w:cstheme="majorHAnsi"/>
                <w:b w:val="0"/>
                <w:bCs w:val="0"/>
                <w:color w:val="FFFFFF" w:themeColor="background1"/>
              </w:rPr>
              <w:t>:</w:t>
            </w:r>
          </w:p>
        </w:tc>
      </w:tr>
      <w:tr w:rsidR="00C96D6A" w:rsidRPr="00BC16D9" w14:paraId="62D77A4C" w14:textId="77777777" w:rsidTr="0026375C">
        <w:trPr>
          <w:cnfStyle w:val="100000000000" w:firstRow="1" w:lastRow="0" w:firstColumn="0" w:lastColumn="0" w:oddVBand="0" w:evenVBand="0" w:oddHBand="0" w:evenHBand="0" w:firstRowFirstColumn="0" w:firstRowLastColumn="0" w:lastRowFirstColumn="0" w:lastRowLastColumn="0"/>
          <w:trHeight w:val="84"/>
          <w:tblHeader/>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shd w:val="clear" w:color="auto" w:fill="31849B" w:themeFill="accent5" w:themeFillShade="BF"/>
          </w:tcPr>
          <w:p w14:paraId="759EE734" w14:textId="77777777" w:rsidR="00C96D6A" w:rsidRPr="00BC16D9" w:rsidRDefault="00C96D6A" w:rsidP="0026375C">
            <w:pPr>
              <w:ind w:left="0"/>
              <w:jc w:val="both"/>
              <w:rPr>
                <w:rFonts w:asciiTheme="majorHAnsi" w:hAnsiTheme="majorHAnsi" w:cstheme="majorHAnsi"/>
                <w:b w:val="0"/>
                <w:bCs w:val="0"/>
                <w:color w:val="FFFFFF" w:themeColor="background1"/>
              </w:rPr>
            </w:pPr>
          </w:p>
        </w:tc>
        <w:tc>
          <w:tcPr>
            <w:tcW w:w="1134" w:type="dxa"/>
            <w:shd w:val="clear" w:color="auto" w:fill="31849B" w:themeFill="accent5" w:themeFillShade="BF"/>
          </w:tcPr>
          <w:p w14:paraId="6C18AAB4" w14:textId="77777777" w:rsidR="00C96D6A" w:rsidRPr="00BC16D9" w:rsidRDefault="00C96D6A"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1</w:t>
            </w:r>
          </w:p>
        </w:tc>
        <w:tc>
          <w:tcPr>
            <w:tcW w:w="851" w:type="dxa"/>
            <w:shd w:val="clear" w:color="auto" w:fill="31849B" w:themeFill="accent5" w:themeFillShade="BF"/>
          </w:tcPr>
          <w:p w14:paraId="09599C20" w14:textId="77777777" w:rsidR="00C96D6A" w:rsidRPr="00BC16D9" w:rsidRDefault="00C96D6A"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2</w:t>
            </w:r>
          </w:p>
        </w:tc>
        <w:tc>
          <w:tcPr>
            <w:tcW w:w="1134" w:type="dxa"/>
            <w:shd w:val="clear" w:color="auto" w:fill="31849B" w:themeFill="accent5" w:themeFillShade="BF"/>
          </w:tcPr>
          <w:p w14:paraId="4DC73E48" w14:textId="77777777" w:rsidR="00C96D6A" w:rsidRPr="00BC16D9" w:rsidRDefault="00C96D6A"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3</w:t>
            </w:r>
          </w:p>
        </w:tc>
        <w:tc>
          <w:tcPr>
            <w:tcW w:w="992" w:type="dxa"/>
            <w:tcBorders>
              <w:right w:val="single" w:sz="4" w:space="0" w:color="808080" w:themeColor="background1" w:themeShade="80"/>
            </w:tcBorders>
            <w:shd w:val="clear" w:color="auto" w:fill="31849B" w:themeFill="accent5" w:themeFillShade="BF"/>
          </w:tcPr>
          <w:p w14:paraId="6FAD3502" w14:textId="77777777" w:rsidR="00C96D6A" w:rsidRPr="00BC16D9" w:rsidRDefault="00C96D6A" w:rsidP="0026375C">
            <w:pPr>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rPr>
            </w:pPr>
            <w:r>
              <w:rPr>
                <w:rFonts w:asciiTheme="majorHAnsi" w:hAnsiTheme="majorHAnsi" w:cstheme="majorHAnsi"/>
                <w:b w:val="0"/>
                <w:bCs w:val="0"/>
                <w:color w:val="FFFFFF" w:themeColor="background1"/>
              </w:rPr>
              <w:t>4</w:t>
            </w:r>
          </w:p>
        </w:tc>
      </w:tr>
      <w:tr w:rsidR="00C96D6A" w:rsidRPr="005B4E2A" w14:paraId="38750A3B"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7F7B9716" w14:textId="77777777" w:rsidR="00C96D6A" w:rsidRPr="00D8000D" w:rsidRDefault="00C96D6A" w:rsidP="0026375C">
            <w:pPr>
              <w:shd w:val="clear" w:color="auto" w:fill="F8F9FA"/>
              <w:spacing w:before="60"/>
              <w:ind w:left="0"/>
              <w:textAlignment w:val="center"/>
              <w:rPr>
                <w:rFonts w:ascii="Roboto Medium" w:hAnsi="Roboto Medium" w:cstheme="majorHAnsi"/>
                <w:b w:val="0"/>
                <w:bCs w:val="0"/>
                <w:color w:val="202124"/>
                <w:szCs w:val="22"/>
                <w:lang w:eastAsia="de-CH"/>
              </w:rPr>
            </w:pPr>
            <w:r w:rsidRPr="00D8000D">
              <w:rPr>
                <w:rFonts w:ascii="Roboto Medium" w:hAnsi="Roboto Medium" w:cstheme="majorHAnsi"/>
                <w:b w:val="0"/>
                <w:bCs w:val="0"/>
                <w:color w:val="202124"/>
                <w:szCs w:val="22"/>
                <w:lang w:eastAsia="de-CH"/>
              </w:rPr>
              <w:t>Kommunikationsfähigkeit</w:t>
            </w:r>
          </w:p>
          <w:p w14:paraId="43603342" w14:textId="77777777" w:rsidR="00C96D6A" w:rsidRPr="00D8000D" w:rsidRDefault="00C96D6A" w:rsidP="0026375C">
            <w:pPr>
              <w:shd w:val="clear" w:color="auto" w:fill="F8F9FA"/>
              <w:spacing w:before="0"/>
              <w:ind w:left="0"/>
              <w:textAlignment w:val="center"/>
              <w:rPr>
                <w:rFonts w:ascii="Roboto Light" w:hAnsi="Roboto Light" w:cstheme="majorHAnsi"/>
                <w:color w:val="202124"/>
                <w:sz w:val="18"/>
                <w:szCs w:val="18"/>
                <w:lang w:eastAsia="de-CH"/>
              </w:rPr>
            </w:pPr>
            <w:r w:rsidRPr="00D8000D">
              <w:rPr>
                <w:rStyle w:val="cf01"/>
                <w:rFonts w:ascii="Roboto Light" w:hAnsi="Roboto Light" w:cstheme="majorHAnsi"/>
              </w:rPr>
              <w:t>Klare, effektive Kommunikation mit Team und anderen Abteilungen.</w:t>
            </w:r>
          </w:p>
        </w:tc>
        <w:sdt>
          <w:sdtPr>
            <w:rPr>
              <w:rFonts w:asciiTheme="majorHAnsi" w:hAnsiTheme="majorHAnsi" w:cstheme="majorHAnsi"/>
              <w:b/>
              <w:bCs/>
              <w:szCs w:val="22"/>
            </w:rPr>
            <w:id w:val="-1205705741"/>
            <w14:checkbox>
              <w14:checked w14:val="0"/>
              <w14:checkedState w14:val="2612" w14:font="MS Gothic"/>
              <w14:uncheckedState w14:val="2610" w14:font="MS Gothic"/>
            </w14:checkbox>
          </w:sdtPr>
          <w:sdtContent>
            <w:tc>
              <w:tcPr>
                <w:tcW w:w="1134" w:type="dxa"/>
              </w:tcPr>
              <w:p w14:paraId="5C9B4603"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463333449"/>
            <w14:checkbox>
              <w14:checked w14:val="0"/>
              <w14:checkedState w14:val="2612" w14:font="MS Gothic"/>
              <w14:uncheckedState w14:val="2610" w14:font="MS Gothic"/>
            </w14:checkbox>
          </w:sdtPr>
          <w:sdtContent>
            <w:tc>
              <w:tcPr>
                <w:tcW w:w="851" w:type="dxa"/>
              </w:tcPr>
              <w:p w14:paraId="4BD9D587"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276937861"/>
            <w14:checkbox>
              <w14:checked w14:val="0"/>
              <w14:checkedState w14:val="2612" w14:font="MS Gothic"/>
              <w14:uncheckedState w14:val="2610" w14:font="MS Gothic"/>
            </w14:checkbox>
          </w:sdtPr>
          <w:sdtContent>
            <w:tc>
              <w:tcPr>
                <w:tcW w:w="1134" w:type="dxa"/>
              </w:tcPr>
              <w:p w14:paraId="7EE18038"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188981888"/>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2C00DEEE"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C96D6A" w:rsidRPr="00BC16D9" w14:paraId="5CC79320" w14:textId="77777777" w:rsidTr="0026375C">
        <w:sdt>
          <w:sdtPr>
            <w:rPr>
              <w:rFonts w:ascii="Roboto Light" w:hAnsi="Roboto Light" w:cstheme="majorHAnsi"/>
              <w:szCs w:val="22"/>
            </w:rPr>
            <w:id w:val="1142387121"/>
            <w:placeholder>
              <w:docPart w:val="E2FBF6DEFF0C46E1AEC3557CBF208A30"/>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7D1654FE" w14:textId="5306ECD3" w:rsidR="00C96D6A" w:rsidRPr="00E22791" w:rsidRDefault="00DA5B1A" w:rsidP="0026375C">
                <w:pPr>
                  <w:spacing w:before="60"/>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C96D6A" w:rsidRPr="005B4E2A" w14:paraId="0B67E929"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6F642064"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Entscheidungsfähigkeit</w:t>
            </w:r>
          </w:p>
          <w:p w14:paraId="6F3BA080" w14:textId="77777777" w:rsidR="00C96D6A" w:rsidRPr="00D8000D" w:rsidRDefault="00C96D6A" w:rsidP="0026375C">
            <w:pPr>
              <w:shd w:val="clear" w:color="auto" w:fill="F8F9FA"/>
              <w:spacing w:before="0"/>
              <w:ind w:left="0"/>
              <w:textAlignment w:val="center"/>
              <w:rPr>
                <w:rFonts w:asciiTheme="majorHAnsi" w:hAnsiTheme="majorHAnsi" w:cstheme="majorHAnsi"/>
                <w:b w:val="0"/>
                <w:bCs w:val="0"/>
                <w:sz w:val="18"/>
                <w:szCs w:val="18"/>
              </w:rPr>
            </w:pPr>
            <w:r w:rsidRPr="00D8000D">
              <w:rPr>
                <w:rStyle w:val="cf01"/>
                <w:rFonts w:ascii="Roboto Light" w:hAnsi="Roboto Light" w:cstheme="majorHAnsi"/>
              </w:rPr>
              <w:t>Fähigkeit, zeitnah und fundierte Entscheidungen zu treffen.</w:t>
            </w:r>
          </w:p>
        </w:tc>
        <w:sdt>
          <w:sdtPr>
            <w:rPr>
              <w:rFonts w:asciiTheme="majorHAnsi" w:hAnsiTheme="majorHAnsi" w:cstheme="majorHAnsi"/>
              <w:b/>
              <w:bCs/>
              <w:szCs w:val="22"/>
            </w:rPr>
            <w:id w:val="42328944"/>
            <w14:checkbox>
              <w14:checked w14:val="0"/>
              <w14:checkedState w14:val="2612" w14:font="MS Gothic"/>
              <w14:uncheckedState w14:val="2610" w14:font="MS Gothic"/>
            </w14:checkbox>
          </w:sdtPr>
          <w:sdtContent>
            <w:tc>
              <w:tcPr>
                <w:tcW w:w="1134" w:type="dxa"/>
              </w:tcPr>
              <w:p w14:paraId="5D893839"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739394530"/>
            <w14:checkbox>
              <w14:checked w14:val="0"/>
              <w14:checkedState w14:val="2612" w14:font="MS Gothic"/>
              <w14:uncheckedState w14:val="2610" w14:font="MS Gothic"/>
            </w14:checkbox>
          </w:sdtPr>
          <w:sdtContent>
            <w:tc>
              <w:tcPr>
                <w:tcW w:w="851" w:type="dxa"/>
              </w:tcPr>
              <w:p w14:paraId="743EC7EF"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406615425"/>
            <w14:checkbox>
              <w14:checked w14:val="0"/>
              <w14:checkedState w14:val="2612" w14:font="MS Gothic"/>
              <w14:uncheckedState w14:val="2610" w14:font="MS Gothic"/>
            </w14:checkbox>
          </w:sdtPr>
          <w:sdtContent>
            <w:tc>
              <w:tcPr>
                <w:tcW w:w="1134" w:type="dxa"/>
              </w:tcPr>
              <w:p w14:paraId="278904E0"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923255062"/>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4E8CD22D"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C96D6A" w:rsidRPr="00BC16D9" w14:paraId="3DC70C65" w14:textId="77777777" w:rsidTr="0026375C">
        <w:sdt>
          <w:sdtPr>
            <w:rPr>
              <w:rFonts w:ascii="Roboto Light" w:hAnsi="Roboto Light" w:cstheme="majorHAnsi"/>
              <w:szCs w:val="22"/>
            </w:rPr>
            <w:id w:val="-1069419538"/>
            <w:placeholder>
              <w:docPart w:val="23BE2B9472234C188C71A7DF7A02CAF0"/>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2C687115" w14:textId="1AF9A0C7" w:rsidR="00C96D6A" w:rsidRPr="00E22791" w:rsidRDefault="00DA5B1A" w:rsidP="0026375C">
                <w:pPr>
                  <w:spacing w:before="60"/>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C96D6A" w:rsidRPr="005B4E2A" w14:paraId="513820DE"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18334966"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Teamführung und Motivation</w:t>
            </w:r>
          </w:p>
          <w:p w14:paraId="02938535" w14:textId="77777777" w:rsidR="00C96D6A" w:rsidRPr="00D8000D" w:rsidRDefault="00C96D6A" w:rsidP="0026375C">
            <w:pPr>
              <w:shd w:val="clear" w:color="auto" w:fill="F8F9FA"/>
              <w:spacing w:before="0"/>
              <w:ind w:left="0"/>
              <w:textAlignment w:val="center"/>
              <w:rPr>
                <w:rFonts w:asciiTheme="majorHAnsi" w:hAnsiTheme="majorHAnsi" w:cstheme="majorHAnsi"/>
                <w:szCs w:val="22"/>
              </w:rPr>
            </w:pPr>
            <w:r w:rsidRPr="00D8000D">
              <w:rPr>
                <w:rStyle w:val="cf01"/>
                <w:rFonts w:ascii="Roboto Light" w:hAnsi="Roboto Light" w:cstheme="majorHAnsi"/>
              </w:rPr>
              <w:t>Förderung eines positiven Teamumfelds und Motivation der Teammitglieder zur Erreichung der Ziele.</w:t>
            </w:r>
          </w:p>
        </w:tc>
        <w:sdt>
          <w:sdtPr>
            <w:rPr>
              <w:rFonts w:asciiTheme="majorHAnsi" w:hAnsiTheme="majorHAnsi" w:cstheme="majorHAnsi"/>
              <w:b/>
              <w:bCs/>
              <w:szCs w:val="22"/>
            </w:rPr>
            <w:id w:val="183328508"/>
            <w14:checkbox>
              <w14:checked w14:val="0"/>
              <w14:checkedState w14:val="2612" w14:font="MS Gothic"/>
              <w14:uncheckedState w14:val="2610" w14:font="MS Gothic"/>
            </w14:checkbox>
          </w:sdtPr>
          <w:sdtContent>
            <w:tc>
              <w:tcPr>
                <w:tcW w:w="1134" w:type="dxa"/>
              </w:tcPr>
              <w:p w14:paraId="7069E9BD"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006258247"/>
            <w14:checkbox>
              <w14:checked w14:val="0"/>
              <w14:checkedState w14:val="2612" w14:font="MS Gothic"/>
              <w14:uncheckedState w14:val="2610" w14:font="MS Gothic"/>
            </w14:checkbox>
          </w:sdtPr>
          <w:sdtContent>
            <w:tc>
              <w:tcPr>
                <w:tcW w:w="851" w:type="dxa"/>
              </w:tcPr>
              <w:p w14:paraId="2A38ED4D"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634907384"/>
            <w14:checkbox>
              <w14:checked w14:val="0"/>
              <w14:checkedState w14:val="2612" w14:font="MS Gothic"/>
              <w14:uncheckedState w14:val="2610" w14:font="MS Gothic"/>
            </w14:checkbox>
          </w:sdtPr>
          <w:sdtContent>
            <w:tc>
              <w:tcPr>
                <w:tcW w:w="1134" w:type="dxa"/>
              </w:tcPr>
              <w:p w14:paraId="64F4741E"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867133543"/>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1117983D"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C96D6A" w:rsidRPr="00442B4F" w14:paraId="6B444DB4" w14:textId="77777777" w:rsidTr="0026375C">
        <w:trPr>
          <w:trHeight w:val="409"/>
        </w:trPr>
        <w:sdt>
          <w:sdtPr>
            <w:rPr>
              <w:rFonts w:ascii="Roboto Light" w:hAnsi="Roboto Light" w:cstheme="majorHAnsi"/>
              <w:sz w:val="22"/>
              <w:szCs w:val="22"/>
            </w:rPr>
            <w:id w:val="2071467800"/>
            <w:placeholder>
              <w:docPart w:val="1DCBABCF8AD34E15B0C6FAE1B64DC141"/>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7151D424" w14:textId="72CE63FA" w:rsidR="00C96D6A" w:rsidRPr="00E22791" w:rsidRDefault="00DA5B1A" w:rsidP="0026375C">
                <w:pPr>
                  <w:pStyle w:val="pf0"/>
                  <w:spacing w:before="60" w:beforeAutospacing="0" w:after="0" w:afterAutospacing="0" w:line="276" w:lineRule="auto"/>
                  <w:rPr>
                    <w:rStyle w:val="PlaceholderText"/>
                    <w:rFonts w:ascii="Roboto Light" w:hAnsi="Roboto Light"/>
                    <w:b w:val="0"/>
                    <w:bCs w:val="0"/>
                    <w:sz w:val="22"/>
                    <w:szCs w:val="22"/>
                    <w:lang w:eastAsia="de-DE"/>
                  </w:rPr>
                </w:pPr>
                <w:r w:rsidRPr="007E4435">
                  <w:rPr>
                    <w:rStyle w:val="PlaceholderText"/>
                    <w:rFonts w:ascii="Roboto Light" w:hAnsi="Roboto Light" w:cstheme="majorHAnsi"/>
                    <w:b w:val="0"/>
                    <w:bCs w:val="0"/>
                    <w:sz w:val="22"/>
                    <w:szCs w:val="22"/>
                  </w:rPr>
                  <w:t>Klicken oder tippen Sie hier, um Text einzugeben.</w:t>
                </w:r>
              </w:p>
            </w:tc>
          </w:sdtContent>
        </w:sdt>
      </w:tr>
      <w:tr w:rsidR="00C96D6A" w:rsidRPr="005B4E2A" w14:paraId="4BFC77AC"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3665F07F"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Konfliktmanagement</w:t>
            </w:r>
          </w:p>
          <w:p w14:paraId="7FC80695" w14:textId="77777777" w:rsidR="00C96D6A" w:rsidRPr="00442B4F" w:rsidRDefault="00C96D6A" w:rsidP="0026375C">
            <w:pPr>
              <w:shd w:val="clear" w:color="auto" w:fill="F8F9FA"/>
              <w:spacing w:before="0"/>
              <w:ind w:left="0"/>
              <w:textAlignment w:val="center"/>
              <w:rPr>
                <w:rFonts w:asciiTheme="majorHAnsi" w:hAnsiTheme="majorHAnsi" w:cstheme="majorHAnsi"/>
                <w:b w:val="0"/>
                <w:bCs w:val="0"/>
                <w:i/>
                <w:iCs/>
                <w:sz w:val="18"/>
                <w:szCs w:val="18"/>
              </w:rPr>
            </w:pPr>
            <w:r w:rsidRPr="00D8000D">
              <w:rPr>
                <w:rStyle w:val="cf01"/>
                <w:rFonts w:ascii="Roboto Light" w:hAnsi="Roboto Light" w:cstheme="majorHAnsi"/>
              </w:rPr>
              <w:t>Effektive Handhabung und Lösung von Konflikten.</w:t>
            </w:r>
          </w:p>
        </w:tc>
        <w:sdt>
          <w:sdtPr>
            <w:rPr>
              <w:rFonts w:asciiTheme="majorHAnsi" w:hAnsiTheme="majorHAnsi" w:cstheme="majorHAnsi"/>
              <w:b/>
              <w:bCs/>
              <w:szCs w:val="22"/>
            </w:rPr>
            <w:id w:val="2031687386"/>
            <w14:checkbox>
              <w14:checked w14:val="0"/>
              <w14:checkedState w14:val="2612" w14:font="MS Gothic"/>
              <w14:uncheckedState w14:val="2610" w14:font="MS Gothic"/>
            </w14:checkbox>
          </w:sdtPr>
          <w:sdtContent>
            <w:tc>
              <w:tcPr>
                <w:tcW w:w="1134" w:type="dxa"/>
              </w:tcPr>
              <w:p w14:paraId="37B18927"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42893478"/>
            <w14:checkbox>
              <w14:checked w14:val="0"/>
              <w14:checkedState w14:val="2612" w14:font="MS Gothic"/>
              <w14:uncheckedState w14:val="2610" w14:font="MS Gothic"/>
            </w14:checkbox>
          </w:sdtPr>
          <w:sdtContent>
            <w:tc>
              <w:tcPr>
                <w:tcW w:w="851" w:type="dxa"/>
              </w:tcPr>
              <w:p w14:paraId="30E75CC9"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235811254"/>
            <w14:checkbox>
              <w14:checked w14:val="0"/>
              <w14:checkedState w14:val="2612" w14:font="MS Gothic"/>
              <w14:uncheckedState w14:val="2610" w14:font="MS Gothic"/>
            </w14:checkbox>
          </w:sdtPr>
          <w:sdtContent>
            <w:tc>
              <w:tcPr>
                <w:tcW w:w="1134" w:type="dxa"/>
              </w:tcPr>
              <w:p w14:paraId="36DF46AA"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395671484"/>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2EA6B1B7"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C96D6A" w:rsidRPr="00BC16D9" w14:paraId="0897209B" w14:textId="77777777" w:rsidTr="0026375C">
        <w:sdt>
          <w:sdtPr>
            <w:rPr>
              <w:rFonts w:ascii="Roboto Light" w:hAnsi="Roboto Light" w:cstheme="majorHAnsi"/>
              <w:szCs w:val="22"/>
            </w:rPr>
            <w:id w:val="-1445073399"/>
            <w:placeholder>
              <w:docPart w:val="5501B7380780471580E3996FD958D03D"/>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2F87D22F" w14:textId="3F4B983B" w:rsidR="00C96D6A" w:rsidRPr="00E22791" w:rsidRDefault="00DA5B1A" w:rsidP="0026375C">
                <w:pPr>
                  <w:spacing w:before="60"/>
                  <w:ind w:left="0"/>
                  <w:rPr>
                    <w:rFonts w:ascii="Roboto Light" w:hAnsi="Roboto Light" w:cstheme="majorHAnsi"/>
                  </w:rPr>
                </w:pPr>
                <w:r w:rsidRPr="007E4435">
                  <w:rPr>
                    <w:rStyle w:val="PlaceholderText"/>
                    <w:rFonts w:ascii="Roboto Light" w:hAnsi="Roboto Light" w:cstheme="majorHAnsi"/>
                    <w:b w:val="0"/>
                    <w:bCs w:val="0"/>
                    <w:szCs w:val="22"/>
                  </w:rPr>
                  <w:t>Klicken oder tippen Sie hier, um Text einzugeben.</w:t>
                </w:r>
              </w:p>
            </w:tc>
          </w:sdtContent>
        </w:sdt>
      </w:tr>
      <w:tr w:rsidR="00C96D6A" w:rsidRPr="005B4E2A" w14:paraId="276B887E"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28CA9162"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Delegationsfähigkeit</w:t>
            </w:r>
          </w:p>
          <w:p w14:paraId="7E38237B" w14:textId="77777777" w:rsidR="00C96D6A" w:rsidRPr="00D8000D" w:rsidRDefault="00C96D6A" w:rsidP="0026375C">
            <w:pPr>
              <w:spacing w:before="0"/>
              <w:ind w:left="0"/>
              <w:rPr>
                <w:rFonts w:asciiTheme="majorHAnsi" w:hAnsiTheme="majorHAnsi" w:cstheme="majorHAnsi"/>
                <w:i/>
                <w:iCs/>
                <w:sz w:val="18"/>
                <w:szCs w:val="18"/>
                <w:lang w:eastAsia="de-CH"/>
              </w:rPr>
            </w:pPr>
            <w:r w:rsidRPr="00D8000D">
              <w:rPr>
                <w:rStyle w:val="cf01"/>
                <w:rFonts w:ascii="Roboto Light" w:hAnsi="Roboto Light" w:cstheme="majorHAnsi"/>
              </w:rPr>
              <w:t>Angemessene Delegation von Aufgaben und Verantwortlichkeiten.</w:t>
            </w:r>
          </w:p>
        </w:tc>
        <w:sdt>
          <w:sdtPr>
            <w:rPr>
              <w:rFonts w:asciiTheme="majorHAnsi" w:hAnsiTheme="majorHAnsi" w:cstheme="majorHAnsi"/>
              <w:b/>
              <w:bCs/>
              <w:szCs w:val="22"/>
            </w:rPr>
            <w:id w:val="1637678449"/>
            <w14:checkbox>
              <w14:checked w14:val="0"/>
              <w14:checkedState w14:val="2612" w14:font="MS Gothic"/>
              <w14:uncheckedState w14:val="2610" w14:font="MS Gothic"/>
            </w14:checkbox>
          </w:sdtPr>
          <w:sdtContent>
            <w:tc>
              <w:tcPr>
                <w:tcW w:w="1134" w:type="dxa"/>
              </w:tcPr>
              <w:p w14:paraId="4AB61F71"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158116070"/>
            <w14:checkbox>
              <w14:checked w14:val="0"/>
              <w14:checkedState w14:val="2612" w14:font="MS Gothic"/>
              <w14:uncheckedState w14:val="2610" w14:font="MS Gothic"/>
            </w14:checkbox>
          </w:sdtPr>
          <w:sdtContent>
            <w:tc>
              <w:tcPr>
                <w:tcW w:w="851" w:type="dxa"/>
              </w:tcPr>
              <w:p w14:paraId="47E11255"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743076740"/>
            <w14:checkbox>
              <w14:checked w14:val="0"/>
              <w14:checkedState w14:val="2612" w14:font="MS Gothic"/>
              <w14:uncheckedState w14:val="2610" w14:font="MS Gothic"/>
            </w14:checkbox>
          </w:sdtPr>
          <w:sdtContent>
            <w:tc>
              <w:tcPr>
                <w:tcW w:w="1134" w:type="dxa"/>
              </w:tcPr>
              <w:p w14:paraId="20893061"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116997825"/>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4A11C97C"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C96D6A" w:rsidRPr="003C0D5E" w14:paraId="78C1E109" w14:textId="77777777" w:rsidTr="0026375C">
        <w:trPr>
          <w:trHeight w:val="428"/>
        </w:trPr>
        <w:sdt>
          <w:sdtPr>
            <w:rPr>
              <w:rFonts w:ascii="Roboto Light" w:hAnsi="Roboto Light" w:cstheme="majorHAnsi"/>
              <w:sz w:val="22"/>
              <w:szCs w:val="22"/>
            </w:rPr>
            <w:id w:val="1284850918"/>
            <w:placeholder>
              <w:docPart w:val="6CE6EFEEA5FA4737B238DB71549405F5"/>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63601992" w14:textId="0F226961" w:rsidR="00C96D6A" w:rsidRPr="00E22791" w:rsidRDefault="00DA5B1A" w:rsidP="0026375C">
                <w:pPr>
                  <w:pStyle w:val="pf0"/>
                  <w:spacing w:before="60" w:beforeAutospacing="0" w:after="0" w:afterAutospacing="0" w:line="276" w:lineRule="auto"/>
                  <w:rPr>
                    <w:rFonts w:ascii="Roboto Light" w:hAnsi="Roboto Light" w:cstheme="majorHAnsi"/>
                    <w:b w:val="0"/>
                    <w:bCs w:val="0"/>
                    <w:sz w:val="22"/>
                    <w:szCs w:val="22"/>
                  </w:rPr>
                </w:pPr>
                <w:r w:rsidRPr="007E4435">
                  <w:rPr>
                    <w:rStyle w:val="PlaceholderText"/>
                    <w:rFonts w:ascii="Roboto Light" w:hAnsi="Roboto Light" w:cstheme="majorHAnsi"/>
                    <w:b w:val="0"/>
                    <w:bCs w:val="0"/>
                    <w:sz w:val="22"/>
                    <w:szCs w:val="22"/>
                  </w:rPr>
                  <w:t>Klicken oder tippen Sie hier, um Text einzugeben.</w:t>
                </w:r>
              </w:p>
            </w:tc>
          </w:sdtContent>
        </w:sdt>
      </w:tr>
      <w:tr w:rsidR="00C96D6A" w:rsidRPr="005B4E2A" w14:paraId="662F060C"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40E2FECB"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Förderung der Mitarbeiterentwicklung</w:t>
            </w:r>
          </w:p>
          <w:p w14:paraId="158077FC" w14:textId="77777777" w:rsidR="00027EA1" w:rsidRDefault="00C96D6A" w:rsidP="0026375C">
            <w:pPr>
              <w:spacing w:before="0"/>
              <w:ind w:left="0" w:right="-384"/>
              <w:rPr>
                <w:rStyle w:val="cf01"/>
                <w:rFonts w:ascii="Roboto Light" w:hAnsi="Roboto Light" w:cstheme="majorHAnsi"/>
                <w:b/>
                <w:bCs/>
              </w:rPr>
            </w:pPr>
            <w:r w:rsidRPr="00D8000D">
              <w:rPr>
                <w:rStyle w:val="cf01"/>
                <w:rFonts w:ascii="Roboto Light" w:hAnsi="Roboto Light" w:cstheme="majorHAnsi"/>
              </w:rPr>
              <w:t xml:space="preserve">Aktive Unterstützung der beruflichen Entwicklung von </w:t>
            </w:r>
          </w:p>
          <w:p w14:paraId="5F559A92" w14:textId="72AA976F" w:rsidR="00C96D6A" w:rsidRPr="00D8000D" w:rsidRDefault="00C96D6A" w:rsidP="0026375C">
            <w:pPr>
              <w:spacing w:before="0"/>
              <w:ind w:left="0" w:right="-384"/>
              <w:rPr>
                <w:rStyle w:val="cf01"/>
                <w:rFonts w:ascii="Roboto Light" w:hAnsi="Roboto Light" w:cstheme="majorHAnsi"/>
              </w:rPr>
            </w:pPr>
            <w:r w:rsidRPr="00D8000D">
              <w:rPr>
                <w:rStyle w:val="cf01"/>
                <w:rFonts w:ascii="Roboto Light" w:hAnsi="Roboto Light" w:cstheme="majorHAnsi"/>
              </w:rPr>
              <w:t>Teammitgliedern</w:t>
            </w:r>
          </w:p>
        </w:tc>
        <w:sdt>
          <w:sdtPr>
            <w:rPr>
              <w:rFonts w:asciiTheme="majorHAnsi" w:hAnsiTheme="majorHAnsi" w:cstheme="majorHAnsi"/>
              <w:b/>
              <w:bCs/>
              <w:szCs w:val="22"/>
            </w:rPr>
            <w:id w:val="355314056"/>
            <w14:checkbox>
              <w14:checked w14:val="0"/>
              <w14:checkedState w14:val="2612" w14:font="MS Gothic"/>
              <w14:uncheckedState w14:val="2610" w14:font="MS Gothic"/>
            </w14:checkbox>
          </w:sdtPr>
          <w:sdtContent>
            <w:tc>
              <w:tcPr>
                <w:tcW w:w="1134" w:type="dxa"/>
              </w:tcPr>
              <w:p w14:paraId="7217B14C"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400104405"/>
            <w14:checkbox>
              <w14:checked w14:val="0"/>
              <w14:checkedState w14:val="2612" w14:font="MS Gothic"/>
              <w14:uncheckedState w14:val="2610" w14:font="MS Gothic"/>
            </w14:checkbox>
          </w:sdtPr>
          <w:sdtContent>
            <w:tc>
              <w:tcPr>
                <w:tcW w:w="851" w:type="dxa"/>
              </w:tcPr>
              <w:p w14:paraId="11F99DC8"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41565870"/>
            <w14:checkbox>
              <w14:checked w14:val="0"/>
              <w14:checkedState w14:val="2612" w14:font="MS Gothic"/>
              <w14:uncheckedState w14:val="2610" w14:font="MS Gothic"/>
            </w14:checkbox>
          </w:sdtPr>
          <w:sdtContent>
            <w:tc>
              <w:tcPr>
                <w:tcW w:w="1134" w:type="dxa"/>
              </w:tcPr>
              <w:p w14:paraId="3026CE29"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sdt>
          <w:sdtPr>
            <w:rPr>
              <w:rFonts w:asciiTheme="majorHAnsi" w:hAnsiTheme="majorHAnsi" w:cstheme="majorHAnsi"/>
              <w:b/>
              <w:bCs/>
              <w:szCs w:val="22"/>
            </w:rPr>
            <w:id w:val="-473372346"/>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5BBFBFD4"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5B4E2A">
                  <w:rPr>
                    <w:rFonts w:ascii="Segoe UI Symbol" w:eastAsia="MS Gothic" w:hAnsi="Segoe UI Symbol" w:cs="Segoe UI Symbol"/>
                    <w:b/>
                    <w:bCs/>
                    <w:szCs w:val="22"/>
                  </w:rPr>
                  <w:t>☐</w:t>
                </w:r>
              </w:p>
            </w:tc>
          </w:sdtContent>
        </w:sdt>
      </w:tr>
      <w:tr w:rsidR="00C96D6A" w:rsidRPr="005B4E2A" w14:paraId="0DE7DAB4" w14:textId="77777777" w:rsidTr="0026375C">
        <w:sdt>
          <w:sdtPr>
            <w:rPr>
              <w:rFonts w:ascii="Roboto Light" w:hAnsi="Roboto Light" w:cstheme="majorHAnsi"/>
              <w:szCs w:val="22"/>
            </w:rPr>
            <w:id w:val="678012219"/>
            <w:placeholder>
              <w:docPart w:val="F835BE5042134D80975AC28F10380041"/>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3507F8FD" w14:textId="7DDD3C69" w:rsidR="00C96D6A" w:rsidRPr="00E22791" w:rsidRDefault="00DA5B1A" w:rsidP="0026375C">
                <w:pPr>
                  <w:spacing w:before="60"/>
                  <w:ind w:left="0"/>
                  <w:rPr>
                    <w:rFonts w:ascii="Roboto Light" w:hAnsi="Roboto Light" w:cstheme="majorHAnsi"/>
                    <w:b w:val="0"/>
                    <w:bCs w:val="0"/>
                    <w:szCs w:val="22"/>
                  </w:rPr>
                </w:pPr>
                <w:r w:rsidRPr="007E4435">
                  <w:rPr>
                    <w:rStyle w:val="PlaceholderText"/>
                    <w:rFonts w:ascii="Roboto Light" w:hAnsi="Roboto Light" w:cstheme="majorHAnsi"/>
                    <w:b w:val="0"/>
                    <w:bCs w:val="0"/>
                    <w:szCs w:val="22"/>
                  </w:rPr>
                  <w:t>Klicken oder tippen Sie hier, um Text einzugeben.</w:t>
                </w:r>
              </w:p>
            </w:tc>
          </w:sdtContent>
        </w:sdt>
      </w:tr>
      <w:tr w:rsidR="00C96D6A" w:rsidRPr="005B4E2A" w14:paraId="0FE9FF3C"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12BDE83C"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Vorbildfunktion und Integrität</w:t>
            </w:r>
          </w:p>
          <w:p w14:paraId="1A830C28" w14:textId="77777777" w:rsidR="00C96D6A" w:rsidRPr="00442B4F" w:rsidRDefault="00C96D6A" w:rsidP="0026375C">
            <w:pPr>
              <w:spacing w:before="0"/>
              <w:ind w:left="0"/>
              <w:rPr>
                <w:rStyle w:val="cf01"/>
                <w:rFonts w:asciiTheme="majorHAnsi" w:hAnsiTheme="majorHAnsi" w:cstheme="majorHAnsi"/>
                <w:b/>
                <w:bCs/>
                <w:i/>
                <w:iCs/>
              </w:rPr>
            </w:pPr>
            <w:r w:rsidRPr="00C96D6A">
              <w:rPr>
                <w:rFonts w:ascii="Roboto Light" w:hAnsi="Roboto Light" w:cstheme="majorHAnsi"/>
                <w:b w:val="0"/>
                <w:bCs w:val="0"/>
                <w:sz w:val="18"/>
                <w:szCs w:val="18"/>
              </w:rPr>
              <w:t>Demonstration von vorbildlichem Verhalten und Einhaltung ethischer Standards im Berufsalltag</w:t>
            </w:r>
            <w:r>
              <w:rPr>
                <w:rFonts w:asciiTheme="majorHAnsi" w:hAnsiTheme="majorHAnsi" w:cstheme="majorHAnsi"/>
                <w:b w:val="0"/>
                <w:bCs w:val="0"/>
                <w:i/>
                <w:iCs/>
                <w:sz w:val="18"/>
                <w:szCs w:val="18"/>
              </w:rPr>
              <w:t>.</w:t>
            </w:r>
          </w:p>
        </w:tc>
        <w:sdt>
          <w:sdtPr>
            <w:rPr>
              <w:rFonts w:asciiTheme="majorHAnsi" w:hAnsiTheme="majorHAnsi" w:cstheme="majorHAnsi"/>
              <w:b/>
              <w:sz w:val="18"/>
              <w:szCs w:val="22"/>
            </w:rPr>
            <w:id w:val="-881795792"/>
            <w14:checkbox>
              <w14:checked w14:val="0"/>
              <w14:checkedState w14:val="2612" w14:font="MS Gothic"/>
              <w14:uncheckedState w14:val="2610" w14:font="MS Gothic"/>
            </w14:checkbox>
          </w:sdtPr>
          <w:sdtContent>
            <w:tc>
              <w:tcPr>
                <w:tcW w:w="1134" w:type="dxa"/>
              </w:tcPr>
              <w:p w14:paraId="30762383"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141895670"/>
            <w14:checkbox>
              <w14:checked w14:val="0"/>
              <w14:checkedState w14:val="2612" w14:font="MS Gothic"/>
              <w14:uncheckedState w14:val="2610" w14:font="MS Gothic"/>
            </w14:checkbox>
          </w:sdtPr>
          <w:sdtContent>
            <w:tc>
              <w:tcPr>
                <w:tcW w:w="851" w:type="dxa"/>
              </w:tcPr>
              <w:p w14:paraId="3F3D2F48"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1558284071"/>
            <w14:checkbox>
              <w14:checked w14:val="0"/>
              <w14:checkedState w14:val="2612" w14:font="MS Gothic"/>
              <w14:uncheckedState w14:val="2610" w14:font="MS Gothic"/>
            </w14:checkbox>
          </w:sdtPr>
          <w:sdtContent>
            <w:tc>
              <w:tcPr>
                <w:tcW w:w="1134" w:type="dxa"/>
              </w:tcPr>
              <w:p w14:paraId="294BBD11"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sdt>
          <w:sdtPr>
            <w:rPr>
              <w:rFonts w:asciiTheme="majorHAnsi" w:hAnsiTheme="majorHAnsi" w:cstheme="majorHAnsi"/>
              <w:b/>
              <w:bCs/>
              <w:szCs w:val="22"/>
            </w:rPr>
            <w:id w:val="842365424"/>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59A0FBD5" w14:textId="77777777" w:rsidR="00C96D6A" w:rsidRPr="005B4E2A"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Pr>
                    <w:rFonts w:ascii="MS Gothic" w:eastAsia="MS Gothic" w:hAnsi="MS Gothic" w:cstheme="majorHAnsi" w:hint="eastAsia"/>
                    <w:b/>
                    <w:bCs/>
                    <w:szCs w:val="22"/>
                  </w:rPr>
                  <w:t>☐</w:t>
                </w:r>
              </w:p>
            </w:tc>
          </w:sdtContent>
        </w:sdt>
      </w:tr>
      <w:tr w:rsidR="00C96D6A" w:rsidRPr="00046961" w14:paraId="2E0972C5" w14:textId="77777777" w:rsidTr="0026375C">
        <w:sdt>
          <w:sdtPr>
            <w:rPr>
              <w:rFonts w:ascii="Roboto Light" w:hAnsi="Roboto Light" w:cstheme="majorHAnsi"/>
              <w:szCs w:val="22"/>
            </w:rPr>
            <w:id w:val="420457237"/>
            <w:placeholder>
              <w:docPart w:val="41A931DECD724742A92625C31ABF03F0"/>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1EF16702" w14:textId="4E7DA6E1" w:rsidR="00C96D6A" w:rsidRPr="00E22791" w:rsidRDefault="00DA5B1A" w:rsidP="0026375C">
                <w:pPr>
                  <w:spacing w:before="60"/>
                  <w:ind w:left="0"/>
                  <w:rPr>
                    <w:rFonts w:ascii="Roboto Light" w:hAnsi="Roboto Light" w:cstheme="majorHAnsi"/>
                    <w:b w:val="0"/>
                    <w:bCs w:val="0"/>
                    <w:szCs w:val="22"/>
                  </w:rPr>
                </w:pPr>
                <w:r w:rsidRPr="007E4435">
                  <w:rPr>
                    <w:rStyle w:val="PlaceholderText"/>
                    <w:rFonts w:ascii="Roboto Light" w:hAnsi="Roboto Light" w:cstheme="majorHAnsi"/>
                    <w:b w:val="0"/>
                    <w:bCs w:val="0"/>
                    <w:szCs w:val="22"/>
                  </w:rPr>
                  <w:t>Klicken oder tippen Sie hier, um Text einzugeben.</w:t>
                </w:r>
              </w:p>
            </w:tc>
          </w:sdtContent>
        </w:sdt>
      </w:tr>
      <w:tr w:rsidR="00C96D6A" w:rsidRPr="00046961" w14:paraId="17468E1C"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3B84CE80" w14:textId="77777777" w:rsidR="00C96D6A" w:rsidRPr="00D8000D" w:rsidRDefault="00C96D6A" w:rsidP="0026375C">
            <w:pPr>
              <w:shd w:val="clear" w:color="auto" w:fill="F8F9FA"/>
              <w:spacing w:before="60"/>
              <w:ind w:left="0"/>
              <w:textAlignment w:val="center"/>
              <w:rPr>
                <w:rFonts w:ascii="Roboto Medium" w:hAnsi="Roboto Medium"/>
                <w:b w:val="0"/>
                <w:bCs w:val="0"/>
                <w:color w:val="202124"/>
                <w:lang w:eastAsia="de-CH"/>
              </w:rPr>
            </w:pPr>
            <w:r w:rsidRPr="00D8000D">
              <w:rPr>
                <w:rFonts w:ascii="Roboto Medium" w:hAnsi="Roboto Medium"/>
                <w:b w:val="0"/>
                <w:bCs w:val="0"/>
                <w:color w:val="202124"/>
                <w:lang w:eastAsia="de-CH"/>
              </w:rPr>
              <w:t>Strategisches Denken</w:t>
            </w:r>
          </w:p>
          <w:p w14:paraId="70F2E3A8" w14:textId="77777777" w:rsidR="00C96D6A" w:rsidRPr="00442B4F" w:rsidRDefault="00C96D6A" w:rsidP="0026375C">
            <w:pPr>
              <w:spacing w:before="0"/>
              <w:ind w:left="0"/>
              <w:rPr>
                <w:rStyle w:val="cf01"/>
                <w:rFonts w:asciiTheme="majorHAnsi" w:hAnsiTheme="majorHAnsi" w:cstheme="majorHAnsi"/>
                <w:b/>
                <w:bCs/>
                <w:i/>
                <w:iCs/>
              </w:rPr>
            </w:pPr>
            <w:r w:rsidRPr="00C96D6A">
              <w:rPr>
                <w:rFonts w:ascii="Roboto Light" w:hAnsi="Roboto Light" w:cstheme="majorHAnsi"/>
                <w:b w:val="0"/>
                <w:bCs w:val="0"/>
                <w:sz w:val="18"/>
                <w:szCs w:val="18"/>
              </w:rPr>
              <w:t>Fähigkeit zum strategischen Denken und Beitrag zur Weiterentwicklung der Abteilung oder des Unternehmens.</w:t>
            </w:r>
          </w:p>
        </w:tc>
        <w:sdt>
          <w:sdtPr>
            <w:rPr>
              <w:rFonts w:asciiTheme="majorHAnsi" w:hAnsiTheme="majorHAnsi" w:cstheme="majorHAnsi"/>
              <w:b/>
              <w:bCs/>
              <w:szCs w:val="22"/>
            </w:rPr>
            <w:id w:val="-671179233"/>
            <w14:checkbox>
              <w14:checked w14:val="0"/>
              <w14:checkedState w14:val="2612" w14:font="MS Gothic"/>
              <w14:uncheckedState w14:val="2610" w14:font="MS Gothic"/>
            </w14:checkbox>
          </w:sdtPr>
          <w:sdtContent>
            <w:tc>
              <w:tcPr>
                <w:tcW w:w="1134" w:type="dxa"/>
              </w:tcPr>
              <w:p w14:paraId="31149819"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849599673"/>
            <w14:checkbox>
              <w14:checked w14:val="0"/>
              <w14:checkedState w14:val="2612" w14:font="MS Gothic"/>
              <w14:uncheckedState w14:val="2610" w14:font="MS Gothic"/>
            </w14:checkbox>
          </w:sdtPr>
          <w:sdtContent>
            <w:tc>
              <w:tcPr>
                <w:tcW w:w="851" w:type="dxa"/>
              </w:tcPr>
              <w:p w14:paraId="7E1BB87E"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737442442"/>
            <w14:checkbox>
              <w14:checked w14:val="0"/>
              <w14:checkedState w14:val="2612" w14:font="MS Gothic"/>
              <w14:uncheckedState w14:val="2610" w14:font="MS Gothic"/>
            </w14:checkbox>
          </w:sdtPr>
          <w:sdtContent>
            <w:tc>
              <w:tcPr>
                <w:tcW w:w="1134" w:type="dxa"/>
              </w:tcPr>
              <w:p w14:paraId="0881A992"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1127077036"/>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7152F9D0"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tr>
      <w:tr w:rsidR="00C96D6A" w:rsidRPr="00E75FD4" w14:paraId="44B87BFD" w14:textId="77777777" w:rsidTr="0026375C">
        <w:sdt>
          <w:sdtPr>
            <w:rPr>
              <w:rFonts w:ascii="Roboto Light" w:hAnsi="Roboto Light" w:cstheme="majorHAnsi"/>
              <w:sz w:val="22"/>
              <w:szCs w:val="22"/>
            </w:rPr>
            <w:id w:val="-498818188"/>
            <w:placeholder>
              <w:docPart w:val="FF3E98D80A144238810A1330B7B4ADB1"/>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right w:val="single" w:sz="4" w:space="0" w:color="808080" w:themeColor="background1" w:themeShade="80"/>
                </w:tcBorders>
              </w:tcPr>
              <w:p w14:paraId="08C69115" w14:textId="0D8F15DF" w:rsidR="00C96D6A" w:rsidRPr="00E22791" w:rsidRDefault="00DA5B1A" w:rsidP="0026375C">
                <w:pPr>
                  <w:pStyle w:val="pf0"/>
                  <w:spacing w:before="60" w:beforeAutospacing="0" w:after="0" w:afterAutospacing="0" w:line="276" w:lineRule="auto"/>
                  <w:rPr>
                    <w:rFonts w:ascii="Roboto Light" w:hAnsi="Roboto Light" w:cstheme="majorHAnsi"/>
                    <w:sz w:val="22"/>
                    <w:szCs w:val="22"/>
                  </w:rPr>
                </w:pPr>
                <w:r w:rsidRPr="007E4435">
                  <w:rPr>
                    <w:rStyle w:val="PlaceholderText"/>
                    <w:rFonts w:ascii="Roboto Light" w:hAnsi="Roboto Light" w:cstheme="majorHAnsi"/>
                    <w:b w:val="0"/>
                    <w:bCs w:val="0"/>
                    <w:sz w:val="22"/>
                    <w:szCs w:val="22"/>
                  </w:rPr>
                  <w:t>Klicken oder tippen Sie hier, um Text einzugeben.</w:t>
                </w:r>
              </w:p>
            </w:tc>
          </w:sdtContent>
        </w:sdt>
      </w:tr>
      <w:tr w:rsidR="00C96D6A" w:rsidRPr="00046961" w14:paraId="3CFDA234" w14:textId="77777777" w:rsidTr="00263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left w:val="single" w:sz="4" w:space="0" w:color="808080" w:themeColor="background1" w:themeShade="80"/>
            </w:tcBorders>
          </w:tcPr>
          <w:p w14:paraId="74797CF0" w14:textId="77777777" w:rsidR="00C96D6A" w:rsidRPr="00D8000D" w:rsidRDefault="00C96D6A" w:rsidP="0026375C">
            <w:pPr>
              <w:spacing w:before="60"/>
              <w:ind w:left="0"/>
              <w:rPr>
                <w:rStyle w:val="cf01"/>
                <w:rFonts w:ascii="Roboto Medium" w:hAnsi="Roboto Medium" w:cstheme="majorHAnsi"/>
                <w:sz w:val="22"/>
                <w:szCs w:val="22"/>
              </w:rPr>
            </w:pPr>
            <w:r w:rsidRPr="00D8000D">
              <w:rPr>
                <w:rStyle w:val="cf01"/>
                <w:rFonts w:ascii="Roboto Medium" w:hAnsi="Roboto Medium" w:cstheme="majorHAnsi"/>
                <w:sz w:val="22"/>
                <w:szCs w:val="22"/>
              </w:rPr>
              <w:t>Ergebnisorientierung</w:t>
            </w:r>
          </w:p>
          <w:p w14:paraId="73BAEFD5" w14:textId="77777777" w:rsidR="00C96D6A" w:rsidRPr="00442B4F" w:rsidRDefault="00C96D6A" w:rsidP="0026375C">
            <w:pPr>
              <w:spacing w:before="0"/>
              <w:ind w:left="0"/>
              <w:rPr>
                <w:rStyle w:val="cf01"/>
                <w:rFonts w:asciiTheme="majorHAnsi" w:hAnsiTheme="majorHAnsi" w:cstheme="majorHAnsi"/>
                <w:b/>
                <w:bCs/>
                <w:i/>
                <w:iCs/>
              </w:rPr>
            </w:pPr>
            <w:r w:rsidRPr="00C96D6A">
              <w:rPr>
                <w:rFonts w:ascii="Roboto Light" w:hAnsi="Roboto Light" w:cstheme="majorHAnsi"/>
                <w:b w:val="0"/>
                <w:bCs w:val="0"/>
                <w:sz w:val="18"/>
                <w:szCs w:val="18"/>
              </w:rPr>
              <w:t>Konzentration auf die Erreichung von Zielen und Erzielung konstanter Ergebnisse.</w:t>
            </w:r>
          </w:p>
        </w:tc>
        <w:sdt>
          <w:sdtPr>
            <w:rPr>
              <w:rFonts w:asciiTheme="majorHAnsi" w:hAnsiTheme="majorHAnsi" w:cstheme="majorHAnsi"/>
              <w:b/>
              <w:bCs/>
              <w:szCs w:val="22"/>
            </w:rPr>
            <w:id w:val="173773035"/>
            <w14:checkbox>
              <w14:checked w14:val="0"/>
              <w14:checkedState w14:val="2612" w14:font="MS Gothic"/>
              <w14:uncheckedState w14:val="2610" w14:font="MS Gothic"/>
            </w14:checkbox>
          </w:sdtPr>
          <w:sdtContent>
            <w:tc>
              <w:tcPr>
                <w:tcW w:w="1134" w:type="dxa"/>
              </w:tcPr>
              <w:p w14:paraId="658FA6C1"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598640854"/>
            <w14:checkbox>
              <w14:checked w14:val="0"/>
              <w14:checkedState w14:val="2612" w14:font="MS Gothic"/>
              <w14:uncheckedState w14:val="2610" w14:font="MS Gothic"/>
            </w14:checkbox>
          </w:sdtPr>
          <w:sdtContent>
            <w:tc>
              <w:tcPr>
                <w:tcW w:w="851" w:type="dxa"/>
              </w:tcPr>
              <w:p w14:paraId="52FD1500"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469749940"/>
            <w14:checkbox>
              <w14:checked w14:val="0"/>
              <w14:checkedState w14:val="2612" w14:font="MS Gothic"/>
              <w14:uncheckedState w14:val="2610" w14:font="MS Gothic"/>
            </w14:checkbox>
          </w:sdtPr>
          <w:sdtContent>
            <w:tc>
              <w:tcPr>
                <w:tcW w:w="1134" w:type="dxa"/>
              </w:tcPr>
              <w:p w14:paraId="521B8780"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sdt>
          <w:sdtPr>
            <w:rPr>
              <w:rFonts w:asciiTheme="majorHAnsi" w:hAnsiTheme="majorHAnsi" w:cstheme="majorHAnsi"/>
              <w:b/>
              <w:bCs/>
              <w:szCs w:val="22"/>
            </w:rPr>
            <w:id w:val="-656150930"/>
            <w14:checkbox>
              <w14:checked w14:val="0"/>
              <w14:checkedState w14:val="2612" w14:font="MS Gothic"/>
              <w14:uncheckedState w14:val="2610" w14:font="MS Gothic"/>
            </w14:checkbox>
          </w:sdtPr>
          <w:sdtContent>
            <w:tc>
              <w:tcPr>
                <w:tcW w:w="992" w:type="dxa"/>
                <w:tcBorders>
                  <w:right w:val="single" w:sz="4" w:space="0" w:color="808080" w:themeColor="background1" w:themeShade="80"/>
                </w:tcBorders>
              </w:tcPr>
              <w:p w14:paraId="052A25ED" w14:textId="77777777" w:rsidR="00C96D6A" w:rsidRPr="00046961" w:rsidRDefault="00C96D6A" w:rsidP="0026375C">
                <w:pPr>
                  <w:spacing w:before="6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2"/>
                  </w:rPr>
                </w:pPr>
                <w:r w:rsidRPr="00046961">
                  <w:rPr>
                    <w:rFonts w:ascii="Segoe UI Symbol" w:eastAsia="MS Gothic" w:hAnsi="Segoe UI Symbol" w:cs="Segoe UI Symbol"/>
                    <w:b/>
                    <w:bCs/>
                    <w:szCs w:val="22"/>
                  </w:rPr>
                  <w:t>☐</w:t>
                </w:r>
              </w:p>
            </w:tc>
          </w:sdtContent>
        </w:sdt>
      </w:tr>
      <w:tr w:rsidR="00C96D6A" w:rsidRPr="00046961" w14:paraId="05BE4697" w14:textId="77777777" w:rsidTr="0026375C">
        <w:sdt>
          <w:sdtPr>
            <w:rPr>
              <w:rFonts w:ascii="Roboto Light" w:hAnsi="Roboto Light" w:cstheme="majorHAnsi"/>
              <w:sz w:val="22"/>
              <w:szCs w:val="22"/>
            </w:rPr>
            <w:id w:val="-757749478"/>
            <w:placeholder>
              <w:docPart w:val="A926BA0F3FB041FE84A1E0A9A6C500AE"/>
            </w:placeholder>
            <w:showingPlcHdr/>
          </w:sdtPr>
          <w:sdtContent>
            <w:tc>
              <w:tcPr>
                <w:cnfStyle w:val="001000000000" w:firstRow="0" w:lastRow="0" w:firstColumn="1" w:lastColumn="0" w:oddVBand="0" w:evenVBand="0" w:oddHBand="0" w:evenHBand="0" w:firstRowFirstColumn="0" w:firstRowLastColumn="0" w:lastRowFirstColumn="0" w:lastRowLastColumn="0"/>
                <w:tcW w:w="9781" w:type="dxa"/>
                <w:gridSpan w:val="5"/>
                <w:tcBorders>
                  <w:left w:val="single" w:sz="4" w:space="0" w:color="808080" w:themeColor="background1" w:themeShade="80"/>
                  <w:bottom w:val="single" w:sz="4" w:space="0" w:color="808080" w:themeColor="background1" w:themeShade="80"/>
                  <w:right w:val="single" w:sz="4" w:space="0" w:color="808080" w:themeColor="background1" w:themeShade="80"/>
                </w:tcBorders>
              </w:tcPr>
              <w:p w14:paraId="69448C11" w14:textId="0D91A53C" w:rsidR="00C96D6A" w:rsidRPr="00E22791" w:rsidRDefault="00DA5B1A" w:rsidP="0026375C">
                <w:pPr>
                  <w:pStyle w:val="pf0"/>
                  <w:spacing w:before="60" w:beforeAutospacing="0" w:after="0" w:afterAutospacing="0" w:line="276" w:lineRule="auto"/>
                  <w:rPr>
                    <w:rFonts w:ascii="Roboto Light" w:hAnsi="Roboto Light" w:cstheme="majorHAnsi"/>
                    <w:b w:val="0"/>
                    <w:bCs w:val="0"/>
                    <w:sz w:val="22"/>
                    <w:szCs w:val="22"/>
                  </w:rPr>
                </w:pPr>
                <w:r w:rsidRPr="007E4435">
                  <w:rPr>
                    <w:rStyle w:val="PlaceholderText"/>
                    <w:rFonts w:ascii="Roboto Light" w:hAnsi="Roboto Light" w:cstheme="majorHAnsi"/>
                    <w:b w:val="0"/>
                    <w:bCs w:val="0"/>
                    <w:sz w:val="22"/>
                    <w:szCs w:val="22"/>
                  </w:rPr>
                  <w:t>Klicken oder tippen Sie hier, um Text einzugeben.</w:t>
                </w:r>
              </w:p>
            </w:tc>
          </w:sdtContent>
        </w:sdt>
      </w:tr>
    </w:tbl>
    <w:p w14:paraId="0872F330" w14:textId="42EEB9CA" w:rsidR="00440897" w:rsidRPr="00615007" w:rsidRDefault="006F1E47" w:rsidP="006F1E47">
      <w:pPr>
        <w:pStyle w:val="ListParagraph"/>
        <w:numPr>
          <w:ilvl w:val="0"/>
          <w:numId w:val="19"/>
        </w:numPr>
        <w:rPr>
          <w:rFonts w:ascii="Roboto Medium" w:hAnsi="Roboto Medium" w:cstheme="majorBidi"/>
          <w:color w:val="2C91FF" w:themeColor="text2" w:themeTint="99"/>
        </w:rPr>
      </w:pPr>
      <w:r w:rsidRPr="00615007">
        <w:rPr>
          <w:rFonts w:ascii="Roboto Medium" w:hAnsi="Roboto Medium" w:cstheme="majorBidi"/>
          <w:color w:val="2C91FF" w:themeColor="text2" w:themeTint="99"/>
        </w:rPr>
        <w:lastRenderedPageBreak/>
        <w:t>Rückblick: Mein/e Vorgesetzte/r</w:t>
      </w:r>
    </w:p>
    <w:p w14:paraId="5EF6C4CB" w14:textId="4C9422F9" w:rsidR="006F1E47" w:rsidRPr="006F1E47" w:rsidRDefault="006B1816" w:rsidP="006F1E47">
      <w:pPr>
        <w:ind w:left="-284"/>
        <w:rPr>
          <w:rFonts w:ascii="Roboto Light" w:hAnsi="Roboto Light" w:cstheme="majorHAnsi"/>
        </w:rPr>
      </w:pPr>
      <w:r w:rsidRPr="006B1816">
        <w:rPr>
          <w:rFonts w:ascii="Roboto Light" w:hAnsi="Roboto Light" w:cstheme="majorHAnsi"/>
        </w:rPr>
        <w:t xml:space="preserve">Dieser Abschnitt ermöglicht eine </w:t>
      </w:r>
      <w:r>
        <w:rPr>
          <w:rFonts w:ascii="Roboto Light" w:hAnsi="Roboto Light" w:cstheme="majorHAnsi"/>
        </w:rPr>
        <w:t>Beurteilung</w:t>
      </w:r>
      <w:r w:rsidRPr="006B1816">
        <w:rPr>
          <w:rFonts w:ascii="Roboto Light" w:hAnsi="Roboto Light" w:cstheme="majorHAnsi"/>
        </w:rPr>
        <w:t xml:space="preserve"> der Zusammenarbeit mit dem</w:t>
      </w:r>
      <w:r w:rsidR="00615007">
        <w:rPr>
          <w:rFonts w:ascii="Roboto Light" w:hAnsi="Roboto Light" w:cstheme="majorHAnsi"/>
        </w:rPr>
        <w:t>/r</w:t>
      </w:r>
      <w:r w:rsidRPr="006B1816">
        <w:rPr>
          <w:rFonts w:ascii="Roboto Light" w:hAnsi="Roboto Light" w:cstheme="majorHAnsi"/>
        </w:rPr>
        <w:t xml:space="preserve"> Vorgesetzten. Es geht darum, spezifische Aspekte und Erfahrungen des letzten Jahres zu reflektieren, sowie Wünsche für die zukünftige Zusammenarbeit anzubringen.</w:t>
      </w:r>
    </w:p>
    <w:p w14:paraId="559315F4" w14:textId="3E1DFA26" w:rsidR="00EE2893" w:rsidRPr="00BC16D9" w:rsidRDefault="00EE2893" w:rsidP="00EE2893">
      <w:pPr>
        <w:spacing w:before="0" w:line="240" w:lineRule="auto"/>
        <w:ind w:left="0"/>
        <w:rPr>
          <w:rFonts w:asciiTheme="majorHAnsi" w:hAnsiTheme="majorHAnsi" w:cstheme="majorHAnsi"/>
        </w:rPr>
      </w:pPr>
    </w:p>
    <w:tbl>
      <w:tblPr>
        <w:tblStyle w:val="TableGrid"/>
        <w:tblW w:w="9782" w:type="dxa"/>
        <w:tblInd w:w="-289" w:type="dxa"/>
        <w:tblLook w:val="04A0" w:firstRow="1" w:lastRow="0" w:firstColumn="1" w:lastColumn="0" w:noHBand="0" w:noVBand="1"/>
      </w:tblPr>
      <w:tblGrid>
        <w:gridCol w:w="9782"/>
      </w:tblGrid>
      <w:tr w:rsidR="006C713F" w:rsidRPr="00BC16D9" w14:paraId="0A7A764B" w14:textId="77777777" w:rsidTr="006C71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2" w:type="dxa"/>
          </w:tcPr>
          <w:p w14:paraId="36703A54" w14:textId="211F3868" w:rsidR="006C713F" w:rsidRPr="00D8000D" w:rsidRDefault="00F22858" w:rsidP="008D2561">
            <w:pPr>
              <w:spacing w:before="0"/>
              <w:ind w:left="0"/>
              <w:jc w:val="left"/>
              <w:rPr>
                <w:rFonts w:ascii="Roboto Medium" w:hAnsi="Roboto Medium" w:cstheme="majorHAnsi"/>
              </w:rPr>
            </w:pPr>
            <w:r w:rsidRPr="00D8000D">
              <w:rPr>
                <w:rFonts w:ascii="Roboto Medium" w:hAnsi="Roboto Medium" w:cstheme="majorHAnsi"/>
              </w:rPr>
              <w:t>Was schätzt du besonders an deinem/r Vorgesetzten? In welchen Bereichen hat er/sie deine Erwartungen erfüllt oder übertroffen?</w:t>
            </w:r>
          </w:p>
        </w:tc>
      </w:tr>
      <w:tr w:rsidR="006C713F" w:rsidRPr="00BC16D9" w14:paraId="30DE7CED" w14:textId="77777777" w:rsidTr="00C1669E">
        <w:trPr>
          <w:trHeight w:val="547"/>
        </w:trPr>
        <w:sdt>
          <w:sdtPr>
            <w:rPr>
              <w:rFonts w:ascii="Roboto Light" w:hAnsi="Roboto Light" w:cstheme="majorHAnsi"/>
              <w:szCs w:val="22"/>
            </w:rPr>
            <w:id w:val="1906172569"/>
            <w:placeholder>
              <w:docPart w:val="E801B4F9E1B449B59096EE7927471905"/>
            </w:placeholder>
            <w:showingPlcHdr/>
          </w:sdtPr>
          <w:sdtContent>
            <w:tc>
              <w:tcPr>
                <w:cnfStyle w:val="001000000000" w:firstRow="0" w:lastRow="0" w:firstColumn="1" w:lastColumn="0" w:oddVBand="0" w:evenVBand="0" w:oddHBand="0" w:evenHBand="0" w:firstRowFirstColumn="0" w:firstRowLastColumn="0" w:lastRowFirstColumn="0" w:lastRowLastColumn="0"/>
                <w:tcW w:w="9782" w:type="dxa"/>
              </w:tcPr>
              <w:p w14:paraId="1718E38E" w14:textId="49B75036" w:rsidR="006C713F" w:rsidRPr="00846D3B" w:rsidRDefault="00DA5B1A">
                <w:pPr>
                  <w:ind w:left="0"/>
                  <w:rPr>
                    <w:rFonts w:ascii="Roboto Light" w:hAnsi="Roboto Light" w:cstheme="majorHAnsi"/>
                    <w:szCs w:val="22"/>
                  </w:rPr>
                </w:pPr>
                <w:r w:rsidRPr="00846D3B">
                  <w:rPr>
                    <w:rStyle w:val="PlaceholderText"/>
                    <w:rFonts w:ascii="Roboto Light" w:hAnsi="Roboto Light" w:cstheme="majorHAnsi"/>
                    <w:szCs w:val="22"/>
                  </w:rPr>
                  <w:t>Klicken oder tippen Sie hier, um Text einzugeben.</w:t>
                </w:r>
              </w:p>
            </w:tc>
          </w:sdtContent>
        </w:sdt>
      </w:tr>
    </w:tbl>
    <w:p w14:paraId="3B854543" w14:textId="77777777" w:rsidR="006F7F80" w:rsidRDefault="006F7F80" w:rsidP="00B71BB9">
      <w:pPr>
        <w:ind w:left="0"/>
        <w:rPr>
          <w:rFonts w:asciiTheme="majorHAnsi" w:hAnsiTheme="majorHAnsi" w:cstheme="majorHAnsi"/>
          <w:b/>
          <w:bCs/>
          <w:color w:val="2C91FF" w:themeColor="text2" w:themeTint="99"/>
        </w:rPr>
      </w:pPr>
    </w:p>
    <w:tbl>
      <w:tblPr>
        <w:tblStyle w:val="TableGrid"/>
        <w:tblW w:w="9782" w:type="dxa"/>
        <w:tblInd w:w="-289" w:type="dxa"/>
        <w:tblLook w:val="04A0" w:firstRow="1" w:lastRow="0" w:firstColumn="1" w:lastColumn="0" w:noHBand="0" w:noVBand="1"/>
      </w:tblPr>
      <w:tblGrid>
        <w:gridCol w:w="9782"/>
      </w:tblGrid>
      <w:tr w:rsidR="006F7F80" w:rsidRPr="00BC16D9" w14:paraId="62F3F1B9" w14:textId="77777777" w:rsidTr="00C953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2" w:type="dxa"/>
          </w:tcPr>
          <w:p w14:paraId="5EE3C470" w14:textId="2D94DCFE" w:rsidR="006F7F80" w:rsidRPr="004554C2" w:rsidRDefault="006F7F80" w:rsidP="00C953CD">
            <w:pPr>
              <w:ind w:left="0"/>
              <w:jc w:val="left"/>
              <w:rPr>
                <w:rFonts w:asciiTheme="majorHAnsi" w:hAnsiTheme="majorHAnsi" w:cstheme="majorHAnsi"/>
              </w:rPr>
            </w:pPr>
            <w:r w:rsidRPr="00D8000D">
              <w:rPr>
                <w:rFonts w:ascii="Roboto Medium" w:hAnsi="Roboto Medium" w:cstheme="majorHAnsi"/>
              </w:rPr>
              <w:t>Gibt es Bereiche, in denen sich dein/e Vorgesetzte/n verbessern könnte? Wo benötigst du mehr Unterstützung von deinem/r Vorgesetzten?</w:t>
            </w:r>
          </w:p>
        </w:tc>
      </w:tr>
      <w:tr w:rsidR="006F7F80" w:rsidRPr="00BC16D9" w14:paraId="1C3ACE2F" w14:textId="77777777" w:rsidTr="00C953CD">
        <w:trPr>
          <w:trHeight w:val="778"/>
        </w:trPr>
        <w:sdt>
          <w:sdtPr>
            <w:rPr>
              <w:rFonts w:ascii="Roboto Light" w:hAnsi="Roboto Light" w:cstheme="majorHAnsi"/>
              <w:szCs w:val="22"/>
            </w:rPr>
            <w:id w:val="-1690358669"/>
            <w:placeholder>
              <w:docPart w:val="BE0C6624EF264733ACF4DB67F251E4DD"/>
            </w:placeholder>
            <w:showingPlcHdr/>
          </w:sdtPr>
          <w:sdtContent>
            <w:tc>
              <w:tcPr>
                <w:cnfStyle w:val="001000000000" w:firstRow="0" w:lastRow="0" w:firstColumn="1" w:lastColumn="0" w:oddVBand="0" w:evenVBand="0" w:oddHBand="0" w:evenHBand="0" w:firstRowFirstColumn="0" w:firstRowLastColumn="0" w:lastRowFirstColumn="0" w:lastRowLastColumn="0"/>
                <w:tcW w:w="9782" w:type="dxa"/>
              </w:tcPr>
              <w:p w14:paraId="438D3BC5" w14:textId="19726F98" w:rsidR="006F7F80" w:rsidRPr="00E22791" w:rsidRDefault="00DA5B1A" w:rsidP="00C953CD">
                <w:pPr>
                  <w:ind w:left="0"/>
                  <w:rPr>
                    <w:rFonts w:ascii="Roboto Light" w:hAnsi="Roboto Light" w:cstheme="majorHAnsi"/>
                  </w:rPr>
                </w:pPr>
                <w:r w:rsidRPr="00846D3B">
                  <w:rPr>
                    <w:rStyle w:val="PlaceholderText"/>
                    <w:rFonts w:ascii="Roboto Light" w:hAnsi="Roboto Light" w:cstheme="majorHAnsi"/>
                    <w:szCs w:val="22"/>
                  </w:rPr>
                  <w:t>Klicken oder tippen Sie hier, um Text einzugeben.</w:t>
                </w:r>
              </w:p>
            </w:tc>
          </w:sdtContent>
        </w:sdt>
      </w:tr>
    </w:tbl>
    <w:p w14:paraId="16E7F370" w14:textId="77777777" w:rsidR="00F22858" w:rsidRPr="00B71BB9" w:rsidRDefault="00F22858" w:rsidP="00B71BB9">
      <w:pPr>
        <w:ind w:left="0"/>
        <w:rPr>
          <w:rFonts w:asciiTheme="majorHAnsi" w:hAnsiTheme="majorHAnsi" w:cstheme="majorHAnsi"/>
          <w:b/>
          <w:bCs/>
          <w:color w:val="2C91FF" w:themeColor="text2" w:themeTint="99"/>
        </w:rPr>
      </w:pPr>
    </w:p>
    <w:p w14:paraId="34B35D95" w14:textId="77777777" w:rsidR="00D802E0" w:rsidRPr="00615007" w:rsidRDefault="0057781B" w:rsidP="00D802E0">
      <w:pPr>
        <w:pStyle w:val="ListParagraph"/>
        <w:numPr>
          <w:ilvl w:val="0"/>
          <w:numId w:val="19"/>
        </w:numPr>
        <w:rPr>
          <w:rFonts w:ascii="Roboto Medium" w:hAnsi="Roboto Medium" w:cstheme="majorHAnsi"/>
          <w:color w:val="2C91FF" w:themeColor="text2" w:themeTint="99"/>
        </w:rPr>
      </w:pPr>
      <w:r w:rsidRPr="00615007">
        <w:rPr>
          <w:rFonts w:ascii="Roboto Medium" w:hAnsi="Roboto Medium" w:cstheme="majorBidi"/>
          <w:color w:val="2C91FF" w:themeColor="text2" w:themeTint="99"/>
        </w:rPr>
        <w:t>Rückblick:</w:t>
      </w:r>
      <w:r w:rsidR="00B71BB9" w:rsidRPr="00615007">
        <w:rPr>
          <w:rFonts w:ascii="Roboto Medium" w:hAnsi="Roboto Medium" w:cstheme="majorBidi"/>
          <w:color w:val="2C91FF" w:themeColor="text2" w:themeTint="99"/>
        </w:rPr>
        <w:t xml:space="preserve"> Zielerreichung </w:t>
      </w:r>
      <w:r w:rsidRPr="00615007">
        <w:rPr>
          <w:rFonts w:ascii="Roboto Medium" w:hAnsi="Roboto Medium" w:cstheme="majorBidi"/>
          <w:color w:val="2C91FF" w:themeColor="text2" w:themeTint="99"/>
        </w:rPr>
        <w:t>2023</w:t>
      </w:r>
      <w:r w:rsidR="00B71BB9" w:rsidRPr="00615007">
        <w:rPr>
          <w:rFonts w:ascii="Roboto Medium" w:hAnsi="Roboto Medium" w:cstheme="majorBidi"/>
          <w:color w:val="2C91FF" w:themeColor="text2" w:themeTint="99"/>
        </w:rPr>
        <w:t xml:space="preserve"> </w:t>
      </w:r>
      <w:r w:rsidR="00B71BB9" w:rsidRPr="00615007">
        <w:rPr>
          <w:rFonts w:ascii="Roboto Medium" w:hAnsi="Roboto Medium" w:cstheme="majorHAnsi"/>
          <w:color w:val="2C91FF" w:themeColor="text2" w:themeTint="99"/>
        </w:rPr>
        <w:t xml:space="preserve"> </w:t>
      </w:r>
    </w:p>
    <w:p w14:paraId="6B42FF04" w14:textId="67458CC1" w:rsidR="00FE3D4E" w:rsidRPr="00D802E0" w:rsidRDefault="00AE3B13" w:rsidP="00D802E0">
      <w:pPr>
        <w:ind w:left="-284"/>
        <w:rPr>
          <w:rFonts w:ascii="Roboto Light" w:hAnsi="Roboto Light" w:cstheme="majorHAnsi"/>
        </w:rPr>
      </w:pPr>
      <w:r w:rsidRPr="00D802E0">
        <w:rPr>
          <w:rFonts w:ascii="Roboto Light" w:hAnsi="Roboto Light" w:cstheme="majorHAnsi"/>
        </w:rPr>
        <w:t xml:space="preserve">In diesem Abschnitt bewertest du, wie erfolgreich du die für das Jahr 2023 festgelegten Ziele erreicht hast. Gib zunächst für jedes Ziel an, zu wie viel Prozent es aus deiner Sicht erreicht wurde. Nutze dann das Feld „Begründung Mitarbeiter/in“, um deine Bewertung zu erläutern. </w:t>
      </w:r>
      <w:r w:rsidR="00D802E0" w:rsidRPr="00D802E0">
        <w:rPr>
          <w:rFonts w:ascii="Roboto Light" w:hAnsi="Roboto Light" w:cstheme="majorHAnsi"/>
        </w:rPr>
        <w:t>Der/die</w:t>
      </w:r>
      <w:r w:rsidRPr="00D802E0">
        <w:rPr>
          <w:rFonts w:ascii="Roboto Light" w:hAnsi="Roboto Light" w:cstheme="majorHAnsi"/>
        </w:rPr>
        <w:t xml:space="preserve"> Vorgesetzte</w:t>
      </w:r>
      <w:r w:rsidR="00D802E0" w:rsidRPr="00D802E0">
        <w:rPr>
          <w:rFonts w:ascii="Roboto Light" w:hAnsi="Roboto Light" w:cstheme="majorHAnsi"/>
        </w:rPr>
        <w:t xml:space="preserve"> </w:t>
      </w:r>
      <w:r w:rsidRPr="00D802E0">
        <w:rPr>
          <w:rFonts w:ascii="Roboto Light" w:hAnsi="Roboto Light" w:cstheme="majorHAnsi"/>
        </w:rPr>
        <w:t>wird anschliessend eine ergänzende Begründung aus seiner/ihrer Sicht hinzufügen.</w:t>
      </w:r>
    </w:p>
    <w:tbl>
      <w:tblPr>
        <w:tblStyle w:val="TableGrid"/>
        <w:tblpPr w:leftFromText="141" w:rightFromText="141" w:vertAnchor="text" w:horzAnchor="margin" w:tblpXSpec="center" w:tblpY="182"/>
        <w:tblW w:w="9776" w:type="dxa"/>
        <w:tblInd w:w="0" w:type="dxa"/>
        <w:tblLook w:val="04A0" w:firstRow="1" w:lastRow="0" w:firstColumn="1" w:lastColumn="0" w:noHBand="0" w:noVBand="1"/>
      </w:tblPr>
      <w:tblGrid>
        <w:gridCol w:w="2669"/>
        <w:gridCol w:w="1633"/>
        <w:gridCol w:w="2648"/>
        <w:gridCol w:w="2826"/>
      </w:tblGrid>
      <w:tr w:rsidR="00D802E0" w:rsidRPr="00BC16D9" w14:paraId="09E12B6A" w14:textId="77777777" w:rsidTr="00D80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4" w:type="dxa"/>
          </w:tcPr>
          <w:p w14:paraId="6F495DB8" w14:textId="77777777" w:rsidR="00D802E0" w:rsidRPr="00615007" w:rsidRDefault="00D802E0" w:rsidP="00D802E0">
            <w:pPr>
              <w:ind w:left="0"/>
              <w:jc w:val="left"/>
              <w:rPr>
                <w:rFonts w:ascii="Roboto Medium" w:hAnsi="Roboto Medium" w:cstheme="majorHAnsi"/>
              </w:rPr>
            </w:pPr>
            <w:r w:rsidRPr="00615007">
              <w:rPr>
                <w:rFonts w:ascii="Roboto Medium" w:hAnsi="Roboto Medium" w:cstheme="majorHAnsi"/>
              </w:rPr>
              <w:t>Zielbeschreibung</w:t>
            </w:r>
          </w:p>
        </w:tc>
        <w:tc>
          <w:tcPr>
            <w:tcW w:w="1611" w:type="dxa"/>
          </w:tcPr>
          <w:p w14:paraId="6C9D5779" w14:textId="330512D9" w:rsidR="00D802E0" w:rsidRPr="00615007" w:rsidRDefault="00D802E0" w:rsidP="00D802E0">
            <w:pPr>
              <w:ind w:left="0"/>
              <w:jc w:val="left"/>
              <w:cnfStyle w:val="100000000000" w:firstRow="1" w:lastRow="0" w:firstColumn="0" w:lastColumn="0" w:oddVBand="0" w:evenVBand="0" w:oddHBand="0" w:evenHBand="0" w:firstRowFirstColumn="0" w:firstRowLastColumn="0" w:lastRowFirstColumn="0" w:lastRowLastColumn="0"/>
              <w:rPr>
                <w:rFonts w:ascii="Roboto Medium" w:hAnsi="Roboto Medium" w:cstheme="majorHAnsi"/>
              </w:rPr>
            </w:pPr>
            <w:r w:rsidRPr="00615007">
              <w:rPr>
                <w:rFonts w:ascii="Roboto Medium" w:hAnsi="Roboto Medium" w:cstheme="majorBidi"/>
              </w:rPr>
              <w:t>Grad der Zielerreichung in %*</w:t>
            </w:r>
            <w:r w:rsidR="00615007" w:rsidRPr="00615007">
              <w:rPr>
                <w:rFonts w:ascii="Roboto Medium" w:hAnsi="Roboto Medium" w:cstheme="majorBidi"/>
              </w:rPr>
              <w:t xml:space="preserve"> (</w:t>
            </w:r>
            <w:r w:rsidR="00615007" w:rsidRPr="00615007">
              <w:rPr>
                <w:rFonts w:ascii="Roboto Medium" w:hAnsi="Roboto Medium" w:cstheme="majorBidi"/>
                <w:sz w:val="18"/>
                <w:szCs w:val="18"/>
              </w:rPr>
              <w:t>0-100%)</w:t>
            </w:r>
          </w:p>
        </w:tc>
        <w:tc>
          <w:tcPr>
            <w:tcW w:w="2656" w:type="dxa"/>
          </w:tcPr>
          <w:p w14:paraId="6B31B1EB" w14:textId="54FB2F94" w:rsidR="00D802E0" w:rsidRPr="00615007" w:rsidRDefault="00D802E0" w:rsidP="00615007">
            <w:pPr>
              <w:spacing w:line="240" w:lineRule="auto"/>
              <w:ind w:left="0"/>
              <w:cnfStyle w:val="100000000000" w:firstRow="1" w:lastRow="0" w:firstColumn="0" w:lastColumn="0" w:oddVBand="0" w:evenVBand="0" w:oddHBand="0" w:evenHBand="0" w:firstRowFirstColumn="0" w:firstRowLastColumn="0" w:lastRowFirstColumn="0" w:lastRowLastColumn="0"/>
              <w:rPr>
                <w:rFonts w:ascii="Roboto Medium" w:hAnsi="Roboto Medium" w:cstheme="majorBidi"/>
              </w:rPr>
            </w:pPr>
            <w:r w:rsidRPr="00615007">
              <w:rPr>
                <w:rFonts w:ascii="Roboto Medium" w:hAnsi="Roboto Medium" w:cstheme="majorBidi"/>
              </w:rPr>
              <w:t>Begründung Mitarbeiter/in</w:t>
            </w:r>
          </w:p>
        </w:tc>
        <w:tc>
          <w:tcPr>
            <w:tcW w:w="2835" w:type="dxa"/>
          </w:tcPr>
          <w:p w14:paraId="42948558" w14:textId="51AFDC9B" w:rsidR="00615007" w:rsidRPr="00615007" w:rsidRDefault="00D802E0" w:rsidP="00615007">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Roboto Medium" w:hAnsi="Roboto Medium" w:cstheme="majorBidi"/>
              </w:rPr>
            </w:pPr>
            <w:r w:rsidRPr="00615007">
              <w:rPr>
                <w:rFonts w:ascii="Roboto Medium" w:hAnsi="Roboto Medium" w:cstheme="majorBidi"/>
              </w:rPr>
              <w:t>Begründung</w:t>
            </w:r>
          </w:p>
          <w:p w14:paraId="6C83730A" w14:textId="386CD783" w:rsidR="00D802E0" w:rsidRPr="00615007" w:rsidRDefault="00D802E0" w:rsidP="00615007">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Roboto Medium" w:hAnsi="Roboto Medium" w:cstheme="majorBidi"/>
              </w:rPr>
            </w:pPr>
            <w:r w:rsidRPr="00615007">
              <w:rPr>
                <w:rFonts w:ascii="Roboto Medium" w:hAnsi="Roboto Medium" w:cstheme="majorBidi"/>
              </w:rPr>
              <w:t>Vorgesetzte/r</w:t>
            </w:r>
          </w:p>
        </w:tc>
      </w:tr>
      <w:tr w:rsidR="00D802E0" w:rsidRPr="00BC16D9" w14:paraId="72D0E0BB" w14:textId="77777777" w:rsidTr="00D802E0">
        <w:trPr>
          <w:trHeight w:val="563"/>
        </w:trPr>
        <w:sdt>
          <w:sdtPr>
            <w:rPr>
              <w:rFonts w:ascii="Roboto Light" w:hAnsi="Roboto Light" w:cstheme="majorHAnsi"/>
              <w:szCs w:val="22"/>
            </w:rPr>
            <w:id w:val="2004092476"/>
            <w:placeholder>
              <w:docPart w:val="8A517F221E2F4C1982651AC0F5CE2615"/>
            </w:placeholder>
            <w:showingPlcHdr/>
          </w:sdtPr>
          <w:sdtContent>
            <w:tc>
              <w:tcPr>
                <w:cnfStyle w:val="001000000000" w:firstRow="0" w:lastRow="0" w:firstColumn="1" w:lastColumn="0" w:oddVBand="0" w:evenVBand="0" w:oddHBand="0" w:evenHBand="0" w:firstRowFirstColumn="0" w:firstRowLastColumn="0" w:lastRowFirstColumn="0" w:lastRowLastColumn="0"/>
                <w:tcW w:w="2674" w:type="dxa"/>
              </w:tcPr>
              <w:p w14:paraId="1E4B40D3" w14:textId="2FCC8191" w:rsidR="00D802E0" w:rsidRPr="00BC16D9" w:rsidRDefault="00DA5B1A" w:rsidP="00D802E0">
                <w:pPr>
                  <w:ind w:left="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c>
          <w:tcPr>
            <w:tcW w:w="1611" w:type="dxa"/>
          </w:tcPr>
          <w:p w14:paraId="4802A4C9" w14:textId="77777777" w:rsidR="00D802E0" w:rsidRPr="00BC16D9" w:rsidRDefault="00D802E0"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Roboto Light" w:hAnsi="Roboto Light" w:cstheme="majorHAnsi"/>
              <w:szCs w:val="22"/>
            </w:rPr>
            <w:id w:val="-1158769923"/>
            <w:placeholder>
              <w:docPart w:val="17C57D9234EC4417B6DE06B9D8506530"/>
            </w:placeholder>
            <w:showingPlcHdr/>
          </w:sdtPr>
          <w:sdtContent>
            <w:tc>
              <w:tcPr>
                <w:tcW w:w="2656" w:type="dxa"/>
              </w:tcPr>
              <w:p w14:paraId="28788D76" w14:textId="2EF433B2" w:rsidR="00D802E0" w:rsidRPr="00BC16D9" w:rsidRDefault="00013AEA"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sdt>
          <w:sdtPr>
            <w:rPr>
              <w:rFonts w:ascii="Roboto Light" w:hAnsi="Roboto Light" w:cstheme="majorHAnsi"/>
              <w:szCs w:val="22"/>
            </w:rPr>
            <w:id w:val="-1015069743"/>
            <w:placeholder>
              <w:docPart w:val="3052576DEDAE4EEFB040C9FD411AFA10"/>
            </w:placeholder>
            <w:showingPlcHdr/>
          </w:sdtPr>
          <w:sdtContent>
            <w:tc>
              <w:tcPr>
                <w:tcW w:w="2835" w:type="dxa"/>
              </w:tcPr>
              <w:p w14:paraId="33D7A48F" w14:textId="7843D5C9" w:rsidR="00D802E0" w:rsidRDefault="00013AEA"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r>
      <w:tr w:rsidR="00D802E0" w:rsidRPr="00BC16D9" w14:paraId="61C906D6" w14:textId="77777777" w:rsidTr="00D802E0">
        <w:trPr>
          <w:trHeight w:val="549"/>
        </w:trPr>
        <w:tc>
          <w:tcPr>
            <w:cnfStyle w:val="001000000000" w:firstRow="0" w:lastRow="0" w:firstColumn="1" w:lastColumn="0" w:oddVBand="0" w:evenVBand="0" w:oddHBand="0" w:evenHBand="0" w:firstRowFirstColumn="0" w:firstRowLastColumn="0" w:lastRowFirstColumn="0" w:lastRowLastColumn="0"/>
            <w:tcW w:w="2674" w:type="dxa"/>
          </w:tcPr>
          <w:p w14:paraId="524A5D85" w14:textId="38FEEF6B" w:rsidR="00D802E0" w:rsidRPr="00BC16D9" w:rsidRDefault="00000000" w:rsidP="00013AEA">
            <w:pPr>
              <w:ind w:left="0"/>
              <w:jc w:val="both"/>
              <w:rPr>
                <w:rFonts w:asciiTheme="majorHAnsi" w:hAnsiTheme="majorHAnsi" w:cstheme="majorHAnsi"/>
              </w:rPr>
            </w:pPr>
            <w:sdt>
              <w:sdtPr>
                <w:rPr>
                  <w:rFonts w:ascii="Roboto Light" w:hAnsi="Roboto Light" w:cstheme="majorHAnsi"/>
                  <w:szCs w:val="22"/>
                </w:rPr>
                <w:id w:val="-1497949218"/>
                <w:placeholder>
                  <w:docPart w:val="1F782E92DE3C4259A4AF8A4CB4E5871C"/>
                </w:placeholder>
                <w:showingPlcHdr/>
              </w:sdtPr>
              <w:sdtContent>
                <w:r w:rsidR="00DA5B1A" w:rsidRPr="00846D3B">
                  <w:rPr>
                    <w:rStyle w:val="PlaceholderText"/>
                    <w:rFonts w:ascii="Roboto Light" w:hAnsi="Roboto Light" w:cstheme="majorHAnsi"/>
                    <w:szCs w:val="22"/>
                  </w:rPr>
                  <w:t>Klicken oder tippen Sie hier, um Text einzugeben.</w:t>
                </w:r>
              </w:sdtContent>
            </w:sdt>
            <w:r w:rsidR="00013AEA">
              <w:rPr>
                <w:rFonts w:ascii="Roboto Light" w:hAnsi="Roboto Light" w:cstheme="majorHAnsi"/>
                <w:szCs w:val="22"/>
              </w:rPr>
              <w:t xml:space="preserve">  </w:t>
            </w:r>
          </w:p>
        </w:tc>
        <w:tc>
          <w:tcPr>
            <w:tcW w:w="1611" w:type="dxa"/>
          </w:tcPr>
          <w:p w14:paraId="09F28D43" w14:textId="77777777" w:rsidR="00D802E0" w:rsidRPr="00BC16D9" w:rsidRDefault="00D802E0"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Roboto Light" w:hAnsi="Roboto Light" w:cstheme="majorHAnsi"/>
              <w:szCs w:val="22"/>
            </w:rPr>
            <w:id w:val="-1098720652"/>
            <w:placeholder>
              <w:docPart w:val="1A7A7508A49E4EA6A40AC38671687784"/>
            </w:placeholder>
            <w:showingPlcHdr/>
          </w:sdtPr>
          <w:sdtContent>
            <w:tc>
              <w:tcPr>
                <w:tcW w:w="2656" w:type="dxa"/>
              </w:tcPr>
              <w:p w14:paraId="392203EE" w14:textId="0188E277" w:rsidR="00D802E0" w:rsidRPr="00BC16D9" w:rsidRDefault="00013AEA"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sdt>
          <w:sdtPr>
            <w:rPr>
              <w:rFonts w:ascii="Roboto Light" w:hAnsi="Roboto Light" w:cstheme="majorHAnsi"/>
              <w:szCs w:val="22"/>
            </w:rPr>
            <w:id w:val="718866529"/>
            <w:placeholder>
              <w:docPart w:val="6696E674028842788793ED60E1183033"/>
            </w:placeholder>
            <w:showingPlcHdr/>
          </w:sdtPr>
          <w:sdtContent>
            <w:tc>
              <w:tcPr>
                <w:tcW w:w="2835" w:type="dxa"/>
              </w:tcPr>
              <w:p w14:paraId="68FD8AF7" w14:textId="66F9294A" w:rsidR="00D802E0" w:rsidRDefault="00013AEA"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r>
      <w:tr w:rsidR="00D802E0" w:rsidRPr="00BC16D9" w14:paraId="361B2118" w14:textId="77777777" w:rsidTr="00D802E0">
        <w:trPr>
          <w:trHeight w:val="549"/>
        </w:trPr>
        <w:sdt>
          <w:sdtPr>
            <w:rPr>
              <w:rFonts w:ascii="Roboto Light" w:hAnsi="Roboto Light" w:cstheme="majorHAnsi"/>
              <w:szCs w:val="22"/>
            </w:rPr>
            <w:id w:val="1886986813"/>
            <w:placeholder>
              <w:docPart w:val="E7A09047A6DE4F83BF0849631D8B735A"/>
            </w:placeholder>
            <w:showingPlcHdr/>
          </w:sdtPr>
          <w:sdtContent>
            <w:tc>
              <w:tcPr>
                <w:cnfStyle w:val="001000000000" w:firstRow="0" w:lastRow="0" w:firstColumn="1" w:lastColumn="0" w:oddVBand="0" w:evenVBand="0" w:oddHBand="0" w:evenHBand="0" w:firstRowFirstColumn="0" w:firstRowLastColumn="0" w:lastRowFirstColumn="0" w:lastRowLastColumn="0"/>
                <w:tcW w:w="2674" w:type="dxa"/>
              </w:tcPr>
              <w:p w14:paraId="7818292A" w14:textId="3E04F8A9" w:rsidR="00D802E0" w:rsidRPr="00BC16D9" w:rsidRDefault="00DA5B1A" w:rsidP="00D802E0">
                <w:pPr>
                  <w:ind w:left="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c>
          <w:tcPr>
            <w:tcW w:w="1611" w:type="dxa"/>
          </w:tcPr>
          <w:p w14:paraId="51F01FE6" w14:textId="77777777" w:rsidR="00D802E0" w:rsidRPr="00BC16D9" w:rsidRDefault="00D802E0"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Roboto Light" w:hAnsi="Roboto Light" w:cstheme="majorHAnsi"/>
              <w:szCs w:val="22"/>
            </w:rPr>
            <w:id w:val="-503966679"/>
            <w:placeholder>
              <w:docPart w:val="CFE370548C554BDF92FA0F0298D37613"/>
            </w:placeholder>
            <w:showingPlcHdr/>
          </w:sdtPr>
          <w:sdtContent>
            <w:tc>
              <w:tcPr>
                <w:tcW w:w="2656" w:type="dxa"/>
              </w:tcPr>
              <w:p w14:paraId="0404AD20" w14:textId="58B47017" w:rsidR="00D802E0" w:rsidRPr="00BC16D9" w:rsidRDefault="00013AEA"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sdt>
          <w:sdtPr>
            <w:rPr>
              <w:rFonts w:ascii="Roboto Light" w:hAnsi="Roboto Light" w:cstheme="majorHAnsi"/>
              <w:szCs w:val="22"/>
            </w:rPr>
            <w:id w:val="-1250802836"/>
            <w:placeholder>
              <w:docPart w:val="0804120F47724A8F86CB99B6D7C7AF2F"/>
            </w:placeholder>
            <w:showingPlcHdr/>
          </w:sdtPr>
          <w:sdtContent>
            <w:tc>
              <w:tcPr>
                <w:tcW w:w="2835" w:type="dxa"/>
              </w:tcPr>
              <w:p w14:paraId="42724DB0" w14:textId="6B7D57ED" w:rsidR="00D802E0" w:rsidRDefault="00013AEA" w:rsidP="00D802E0">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r>
      <w:tr w:rsidR="00D802E0" w:rsidRPr="00BC16D9" w14:paraId="39D08452" w14:textId="77777777" w:rsidTr="00D802E0">
        <w:trPr>
          <w:trHeight w:val="699"/>
        </w:trPr>
        <w:sdt>
          <w:sdtPr>
            <w:rPr>
              <w:rFonts w:ascii="Roboto Light" w:hAnsi="Roboto Light" w:cstheme="majorHAnsi"/>
              <w:szCs w:val="22"/>
            </w:rPr>
            <w:id w:val="-50917704"/>
            <w:placeholder>
              <w:docPart w:val="A60DD8CE281B4E54860D2487C04653F4"/>
            </w:placeholder>
            <w:showingPlcHdr/>
          </w:sdtPr>
          <w:sdtContent>
            <w:tc>
              <w:tcPr>
                <w:cnfStyle w:val="001000000000" w:firstRow="0" w:lastRow="0" w:firstColumn="1" w:lastColumn="0" w:oddVBand="0" w:evenVBand="0" w:oddHBand="0" w:evenHBand="0" w:firstRowFirstColumn="0" w:firstRowLastColumn="0" w:lastRowFirstColumn="0" w:lastRowLastColumn="0"/>
                <w:tcW w:w="2674" w:type="dxa"/>
              </w:tcPr>
              <w:p w14:paraId="49D16C7C" w14:textId="6AEF9661" w:rsidR="00D802E0" w:rsidRPr="00BC16D9" w:rsidRDefault="00DA5B1A" w:rsidP="00D802E0">
                <w:pPr>
                  <w:ind w:left="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c>
          <w:tcPr>
            <w:tcW w:w="1611" w:type="dxa"/>
          </w:tcPr>
          <w:p w14:paraId="023BB7ED" w14:textId="77777777" w:rsidR="00D802E0" w:rsidRPr="00BC16D9" w:rsidRDefault="00D802E0" w:rsidP="00D802E0">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Roboto Light" w:hAnsi="Roboto Light" w:cstheme="majorHAnsi"/>
              <w:szCs w:val="22"/>
            </w:rPr>
            <w:id w:val="-2058464994"/>
            <w:placeholder>
              <w:docPart w:val="AF52D0B7F5544B6EB9380BFFDD8A4BD4"/>
            </w:placeholder>
            <w:showingPlcHdr/>
          </w:sdtPr>
          <w:sdtContent>
            <w:tc>
              <w:tcPr>
                <w:tcW w:w="2656" w:type="dxa"/>
              </w:tcPr>
              <w:p w14:paraId="480BC1A2" w14:textId="17C07669" w:rsidR="00D802E0" w:rsidRPr="00BC16D9" w:rsidRDefault="00013AEA" w:rsidP="00D802E0">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sdt>
          <w:sdtPr>
            <w:rPr>
              <w:rFonts w:ascii="Roboto Light" w:hAnsi="Roboto Light" w:cstheme="majorHAnsi"/>
              <w:szCs w:val="22"/>
            </w:rPr>
            <w:id w:val="-268619869"/>
            <w:placeholder>
              <w:docPart w:val="E6787D4B618B43DB882D54E11F077688"/>
            </w:placeholder>
            <w:showingPlcHdr/>
          </w:sdtPr>
          <w:sdtContent>
            <w:tc>
              <w:tcPr>
                <w:tcW w:w="2835" w:type="dxa"/>
              </w:tcPr>
              <w:p w14:paraId="06104916" w14:textId="693FE180" w:rsidR="00D802E0" w:rsidRDefault="00013AEA" w:rsidP="00D802E0">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6D3B">
                  <w:rPr>
                    <w:rStyle w:val="PlaceholderText"/>
                    <w:rFonts w:ascii="Roboto Light" w:hAnsi="Roboto Light" w:cstheme="majorHAnsi"/>
                    <w:szCs w:val="22"/>
                  </w:rPr>
                  <w:t>Klicken oder tippen Sie hier, um Text einzugeben.</w:t>
                </w:r>
              </w:p>
            </w:tc>
          </w:sdtContent>
        </w:sdt>
      </w:tr>
    </w:tbl>
    <w:p w14:paraId="5A2C7038" w14:textId="05D0FA92" w:rsidR="00774E0E" w:rsidRDefault="00774E0E" w:rsidP="00117093">
      <w:pPr>
        <w:ind w:left="0"/>
        <w:rPr>
          <w:rFonts w:ascii="Roboto Light" w:hAnsi="Roboto Light" w:cstheme="majorHAnsi"/>
        </w:rPr>
      </w:pPr>
    </w:p>
    <w:p w14:paraId="3D296ED5" w14:textId="77777777" w:rsidR="00774E0E" w:rsidRDefault="00774E0E">
      <w:pPr>
        <w:spacing w:before="0" w:line="240" w:lineRule="auto"/>
        <w:ind w:left="0"/>
        <w:rPr>
          <w:rFonts w:ascii="Roboto Light" w:hAnsi="Roboto Light" w:cstheme="majorHAnsi"/>
        </w:rPr>
      </w:pPr>
      <w:r>
        <w:rPr>
          <w:rFonts w:ascii="Roboto Light" w:hAnsi="Roboto Light" w:cstheme="majorHAnsi"/>
        </w:rPr>
        <w:br w:type="page"/>
      </w:r>
    </w:p>
    <w:p w14:paraId="3AFB0A21" w14:textId="074A1CA2" w:rsidR="00615007" w:rsidRPr="00615007" w:rsidRDefault="00615007" w:rsidP="00615007">
      <w:pPr>
        <w:pStyle w:val="ListParagraph"/>
        <w:numPr>
          <w:ilvl w:val="0"/>
          <w:numId w:val="19"/>
        </w:numPr>
        <w:rPr>
          <w:rFonts w:ascii="Roboto Medium" w:hAnsi="Roboto Medium" w:cstheme="majorHAnsi"/>
          <w:color w:val="2C91FF" w:themeColor="text2" w:themeTint="99"/>
        </w:rPr>
      </w:pPr>
      <w:r>
        <w:rPr>
          <w:rFonts w:ascii="Roboto Medium" w:hAnsi="Roboto Medium" w:cstheme="majorBidi"/>
          <w:color w:val="2C91FF" w:themeColor="text2" w:themeTint="99"/>
        </w:rPr>
        <w:lastRenderedPageBreak/>
        <w:t>Ausblick 2024: Entwicklung und Karriereplanung</w:t>
      </w:r>
    </w:p>
    <w:p w14:paraId="4F71B0B1" w14:textId="6B76628E" w:rsidR="00117093" w:rsidRDefault="008B4918" w:rsidP="00771CEE">
      <w:pPr>
        <w:ind w:left="-284"/>
        <w:rPr>
          <w:rFonts w:ascii="Roboto Light" w:hAnsi="Roboto Light" w:cstheme="majorHAnsi"/>
        </w:rPr>
      </w:pPr>
      <w:r w:rsidRPr="008B4918">
        <w:rPr>
          <w:rFonts w:ascii="Roboto Light" w:hAnsi="Roboto Light" w:cstheme="majorHAnsi"/>
        </w:rPr>
        <w:t xml:space="preserve">In diesem Abschnitt steht </w:t>
      </w:r>
      <w:r>
        <w:rPr>
          <w:rFonts w:ascii="Roboto Light" w:hAnsi="Roboto Light" w:cstheme="majorHAnsi"/>
        </w:rPr>
        <w:t>die</w:t>
      </w:r>
      <w:r w:rsidRPr="008B4918">
        <w:rPr>
          <w:rFonts w:ascii="Roboto Light" w:hAnsi="Roboto Light" w:cstheme="majorHAnsi"/>
        </w:rPr>
        <w:t xml:space="preserve"> berufliche Entwicklung im Fokus. Überlege, welche Fähigkeiten oder Karriereschritte du in der Zukunft anstrebst. Diskutiere deine langfristigen Ziele und </w:t>
      </w:r>
      <w:r>
        <w:rPr>
          <w:rFonts w:ascii="Roboto Light" w:hAnsi="Roboto Light" w:cstheme="majorHAnsi"/>
        </w:rPr>
        <w:t>welche Unterstützung du dabei benötigst.</w:t>
      </w:r>
    </w:p>
    <w:p w14:paraId="6DA1A04D" w14:textId="77777777" w:rsidR="00771CEE" w:rsidRPr="00771CEE" w:rsidRDefault="00771CEE" w:rsidP="00771CEE">
      <w:pPr>
        <w:ind w:left="-284"/>
        <w:rPr>
          <w:rFonts w:ascii="Roboto Light" w:hAnsi="Roboto Light" w:cstheme="majorHAnsi"/>
        </w:rPr>
      </w:pPr>
    </w:p>
    <w:tbl>
      <w:tblPr>
        <w:tblStyle w:val="PlainTable2"/>
        <w:tblpPr w:leftFromText="142" w:rightFromText="142" w:vertAnchor="text" w:horzAnchor="margin" w:tblpX="-284" w:tblpY="1"/>
        <w:tblOverlap w:val="never"/>
        <w:tblW w:w="978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4EA3FF" w:themeColor="text1" w:themeTint="80"/>
          <w:insideV w:val="single" w:sz="4" w:space="0" w:color="4EA3FF" w:themeColor="text1" w:themeTint="80"/>
        </w:tblBorders>
        <w:tblLayout w:type="fixed"/>
        <w:tblLook w:val="04A0" w:firstRow="1" w:lastRow="0" w:firstColumn="1" w:lastColumn="0" w:noHBand="0" w:noVBand="1"/>
      </w:tblPr>
      <w:tblGrid>
        <w:gridCol w:w="9785"/>
      </w:tblGrid>
      <w:tr w:rsidR="00615007" w:rsidRPr="00BC16D9" w14:paraId="032B33D6" w14:textId="77777777" w:rsidTr="00A84BB0">
        <w:trPr>
          <w:cnfStyle w:val="100000000000" w:firstRow="1" w:lastRow="0" w:firstColumn="0" w:lastColumn="0" w:oddVBand="0" w:evenVBand="0" w:oddHBand="0" w:evenHBand="0" w:firstRowFirstColumn="0" w:firstRowLastColumn="0" w:lastRowFirstColumn="0" w:lastRowLastColumn="0"/>
          <w:trHeight w:val="423"/>
          <w:tblHeader/>
        </w:trPr>
        <w:tc>
          <w:tcPr>
            <w:cnfStyle w:val="001000000000" w:firstRow="0" w:lastRow="0" w:firstColumn="1" w:lastColumn="0" w:oddVBand="0" w:evenVBand="0" w:oddHBand="0" w:evenHBand="0" w:firstRowFirstColumn="0" w:firstRowLastColumn="0" w:lastRowFirstColumn="0" w:lastRowLastColumn="0"/>
            <w:tcW w:w="9785" w:type="dxa"/>
            <w:tcBorders>
              <w:bottom w:val="none" w:sz="0" w:space="0" w:color="auto"/>
            </w:tcBorders>
            <w:shd w:val="clear" w:color="auto" w:fill="004D9F" w:themeFill="text2"/>
          </w:tcPr>
          <w:p w14:paraId="0A5893CF" w14:textId="0F497618" w:rsidR="00615007" w:rsidRPr="00BC16D9" w:rsidRDefault="00615007" w:rsidP="006F7F80">
            <w:pPr>
              <w:spacing w:before="0"/>
              <w:ind w:left="0"/>
              <w:rPr>
                <w:rFonts w:asciiTheme="majorHAnsi" w:hAnsiTheme="majorHAnsi" w:cstheme="majorHAnsi"/>
                <w:b w:val="0"/>
                <w:bCs w:val="0"/>
                <w:color w:val="FFFFFF" w:themeColor="background1"/>
              </w:rPr>
            </w:pPr>
            <w:r w:rsidRPr="00D8000D">
              <w:rPr>
                <w:rFonts w:ascii="Roboto Medium" w:hAnsi="Roboto Medium" w:cstheme="majorHAnsi"/>
                <w:b w:val="0"/>
                <w:bCs w:val="0"/>
                <w:color w:val="FFFFFF" w:themeColor="background1"/>
              </w:rPr>
              <w:t xml:space="preserve">Pläne und Wünsche </w:t>
            </w:r>
            <w:r w:rsidR="006F7F80">
              <w:rPr>
                <w:rFonts w:ascii="Roboto Medium" w:hAnsi="Roboto Medium" w:cstheme="majorHAnsi"/>
                <w:b w:val="0"/>
                <w:bCs w:val="0"/>
                <w:color w:val="FFFFFF" w:themeColor="background1"/>
              </w:rPr>
              <w:t>der/</w:t>
            </w:r>
            <w:r w:rsidRPr="00D8000D">
              <w:rPr>
                <w:rFonts w:ascii="Roboto Medium" w:hAnsi="Roboto Medium" w:cstheme="majorHAnsi"/>
                <w:b w:val="0"/>
                <w:bCs w:val="0"/>
                <w:color w:val="FFFFFF" w:themeColor="background1"/>
              </w:rPr>
              <w:t xml:space="preserve">des Mitarbeitenden zur beruflichen und persönlichen Weiterentwicklung. </w:t>
            </w:r>
          </w:p>
        </w:tc>
      </w:tr>
      <w:tr w:rsidR="00615007" w:rsidRPr="00BC16D9" w14:paraId="0C23694D" w14:textId="77777777" w:rsidTr="00A84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5" w:type="dxa"/>
            <w:tcBorders>
              <w:top w:val="none" w:sz="0" w:space="0" w:color="auto"/>
              <w:bottom w:val="none" w:sz="0" w:space="0" w:color="auto"/>
            </w:tcBorders>
          </w:tcPr>
          <w:p w14:paraId="0CA40272" w14:textId="77777777" w:rsidR="00615007" w:rsidRPr="00A84BB0" w:rsidRDefault="008B4918" w:rsidP="00A84BB0">
            <w:pPr>
              <w:spacing w:before="0"/>
              <w:ind w:left="0"/>
              <w:rPr>
                <w:rFonts w:ascii="Roboto Medium" w:hAnsi="Roboto Medium" w:cstheme="majorBidi"/>
                <w:b w:val="0"/>
                <w:bCs w:val="0"/>
                <w:color w:val="202124"/>
                <w:lang w:eastAsia="de-CH"/>
              </w:rPr>
            </w:pPr>
            <w:r w:rsidRPr="00A84BB0">
              <w:rPr>
                <w:rFonts w:ascii="Roboto Medium" w:hAnsi="Roboto Medium" w:cstheme="majorBidi"/>
                <w:b w:val="0"/>
                <w:bCs w:val="0"/>
                <w:color w:val="202124"/>
                <w:lang w:eastAsia="de-CH"/>
              </w:rPr>
              <w:t>Karriereambitionen</w:t>
            </w:r>
          </w:p>
          <w:p w14:paraId="2B703EBB" w14:textId="7493DC97" w:rsidR="008B4918" w:rsidRPr="00A84BB0" w:rsidRDefault="008B4918" w:rsidP="00A84BB0">
            <w:pPr>
              <w:spacing w:before="0"/>
              <w:ind w:left="0"/>
              <w:rPr>
                <w:rFonts w:ascii="Roboto Light" w:hAnsi="Roboto Light" w:cstheme="majorBidi"/>
                <w:b w:val="0"/>
                <w:bCs w:val="0"/>
                <w:sz w:val="18"/>
                <w:szCs w:val="18"/>
              </w:rPr>
            </w:pPr>
            <w:r w:rsidRPr="00A84BB0">
              <w:rPr>
                <w:rFonts w:ascii="Roboto Light" w:hAnsi="Roboto Light" w:cstheme="majorBidi"/>
                <w:b w:val="0"/>
                <w:bCs w:val="0"/>
                <w:sz w:val="18"/>
                <w:szCs w:val="18"/>
              </w:rPr>
              <w:t>Wo siehst du dich langfristig in deiner beruflichen Laufbahn? Gibt es spezielle Karrierepfade oder Positionen, die du anstrebst?</w:t>
            </w:r>
          </w:p>
        </w:tc>
      </w:tr>
      <w:tr w:rsidR="00615007" w14:paraId="0EDC8C7F" w14:textId="77777777" w:rsidTr="00A84BB0">
        <w:sdt>
          <w:sdtPr>
            <w:rPr>
              <w:rFonts w:ascii="Roboto Light" w:hAnsi="Roboto Light" w:cstheme="majorHAnsi"/>
              <w:szCs w:val="22"/>
            </w:rPr>
            <w:id w:val="-382488566"/>
            <w:placeholder>
              <w:docPart w:val="827064F3E57943C382E53EE3FD29B706"/>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tcPr>
              <w:p w14:paraId="458B5F87" w14:textId="2EB0BC09" w:rsidR="00615007" w:rsidRPr="00D0143B" w:rsidRDefault="00DA5B1A" w:rsidP="0026375C">
                <w:pPr>
                  <w:ind w:left="0"/>
                  <w:rPr>
                    <w:rFonts w:ascii="Roboto Light" w:hAnsi="Roboto Light" w:cstheme="majorHAnsi"/>
                    <w:b w:val="0"/>
                    <w:bCs w:val="0"/>
                    <w:color w:val="202124"/>
                    <w:szCs w:val="22"/>
                    <w:lang w:eastAsia="de-CH"/>
                  </w:rPr>
                </w:pPr>
                <w:r w:rsidRPr="00D0143B">
                  <w:rPr>
                    <w:rStyle w:val="PlaceholderText"/>
                    <w:rFonts w:ascii="Roboto Light" w:hAnsi="Roboto Light" w:cstheme="majorHAnsi"/>
                    <w:b w:val="0"/>
                    <w:bCs w:val="0"/>
                    <w:szCs w:val="22"/>
                  </w:rPr>
                  <w:t>Klicken oder tippen Sie hier, um Text einzugeben.</w:t>
                </w:r>
              </w:p>
            </w:tc>
          </w:sdtContent>
        </w:sdt>
      </w:tr>
      <w:tr w:rsidR="00615007" w:rsidRPr="00BC16D9" w14:paraId="1EF8C7F1" w14:textId="77777777" w:rsidTr="00A84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5" w:type="dxa"/>
            <w:tcBorders>
              <w:top w:val="none" w:sz="0" w:space="0" w:color="auto"/>
              <w:bottom w:val="none" w:sz="0" w:space="0" w:color="auto"/>
            </w:tcBorders>
          </w:tcPr>
          <w:p w14:paraId="14EC7871" w14:textId="77777777" w:rsidR="00615007" w:rsidRPr="00A84BB0" w:rsidRDefault="00A84BB0" w:rsidP="00A84BB0">
            <w:pPr>
              <w:spacing w:before="0"/>
              <w:ind w:left="0"/>
              <w:rPr>
                <w:rFonts w:ascii="Roboto Medium" w:hAnsi="Roboto Medium" w:cstheme="majorBidi"/>
                <w:b w:val="0"/>
                <w:bCs w:val="0"/>
                <w:color w:val="202124"/>
                <w:lang w:eastAsia="de-CH"/>
              </w:rPr>
            </w:pPr>
            <w:r w:rsidRPr="00A84BB0">
              <w:rPr>
                <w:rFonts w:ascii="Roboto Medium" w:hAnsi="Roboto Medium" w:cstheme="majorBidi"/>
                <w:b w:val="0"/>
                <w:bCs w:val="0"/>
                <w:color w:val="202124"/>
                <w:lang w:eastAsia="de-CH"/>
              </w:rPr>
              <w:t>Entwicklungsbedarf</w:t>
            </w:r>
          </w:p>
          <w:p w14:paraId="3E069E6E" w14:textId="6D9803A0" w:rsidR="00A84BB0" w:rsidRPr="00BC16D9" w:rsidRDefault="00A84BB0" w:rsidP="00A84BB0">
            <w:pPr>
              <w:spacing w:before="0"/>
              <w:ind w:left="0"/>
              <w:rPr>
                <w:rFonts w:asciiTheme="majorHAnsi" w:hAnsiTheme="majorHAnsi" w:cstheme="majorHAnsi"/>
              </w:rPr>
            </w:pPr>
            <w:r w:rsidRPr="0022178B">
              <w:rPr>
                <w:rFonts w:ascii="Roboto Light" w:hAnsi="Roboto Light" w:cstheme="majorBidi"/>
                <w:b w:val="0"/>
                <w:bCs w:val="0"/>
                <w:sz w:val="18"/>
                <w:szCs w:val="18"/>
              </w:rPr>
              <w:t>In welchen Bereichen benötigst du weitere Entwicklung oder Verbesserung, um deine beruflichen Ziele zu erreichen? Welche Unterstützung benötigst du dabei von deinem/r Vorgesetzten?</w:t>
            </w:r>
            <w:r>
              <w:rPr>
                <w:rFonts w:asciiTheme="majorHAnsi" w:hAnsiTheme="majorHAnsi" w:cstheme="majorBidi"/>
                <w:b w:val="0"/>
                <w:bCs w:val="0"/>
                <w:sz w:val="18"/>
                <w:szCs w:val="18"/>
              </w:rPr>
              <w:t xml:space="preserve"> </w:t>
            </w:r>
          </w:p>
        </w:tc>
      </w:tr>
      <w:tr w:rsidR="00615007" w14:paraId="31485C1F" w14:textId="77777777" w:rsidTr="00A84BB0">
        <w:sdt>
          <w:sdtPr>
            <w:rPr>
              <w:rFonts w:ascii="Roboto Light" w:hAnsi="Roboto Light" w:cstheme="majorHAnsi"/>
              <w:szCs w:val="22"/>
            </w:rPr>
            <w:id w:val="-1940438492"/>
            <w:placeholder>
              <w:docPart w:val="9A45524F1B8646149303CF1EC5826440"/>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tcPr>
              <w:p w14:paraId="491B2432" w14:textId="76C12CFE" w:rsidR="00615007" w:rsidRPr="00013AEA" w:rsidRDefault="00DA5B1A" w:rsidP="0026375C">
                <w:pPr>
                  <w:ind w:left="0"/>
                  <w:rPr>
                    <w:rFonts w:ascii="Roboto Light" w:hAnsi="Roboto Light" w:cstheme="majorHAnsi"/>
                    <w:b w:val="0"/>
                    <w:bCs w:val="0"/>
                    <w:color w:val="202124"/>
                    <w:szCs w:val="22"/>
                    <w:lang w:eastAsia="de-CH"/>
                  </w:rPr>
                </w:pPr>
                <w:r w:rsidRPr="00D0143B">
                  <w:rPr>
                    <w:rStyle w:val="PlaceholderText"/>
                    <w:rFonts w:ascii="Roboto Light" w:hAnsi="Roboto Light" w:cstheme="majorHAnsi"/>
                    <w:b w:val="0"/>
                    <w:bCs w:val="0"/>
                    <w:szCs w:val="22"/>
                  </w:rPr>
                  <w:t>Klicken oder tippen Sie hier, um Text einzugeben.</w:t>
                </w:r>
              </w:p>
            </w:tc>
          </w:sdtContent>
        </w:sdt>
      </w:tr>
      <w:tr w:rsidR="00615007" w:rsidRPr="00BC16D9" w14:paraId="46DD65D7" w14:textId="77777777" w:rsidTr="00A84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5" w:type="dxa"/>
            <w:tcBorders>
              <w:top w:val="none" w:sz="0" w:space="0" w:color="auto"/>
              <w:bottom w:val="none" w:sz="0" w:space="0" w:color="auto"/>
            </w:tcBorders>
            <w:shd w:val="clear" w:color="auto" w:fill="auto"/>
          </w:tcPr>
          <w:p w14:paraId="51141540" w14:textId="77777777" w:rsidR="00615007" w:rsidRPr="0022178B" w:rsidRDefault="00A84BB0" w:rsidP="00A84BB0">
            <w:pPr>
              <w:spacing w:before="0"/>
              <w:ind w:left="0"/>
              <w:rPr>
                <w:rFonts w:ascii="Roboto Medium" w:hAnsi="Roboto Medium" w:cstheme="majorBidi"/>
                <w:b w:val="0"/>
                <w:bCs w:val="0"/>
                <w:color w:val="202124"/>
                <w:lang w:eastAsia="de-CH"/>
              </w:rPr>
            </w:pPr>
            <w:r w:rsidRPr="0022178B">
              <w:rPr>
                <w:rFonts w:ascii="Roboto Medium" w:hAnsi="Roboto Medium" w:cstheme="majorBidi"/>
                <w:b w:val="0"/>
                <w:bCs w:val="0"/>
                <w:color w:val="202124"/>
                <w:lang w:eastAsia="de-CH"/>
              </w:rPr>
              <w:t>Herausforderungen und Hindernisse</w:t>
            </w:r>
          </w:p>
          <w:p w14:paraId="4002CF74" w14:textId="399E2389" w:rsidR="00A84BB0" w:rsidRPr="00A84BB0" w:rsidRDefault="00A84BB0" w:rsidP="00A84BB0">
            <w:pPr>
              <w:spacing w:before="0"/>
              <w:ind w:left="0"/>
              <w:rPr>
                <w:rFonts w:asciiTheme="majorHAnsi" w:hAnsiTheme="majorHAnsi" w:cstheme="majorBidi"/>
                <w:b w:val="0"/>
                <w:bCs w:val="0"/>
                <w:sz w:val="18"/>
                <w:szCs w:val="18"/>
              </w:rPr>
            </w:pPr>
            <w:r w:rsidRPr="0022178B">
              <w:rPr>
                <w:rFonts w:ascii="Roboto Light" w:hAnsi="Roboto Light" w:cstheme="majorBidi"/>
                <w:b w:val="0"/>
                <w:bCs w:val="0"/>
                <w:sz w:val="18"/>
                <w:szCs w:val="18"/>
              </w:rPr>
              <w:t>Welche Hindernisse oder Herausforderungen könnten dich bei der Erreichung deiner Karriereziele beeinträchtigen und wie könnten diese überwunden werden?</w:t>
            </w:r>
          </w:p>
        </w:tc>
      </w:tr>
      <w:tr w:rsidR="00615007" w:rsidRPr="00BC16D9" w14:paraId="1B56884A" w14:textId="77777777" w:rsidTr="00A84BB0">
        <w:sdt>
          <w:sdtPr>
            <w:rPr>
              <w:rFonts w:ascii="Roboto Light" w:hAnsi="Roboto Light" w:cstheme="majorHAnsi"/>
              <w:szCs w:val="22"/>
            </w:rPr>
            <w:id w:val="-1400054308"/>
            <w:placeholder>
              <w:docPart w:val="259E5311CC914DAB8325038300FE9FAA"/>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tcPr>
              <w:p w14:paraId="3698B4A2" w14:textId="09E1F764" w:rsidR="00615007" w:rsidRPr="00013AEA" w:rsidRDefault="00DA5B1A" w:rsidP="0026375C">
                <w:pPr>
                  <w:ind w:left="0"/>
                  <w:rPr>
                    <w:rFonts w:ascii="Roboto Light" w:hAnsi="Roboto Light" w:cstheme="majorHAnsi"/>
                    <w:b w:val="0"/>
                    <w:bCs w:val="0"/>
                  </w:rPr>
                </w:pPr>
                <w:r w:rsidRPr="00D0143B">
                  <w:rPr>
                    <w:rStyle w:val="PlaceholderText"/>
                    <w:rFonts w:ascii="Roboto Light" w:hAnsi="Roboto Light" w:cstheme="majorHAnsi"/>
                    <w:b w:val="0"/>
                    <w:bCs w:val="0"/>
                    <w:szCs w:val="22"/>
                  </w:rPr>
                  <w:t>Klicken oder tippen Sie hier, um Text einzugeben.</w:t>
                </w:r>
              </w:p>
            </w:tc>
          </w:sdtContent>
        </w:sdt>
      </w:tr>
      <w:tr w:rsidR="00615007" w:rsidRPr="00BC16D9" w14:paraId="4EFC4399" w14:textId="77777777" w:rsidTr="00A84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5" w:type="dxa"/>
            <w:tcBorders>
              <w:top w:val="none" w:sz="0" w:space="0" w:color="auto"/>
              <w:bottom w:val="none" w:sz="0" w:space="0" w:color="auto"/>
            </w:tcBorders>
          </w:tcPr>
          <w:p w14:paraId="0978F331" w14:textId="77777777" w:rsidR="00615007" w:rsidRPr="0022178B" w:rsidRDefault="00A84BB0" w:rsidP="00A84BB0">
            <w:pPr>
              <w:spacing w:before="0"/>
              <w:ind w:left="0"/>
              <w:rPr>
                <w:rFonts w:ascii="Roboto Medium" w:hAnsi="Roboto Medium" w:cstheme="majorBidi"/>
                <w:b w:val="0"/>
                <w:bCs w:val="0"/>
                <w:color w:val="202124"/>
                <w:lang w:eastAsia="de-CH"/>
              </w:rPr>
            </w:pPr>
            <w:r w:rsidRPr="0022178B">
              <w:rPr>
                <w:rFonts w:ascii="Roboto Medium" w:hAnsi="Roboto Medium" w:cstheme="majorBidi"/>
                <w:b w:val="0"/>
                <w:bCs w:val="0"/>
                <w:color w:val="202124"/>
                <w:lang w:eastAsia="de-CH"/>
              </w:rPr>
              <w:t>Persönliche Stärken und Entwicklungsbereiche</w:t>
            </w:r>
          </w:p>
          <w:p w14:paraId="61B745C3" w14:textId="29727541" w:rsidR="00A84BB0" w:rsidRPr="00BC16D9" w:rsidRDefault="00A84BB0" w:rsidP="00A84BB0">
            <w:pPr>
              <w:spacing w:before="0"/>
              <w:ind w:left="0"/>
              <w:rPr>
                <w:rFonts w:asciiTheme="majorHAnsi" w:hAnsiTheme="majorHAnsi" w:cstheme="majorHAnsi"/>
              </w:rPr>
            </w:pPr>
            <w:r w:rsidRPr="0022178B">
              <w:rPr>
                <w:rFonts w:ascii="Roboto Light" w:hAnsi="Roboto Light" w:cstheme="majorBidi"/>
                <w:b w:val="0"/>
                <w:bCs w:val="0"/>
                <w:sz w:val="18"/>
                <w:szCs w:val="18"/>
              </w:rPr>
              <w:t>Welche persönlichen Stärken</w:t>
            </w:r>
            <w:r w:rsidRPr="00A84BB0">
              <w:rPr>
                <w:rFonts w:asciiTheme="majorHAnsi" w:hAnsiTheme="majorHAnsi" w:cstheme="majorBidi"/>
                <w:b w:val="0"/>
                <w:bCs w:val="0"/>
                <w:sz w:val="18"/>
                <w:szCs w:val="18"/>
              </w:rPr>
              <w:t xml:space="preserve"> </w:t>
            </w:r>
            <w:r w:rsidRPr="0022178B">
              <w:rPr>
                <w:rFonts w:ascii="Roboto Light" w:hAnsi="Roboto Light" w:cstheme="majorBidi"/>
                <w:b w:val="0"/>
                <w:bCs w:val="0"/>
                <w:sz w:val="18"/>
                <w:szCs w:val="18"/>
              </w:rPr>
              <w:t>möchtest du weiter ausbauen und in welchen Bereichen siehst du noch Entwicklungspotenzial?</w:t>
            </w:r>
          </w:p>
        </w:tc>
      </w:tr>
      <w:tr w:rsidR="00615007" w:rsidRPr="00BC16D9" w14:paraId="06223BEB" w14:textId="77777777" w:rsidTr="00A84BB0">
        <w:sdt>
          <w:sdtPr>
            <w:rPr>
              <w:rFonts w:ascii="Roboto Light" w:hAnsi="Roboto Light" w:cstheme="majorHAnsi"/>
              <w:szCs w:val="22"/>
            </w:rPr>
            <w:id w:val="1110937543"/>
            <w:placeholder>
              <w:docPart w:val="37FDECAE75E444D68B2088817A1D0C1C"/>
            </w:placeholder>
            <w:showingPlcHdr/>
          </w:sdtPr>
          <w:sdtContent>
            <w:tc>
              <w:tcPr>
                <w:cnfStyle w:val="001000000000" w:firstRow="0" w:lastRow="0" w:firstColumn="1" w:lastColumn="0" w:oddVBand="0" w:evenVBand="0" w:oddHBand="0" w:evenHBand="0" w:firstRowFirstColumn="0" w:firstRowLastColumn="0" w:lastRowFirstColumn="0" w:lastRowLastColumn="0"/>
                <w:tcW w:w="9785" w:type="dxa"/>
              </w:tcPr>
              <w:p w14:paraId="3EBA24CA" w14:textId="596D8499" w:rsidR="00615007" w:rsidRPr="00013AEA" w:rsidRDefault="00DA5B1A" w:rsidP="0026375C">
                <w:pPr>
                  <w:ind w:left="0"/>
                  <w:rPr>
                    <w:rFonts w:ascii="Roboto Light" w:hAnsi="Roboto Light" w:cstheme="majorHAnsi"/>
                    <w:b w:val="0"/>
                    <w:bCs w:val="0"/>
                  </w:rPr>
                </w:pPr>
                <w:r w:rsidRPr="00D0143B">
                  <w:rPr>
                    <w:rStyle w:val="PlaceholderText"/>
                    <w:rFonts w:ascii="Roboto Light" w:hAnsi="Roboto Light" w:cstheme="majorHAnsi"/>
                    <w:b w:val="0"/>
                    <w:bCs w:val="0"/>
                    <w:szCs w:val="22"/>
                  </w:rPr>
                  <w:t>Klicken oder tippen Sie hier, um Text einzugeben.</w:t>
                </w:r>
              </w:p>
            </w:tc>
          </w:sdtContent>
        </w:sdt>
      </w:tr>
    </w:tbl>
    <w:p w14:paraId="6A615460" w14:textId="77777777" w:rsidR="00615007" w:rsidRDefault="00615007" w:rsidP="00615007">
      <w:pPr>
        <w:tabs>
          <w:tab w:val="left" w:pos="1134"/>
          <w:tab w:val="left" w:pos="4820"/>
          <w:tab w:val="left" w:pos="5954"/>
          <w:tab w:val="left" w:pos="7655"/>
        </w:tabs>
        <w:spacing w:before="0" w:line="240" w:lineRule="exact"/>
        <w:rPr>
          <w:rFonts w:cs="Arial"/>
          <w:szCs w:val="22"/>
        </w:rPr>
      </w:pPr>
    </w:p>
    <w:tbl>
      <w:tblPr>
        <w:tblStyle w:val="TableGrid"/>
        <w:tblW w:w="9782" w:type="dxa"/>
        <w:tblInd w:w="-289" w:type="dxa"/>
        <w:tblLook w:val="04A0" w:firstRow="1" w:lastRow="0" w:firstColumn="1" w:lastColumn="0" w:noHBand="0" w:noVBand="1"/>
      </w:tblPr>
      <w:tblGrid>
        <w:gridCol w:w="9782"/>
      </w:tblGrid>
      <w:tr w:rsidR="006F7F80" w:rsidRPr="00BC16D9" w14:paraId="68B14A7B" w14:textId="77777777" w:rsidTr="00C953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2" w:type="dxa"/>
          </w:tcPr>
          <w:p w14:paraId="5BCF1877" w14:textId="183C4859" w:rsidR="006F7F80" w:rsidRPr="00D8000D" w:rsidRDefault="006F7F80" w:rsidP="00C953CD">
            <w:pPr>
              <w:ind w:left="0"/>
              <w:jc w:val="left"/>
              <w:rPr>
                <w:rFonts w:ascii="Roboto Medium" w:hAnsi="Roboto Medium" w:cstheme="majorHAnsi"/>
              </w:rPr>
            </w:pPr>
            <w:r w:rsidRPr="00D8000D">
              <w:rPr>
                <w:rFonts w:ascii="Roboto Medium" w:hAnsi="Roboto Medium" w:cstheme="majorHAnsi"/>
              </w:rPr>
              <w:t>Feedback der/des Vorgesetzten und Möglichkeiten zur Förderung.</w:t>
            </w:r>
          </w:p>
          <w:p w14:paraId="32EA7C5A" w14:textId="77777777" w:rsidR="006F7F80" w:rsidRPr="004554C2" w:rsidRDefault="006F7F80" w:rsidP="00C953CD">
            <w:pPr>
              <w:ind w:left="0"/>
              <w:jc w:val="left"/>
              <w:rPr>
                <w:rFonts w:asciiTheme="majorHAnsi" w:hAnsiTheme="majorHAnsi" w:cstheme="majorHAnsi"/>
              </w:rPr>
            </w:pPr>
          </w:p>
        </w:tc>
      </w:tr>
      <w:tr w:rsidR="006F7F80" w:rsidRPr="00BC16D9" w14:paraId="69C64889" w14:textId="77777777" w:rsidTr="00C953CD">
        <w:trPr>
          <w:trHeight w:val="778"/>
        </w:trPr>
        <w:sdt>
          <w:sdtPr>
            <w:rPr>
              <w:rFonts w:ascii="Roboto Light" w:hAnsi="Roboto Light" w:cstheme="majorHAnsi"/>
              <w:szCs w:val="22"/>
            </w:rPr>
            <w:id w:val="708297488"/>
            <w:placeholder>
              <w:docPart w:val="F73D8AD6B75B455AA2AA24780B5D81F5"/>
            </w:placeholder>
            <w:showingPlcHdr/>
          </w:sdtPr>
          <w:sdtContent>
            <w:tc>
              <w:tcPr>
                <w:cnfStyle w:val="001000000000" w:firstRow="0" w:lastRow="0" w:firstColumn="1" w:lastColumn="0" w:oddVBand="0" w:evenVBand="0" w:oddHBand="0" w:evenHBand="0" w:firstRowFirstColumn="0" w:firstRowLastColumn="0" w:lastRowFirstColumn="0" w:lastRowLastColumn="0"/>
                <w:tcW w:w="9782" w:type="dxa"/>
              </w:tcPr>
              <w:p w14:paraId="74833CF4" w14:textId="36B82F4B" w:rsidR="006F7F80" w:rsidRPr="000B5CD7" w:rsidRDefault="00DA5B1A" w:rsidP="00C953CD">
                <w:pPr>
                  <w:ind w:left="0"/>
                  <w:rPr>
                    <w:rFonts w:asciiTheme="majorHAnsi" w:hAnsiTheme="majorHAnsi" w:cstheme="majorHAnsi"/>
                  </w:rPr>
                </w:pPr>
                <w:r w:rsidRPr="000B5CD7">
                  <w:rPr>
                    <w:rStyle w:val="PlaceholderText"/>
                    <w:rFonts w:ascii="Roboto Light" w:hAnsi="Roboto Light" w:cstheme="majorHAnsi"/>
                    <w:szCs w:val="22"/>
                  </w:rPr>
                  <w:t>Klicken oder tippen Sie hier, um Text einzugeben.</w:t>
                </w:r>
              </w:p>
            </w:tc>
          </w:sdtContent>
        </w:sdt>
      </w:tr>
    </w:tbl>
    <w:p w14:paraId="1EE0B266" w14:textId="77777777" w:rsidR="006F7F80" w:rsidRDefault="006F7F80" w:rsidP="00615007">
      <w:pPr>
        <w:tabs>
          <w:tab w:val="left" w:pos="1134"/>
          <w:tab w:val="left" w:pos="4820"/>
          <w:tab w:val="left" w:pos="5954"/>
          <w:tab w:val="left" w:pos="7655"/>
        </w:tabs>
        <w:spacing w:before="0" w:line="240" w:lineRule="exact"/>
        <w:rPr>
          <w:rFonts w:cs="Arial"/>
          <w:szCs w:val="22"/>
        </w:rPr>
      </w:pPr>
    </w:p>
    <w:p w14:paraId="73625DF0" w14:textId="65E81DAD" w:rsidR="006F7F80" w:rsidRDefault="006F7F80">
      <w:pPr>
        <w:spacing w:before="0" w:line="240" w:lineRule="auto"/>
        <w:ind w:left="0"/>
        <w:rPr>
          <w:rFonts w:asciiTheme="majorHAnsi" w:hAnsiTheme="majorHAnsi" w:cstheme="majorHAnsi"/>
          <w:b/>
          <w:bCs/>
          <w:color w:val="2C91FF" w:themeColor="text2" w:themeTint="99"/>
        </w:rPr>
      </w:pPr>
      <w:r>
        <w:rPr>
          <w:rFonts w:asciiTheme="majorHAnsi" w:hAnsiTheme="majorHAnsi" w:cstheme="majorHAnsi"/>
          <w:b/>
          <w:bCs/>
          <w:color w:val="2C91FF" w:themeColor="text2" w:themeTint="99"/>
        </w:rPr>
        <w:br w:type="page"/>
      </w:r>
    </w:p>
    <w:p w14:paraId="1C70CAAF" w14:textId="77777777" w:rsidR="00855046" w:rsidRDefault="00A84BB0" w:rsidP="00855046">
      <w:pPr>
        <w:pStyle w:val="ListParagraph"/>
        <w:numPr>
          <w:ilvl w:val="0"/>
          <w:numId w:val="19"/>
        </w:numPr>
        <w:rPr>
          <w:rFonts w:ascii="Roboto Medium" w:hAnsi="Roboto Medium" w:cstheme="majorBidi"/>
          <w:color w:val="2C91FF" w:themeColor="text2" w:themeTint="99"/>
        </w:rPr>
      </w:pPr>
      <w:r w:rsidRPr="00A84BB0">
        <w:rPr>
          <w:rFonts w:ascii="Roboto Medium" w:hAnsi="Roboto Medium" w:cstheme="majorBidi"/>
          <w:color w:val="2C91FF" w:themeColor="text2" w:themeTint="99"/>
        </w:rPr>
        <w:lastRenderedPageBreak/>
        <w:t>Ausblick 2024: Zielvereinbarung</w:t>
      </w:r>
    </w:p>
    <w:p w14:paraId="170B50C3" w14:textId="15F23915" w:rsidR="00855046" w:rsidRPr="00855046" w:rsidRDefault="00855046" w:rsidP="00855046">
      <w:pPr>
        <w:ind w:left="-284"/>
        <w:rPr>
          <w:rFonts w:ascii="Roboto Medium" w:hAnsi="Roboto Medium" w:cstheme="majorBidi"/>
          <w:color w:val="2C91FF" w:themeColor="text2" w:themeTint="99"/>
        </w:rPr>
      </w:pPr>
      <w:r w:rsidRPr="00855046">
        <w:rPr>
          <w:rFonts w:ascii="Roboto Light" w:hAnsi="Roboto Light" w:cstheme="majorHAnsi"/>
        </w:rPr>
        <w:t xml:space="preserve">In diesem Teil des Fragebogens </w:t>
      </w:r>
      <w:r>
        <w:rPr>
          <w:rFonts w:ascii="Roboto Light" w:hAnsi="Roboto Light" w:cstheme="majorHAnsi"/>
        </w:rPr>
        <w:t xml:space="preserve">werden gemeinsam die Ziele für das Jahr 2024 </w:t>
      </w:r>
      <w:r w:rsidRPr="00855046">
        <w:rPr>
          <w:rFonts w:ascii="Roboto Light" w:hAnsi="Roboto Light" w:cstheme="majorHAnsi"/>
        </w:rPr>
        <w:t>definiert</w:t>
      </w:r>
      <w:r>
        <w:rPr>
          <w:rFonts w:ascii="Roboto Light" w:hAnsi="Roboto Light" w:cstheme="majorHAnsi"/>
        </w:rPr>
        <w:t>. Bitte v</w:t>
      </w:r>
      <w:r w:rsidRPr="00855046">
        <w:rPr>
          <w:rFonts w:ascii="Roboto Light" w:hAnsi="Roboto Light" w:cstheme="majorHAnsi"/>
        </w:rPr>
        <w:t>erwendet die folgende Tabelle, um klare und erreichbare Ziele festzulegen, deren Erfolg messbar ist, und um die notwendigen Schritte zur Zielerreichung zu planen</w:t>
      </w:r>
      <w:r>
        <w:rPr>
          <w:rFonts w:ascii="Roboto Light" w:hAnsi="Roboto Light" w:cstheme="majorHAnsi"/>
        </w:rPr>
        <w:t>.</w:t>
      </w:r>
    </w:p>
    <w:tbl>
      <w:tblPr>
        <w:tblStyle w:val="TableGrid"/>
        <w:tblpPr w:leftFromText="141" w:rightFromText="141" w:vertAnchor="text" w:horzAnchor="margin" w:tblpX="-289" w:tblpY="78"/>
        <w:tblW w:w="9918" w:type="dxa"/>
        <w:tblInd w:w="0" w:type="dxa"/>
        <w:tblLook w:val="04A0" w:firstRow="1" w:lastRow="0" w:firstColumn="1" w:lastColumn="0" w:noHBand="0" w:noVBand="1"/>
      </w:tblPr>
      <w:tblGrid>
        <w:gridCol w:w="964"/>
        <w:gridCol w:w="955"/>
        <w:gridCol w:w="2991"/>
        <w:gridCol w:w="3625"/>
        <w:gridCol w:w="1383"/>
      </w:tblGrid>
      <w:tr w:rsidR="005602EE" w:rsidRPr="00BC16D9" w14:paraId="45290FDC" w14:textId="77777777" w:rsidTr="002B34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0" w:type="dxa"/>
            <w:gridSpan w:val="2"/>
          </w:tcPr>
          <w:p w14:paraId="1C07720B" w14:textId="5E7C0514" w:rsidR="005602EE" w:rsidRPr="00D8000D" w:rsidRDefault="005602EE">
            <w:pPr>
              <w:ind w:left="0"/>
              <w:rPr>
                <w:rFonts w:ascii="Roboto Medium" w:hAnsi="Roboto Medium" w:cstheme="majorHAnsi"/>
              </w:rPr>
            </w:pPr>
            <w:r w:rsidRPr="00D8000D">
              <w:rPr>
                <w:rFonts w:ascii="Roboto Medium" w:hAnsi="Roboto Medium" w:cstheme="majorHAnsi"/>
              </w:rPr>
              <w:t>Zeitrahmen</w:t>
            </w:r>
          </w:p>
        </w:tc>
        <w:tc>
          <w:tcPr>
            <w:tcW w:w="2992" w:type="dxa"/>
            <w:vMerge w:val="restart"/>
          </w:tcPr>
          <w:p w14:paraId="02F98F28" w14:textId="3CB51232" w:rsidR="005602EE" w:rsidRPr="00D8000D" w:rsidRDefault="005602EE">
            <w:pPr>
              <w:ind w:left="0"/>
              <w:jc w:val="left"/>
              <w:cnfStyle w:val="100000000000" w:firstRow="1" w:lastRow="0" w:firstColumn="0" w:lastColumn="0" w:oddVBand="0" w:evenVBand="0" w:oddHBand="0" w:evenHBand="0" w:firstRowFirstColumn="0" w:firstRowLastColumn="0" w:lastRowFirstColumn="0" w:lastRowLastColumn="0"/>
              <w:rPr>
                <w:rFonts w:ascii="Roboto Medium" w:hAnsi="Roboto Medium" w:cstheme="majorHAnsi"/>
              </w:rPr>
            </w:pPr>
            <w:r w:rsidRPr="00D8000D">
              <w:rPr>
                <w:rFonts w:ascii="Roboto Medium" w:hAnsi="Roboto Medium" w:cstheme="majorHAnsi"/>
              </w:rPr>
              <w:t>Ziel</w:t>
            </w:r>
            <w:r w:rsidR="002A6DF1" w:rsidRPr="00D8000D">
              <w:rPr>
                <w:rFonts w:ascii="Roboto Medium" w:hAnsi="Roboto Medium" w:cstheme="majorHAnsi"/>
              </w:rPr>
              <w:t>beschreibung</w:t>
            </w:r>
          </w:p>
        </w:tc>
        <w:tc>
          <w:tcPr>
            <w:tcW w:w="3628" w:type="dxa"/>
            <w:vMerge w:val="restart"/>
          </w:tcPr>
          <w:p w14:paraId="4081EFDF" w14:textId="4E5DF49F" w:rsidR="005602EE" w:rsidRPr="00D8000D" w:rsidRDefault="0022178B" w:rsidP="00063FEC">
            <w:pPr>
              <w:ind w:left="0"/>
              <w:jc w:val="left"/>
              <w:cnfStyle w:val="100000000000" w:firstRow="1" w:lastRow="0" w:firstColumn="0" w:lastColumn="0" w:oddVBand="0" w:evenVBand="0" w:oddHBand="0" w:evenHBand="0" w:firstRowFirstColumn="0" w:firstRowLastColumn="0" w:lastRowFirstColumn="0" w:lastRowLastColumn="0"/>
              <w:rPr>
                <w:rFonts w:ascii="Roboto Medium" w:hAnsi="Roboto Medium" w:cstheme="majorBidi"/>
              </w:rPr>
            </w:pPr>
            <w:r w:rsidRPr="00D8000D">
              <w:rPr>
                <w:rFonts w:ascii="Roboto Medium" w:hAnsi="Roboto Medium" w:cstheme="majorBidi"/>
              </w:rPr>
              <w:t>Messgrösse</w:t>
            </w:r>
          </w:p>
        </w:tc>
        <w:tc>
          <w:tcPr>
            <w:tcW w:w="1378" w:type="dxa"/>
            <w:vMerge w:val="restart"/>
          </w:tcPr>
          <w:p w14:paraId="7E956AA4" w14:textId="6779B20A" w:rsidR="005602EE" w:rsidRPr="00D8000D" w:rsidRDefault="00FE0B17" w:rsidP="5C257362">
            <w:pPr>
              <w:ind w:left="0"/>
              <w:jc w:val="left"/>
              <w:cnfStyle w:val="100000000000" w:firstRow="1" w:lastRow="0" w:firstColumn="0" w:lastColumn="0" w:oddVBand="0" w:evenVBand="0" w:oddHBand="0" w:evenHBand="0" w:firstRowFirstColumn="0" w:firstRowLastColumn="0" w:lastRowFirstColumn="0" w:lastRowLastColumn="0"/>
              <w:rPr>
                <w:rFonts w:ascii="Roboto Medium" w:hAnsi="Roboto Medium" w:cstheme="majorBidi"/>
              </w:rPr>
            </w:pPr>
            <w:r w:rsidRPr="00D8000D">
              <w:rPr>
                <w:rFonts w:ascii="Roboto Medium" w:hAnsi="Roboto Medium" w:cstheme="majorBidi"/>
              </w:rPr>
              <w:t>Gewichtung in %</w:t>
            </w:r>
          </w:p>
        </w:tc>
      </w:tr>
      <w:tr w:rsidR="002B341F" w:rsidRPr="00BC16D9" w14:paraId="0DAB21B6" w14:textId="77777777" w:rsidTr="002B341F">
        <w:tc>
          <w:tcPr>
            <w:cnfStyle w:val="001000000000" w:firstRow="0" w:lastRow="0" w:firstColumn="1" w:lastColumn="0" w:oddVBand="0" w:evenVBand="0" w:oddHBand="0" w:evenHBand="0" w:firstRowFirstColumn="0" w:firstRowLastColumn="0" w:lastRowFirstColumn="0" w:lastRowLastColumn="0"/>
            <w:tcW w:w="965" w:type="dxa"/>
            <w:shd w:val="clear" w:color="auto" w:fill="004D9F" w:themeFill="text2"/>
          </w:tcPr>
          <w:p w14:paraId="7A7BA73C" w14:textId="2125CDBD" w:rsidR="005602EE" w:rsidRPr="00D8000D" w:rsidRDefault="005602EE">
            <w:pPr>
              <w:ind w:left="0"/>
              <w:rPr>
                <w:rFonts w:ascii="Roboto Medium" w:hAnsi="Roboto Medium" w:cstheme="majorHAnsi"/>
                <w:color w:val="FFFFFF" w:themeColor="background1"/>
              </w:rPr>
            </w:pPr>
            <w:r w:rsidRPr="00D8000D">
              <w:rPr>
                <w:rFonts w:ascii="Roboto Medium" w:hAnsi="Roboto Medium" w:cstheme="majorHAnsi"/>
                <w:color w:val="FFFFFF" w:themeColor="background1"/>
              </w:rPr>
              <w:t>Von</w:t>
            </w:r>
          </w:p>
        </w:tc>
        <w:tc>
          <w:tcPr>
            <w:tcW w:w="955" w:type="dxa"/>
            <w:shd w:val="clear" w:color="auto" w:fill="004D9F" w:themeFill="text2"/>
          </w:tcPr>
          <w:p w14:paraId="74CB9D9B" w14:textId="4AD16E21" w:rsidR="005602EE" w:rsidRPr="00D8000D" w:rsidRDefault="005602EE">
            <w:pPr>
              <w:ind w:left="0"/>
              <w:cnfStyle w:val="000000000000" w:firstRow="0" w:lastRow="0" w:firstColumn="0" w:lastColumn="0" w:oddVBand="0" w:evenVBand="0" w:oddHBand="0" w:evenHBand="0" w:firstRowFirstColumn="0" w:firstRowLastColumn="0" w:lastRowFirstColumn="0" w:lastRowLastColumn="0"/>
              <w:rPr>
                <w:rFonts w:ascii="Roboto Medium" w:hAnsi="Roboto Medium" w:cstheme="majorHAnsi"/>
                <w:color w:val="FFFFFF" w:themeColor="background1"/>
              </w:rPr>
            </w:pPr>
            <w:r w:rsidRPr="00D8000D">
              <w:rPr>
                <w:rFonts w:ascii="Roboto Medium" w:hAnsi="Roboto Medium" w:cstheme="majorHAnsi"/>
                <w:color w:val="FFFFFF" w:themeColor="background1"/>
              </w:rPr>
              <w:t>Bis</w:t>
            </w:r>
          </w:p>
        </w:tc>
        <w:tc>
          <w:tcPr>
            <w:tcW w:w="2992" w:type="dxa"/>
            <w:vMerge/>
          </w:tcPr>
          <w:p w14:paraId="426A4A68" w14:textId="77777777" w:rsidR="005602EE" w:rsidRPr="00FE678B" w:rsidRDefault="005602E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p>
        </w:tc>
        <w:tc>
          <w:tcPr>
            <w:tcW w:w="3628" w:type="dxa"/>
            <w:vMerge/>
          </w:tcPr>
          <w:p w14:paraId="148D76C0" w14:textId="77777777" w:rsidR="005602EE" w:rsidRPr="00FE678B" w:rsidRDefault="005602E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p>
        </w:tc>
        <w:tc>
          <w:tcPr>
            <w:tcW w:w="1378" w:type="dxa"/>
            <w:vMerge/>
          </w:tcPr>
          <w:p w14:paraId="7E29338A" w14:textId="77946FAF" w:rsidR="005602EE" w:rsidRPr="00FE678B" w:rsidRDefault="005602E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p>
        </w:tc>
      </w:tr>
      <w:tr w:rsidR="002B341F" w:rsidRPr="00BC16D9" w14:paraId="4EC5598D" w14:textId="77777777" w:rsidTr="002B341F">
        <w:trPr>
          <w:trHeight w:val="563"/>
        </w:trPr>
        <w:tc>
          <w:tcPr>
            <w:cnfStyle w:val="001000000000" w:firstRow="0" w:lastRow="0" w:firstColumn="1" w:lastColumn="0" w:oddVBand="0" w:evenVBand="0" w:oddHBand="0" w:evenHBand="0" w:firstRowFirstColumn="0" w:firstRowLastColumn="0" w:lastRowFirstColumn="0" w:lastRowLastColumn="0"/>
            <w:tcW w:w="965" w:type="dxa"/>
          </w:tcPr>
          <w:p w14:paraId="5352558B" w14:textId="77777777" w:rsidR="005602EE" w:rsidRPr="00BC16D9" w:rsidRDefault="005602EE" w:rsidP="000C5292">
            <w:pPr>
              <w:pStyle w:val="ListParagraph"/>
              <w:numPr>
                <w:ilvl w:val="0"/>
                <w:numId w:val="0"/>
              </w:numPr>
              <w:tabs>
                <w:tab w:val="clear" w:pos="1134"/>
                <w:tab w:val="clear" w:pos="1418"/>
              </w:tabs>
              <w:spacing w:after="0"/>
              <w:rPr>
                <w:rFonts w:asciiTheme="majorHAnsi" w:hAnsiTheme="majorHAnsi" w:cstheme="majorHAnsi"/>
              </w:rPr>
            </w:pPr>
          </w:p>
        </w:tc>
        <w:tc>
          <w:tcPr>
            <w:tcW w:w="955" w:type="dxa"/>
          </w:tcPr>
          <w:p w14:paraId="223CCBB9" w14:textId="77777777" w:rsidR="005602EE" w:rsidRPr="00BC16D9" w:rsidRDefault="005602EE" w:rsidP="000C5292">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Theme="majorHAnsi" w:hAnsiTheme="majorHAnsi" w:cstheme="majorHAnsi"/>
            </w:rPr>
            <w:id w:val="-1187752825"/>
            <w:placeholder>
              <w:docPart w:val="F6609B2792DE4E64A9748A99B7279DF3"/>
            </w:placeholder>
            <w:showingPlcHdr/>
          </w:sdtPr>
          <w:sdtContent>
            <w:tc>
              <w:tcPr>
                <w:tcW w:w="2992" w:type="dxa"/>
              </w:tcPr>
              <w:p w14:paraId="18A8A18C" w14:textId="7FF6B819" w:rsidR="005602EE" w:rsidRPr="00BC16D9" w:rsidRDefault="00DA5B1A" w:rsidP="000C52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sdt>
          <w:sdtPr>
            <w:rPr>
              <w:rFonts w:asciiTheme="majorHAnsi" w:hAnsiTheme="majorHAnsi" w:cstheme="majorHAnsi"/>
            </w:rPr>
            <w:id w:val="643860416"/>
            <w:placeholder>
              <w:docPart w:val="5F381DC8B27142CE9271AE281DA80331"/>
            </w:placeholder>
            <w:showingPlcHdr/>
          </w:sdtPr>
          <w:sdtContent>
            <w:tc>
              <w:tcPr>
                <w:tcW w:w="3628" w:type="dxa"/>
              </w:tcPr>
              <w:p w14:paraId="667D47E1" w14:textId="0FF3E160" w:rsidR="005602EE" w:rsidRDefault="00DA5B1A" w:rsidP="000C5292">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tc>
          <w:tcPr>
            <w:tcW w:w="1378" w:type="dxa"/>
          </w:tcPr>
          <w:p w14:paraId="700018D3" w14:textId="2D9F799D" w:rsidR="005602EE" w:rsidRPr="00BC16D9" w:rsidRDefault="005602EE" w:rsidP="000C5292">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B341F" w:rsidRPr="00BC16D9" w14:paraId="0EB551A0" w14:textId="77777777" w:rsidTr="002B341F">
        <w:trPr>
          <w:trHeight w:val="549"/>
        </w:trPr>
        <w:tc>
          <w:tcPr>
            <w:cnfStyle w:val="001000000000" w:firstRow="0" w:lastRow="0" w:firstColumn="1" w:lastColumn="0" w:oddVBand="0" w:evenVBand="0" w:oddHBand="0" w:evenHBand="0" w:firstRowFirstColumn="0" w:firstRowLastColumn="0" w:lastRowFirstColumn="0" w:lastRowLastColumn="0"/>
            <w:tcW w:w="965" w:type="dxa"/>
          </w:tcPr>
          <w:p w14:paraId="04095CA7" w14:textId="77777777" w:rsidR="005602EE" w:rsidRPr="00BC16D9" w:rsidRDefault="005602EE" w:rsidP="000C5292">
            <w:pPr>
              <w:pStyle w:val="ListParagraph"/>
              <w:numPr>
                <w:ilvl w:val="0"/>
                <w:numId w:val="0"/>
              </w:numPr>
              <w:spacing w:after="0"/>
              <w:rPr>
                <w:rFonts w:asciiTheme="majorHAnsi" w:hAnsiTheme="majorHAnsi" w:cstheme="majorHAnsi"/>
              </w:rPr>
            </w:pPr>
          </w:p>
        </w:tc>
        <w:tc>
          <w:tcPr>
            <w:tcW w:w="955" w:type="dxa"/>
          </w:tcPr>
          <w:p w14:paraId="3347756D" w14:textId="77777777" w:rsidR="005602EE" w:rsidRPr="00BC16D9" w:rsidRDefault="005602EE" w:rsidP="000C5292">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Theme="majorHAnsi" w:hAnsiTheme="majorHAnsi" w:cstheme="majorHAnsi"/>
            </w:rPr>
            <w:id w:val="1791475707"/>
            <w:placeholder>
              <w:docPart w:val="223EC76C35F740BDBFCA30B52C45CD9E"/>
            </w:placeholder>
            <w:showingPlcHdr/>
          </w:sdtPr>
          <w:sdtContent>
            <w:tc>
              <w:tcPr>
                <w:tcW w:w="2992" w:type="dxa"/>
              </w:tcPr>
              <w:p w14:paraId="763431C1" w14:textId="4A20BF8A" w:rsidR="005602EE" w:rsidRPr="00BC16D9" w:rsidRDefault="00DA5B1A" w:rsidP="000C52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sdt>
          <w:sdtPr>
            <w:rPr>
              <w:rFonts w:asciiTheme="majorHAnsi" w:hAnsiTheme="majorHAnsi" w:cstheme="majorHAnsi"/>
            </w:rPr>
            <w:id w:val="1062911365"/>
            <w:placeholder>
              <w:docPart w:val="D0A709547A284E3AA1D8E26ECD62A54D"/>
            </w:placeholder>
            <w:showingPlcHdr/>
          </w:sdtPr>
          <w:sdtContent>
            <w:tc>
              <w:tcPr>
                <w:tcW w:w="3628" w:type="dxa"/>
              </w:tcPr>
              <w:p w14:paraId="2466F9F1" w14:textId="14DA05C2" w:rsidR="005602EE" w:rsidRDefault="00DA5B1A" w:rsidP="000C5292">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tc>
          <w:tcPr>
            <w:tcW w:w="1378" w:type="dxa"/>
          </w:tcPr>
          <w:p w14:paraId="182CEE0E" w14:textId="4E1AE1EB" w:rsidR="005602EE" w:rsidRPr="00BC16D9" w:rsidRDefault="005602EE" w:rsidP="000C5292">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B341F" w:rsidRPr="00BC16D9" w14:paraId="3E36DC83" w14:textId="77777777" w:rsidTr="002B341F">
        <w:trPr>
          <w:trHeight w:val="549"/>
        </w:trPr>
        <w:tc>
          <w:tcPr>
            <w:cnfStyle w:val="001000000000" w:firstRow="0" w:lastRow="0" w:firstColumn="1" w:lastColumn="0" w:oddVBand="0" w:evenVBand="0" w:oddHBand="0" w:evenHBand="0" w:firstRowFirstColumn="0" w:firstRowLastColumn="0" w:lastRowFirstColumn="0" w:lastRowLastColumn="0"/>
            <w:tcW w:w="965" w:type="dxa"/>
          </w:tcPr>
          <w:p w14:paraId="5D0925FD" w14:textId="77777777" w:rsidR="005602EE" w:rsidRPr="00BC16D9" w:rsidRDefault="005602EE" w:rsidP="000C5292">
            <w:pPr>
              <w:pStyle w:val="ListParagraph"/>
              <w:numPr>
                <w:ilvl w:val="0"/>
                <w:numId w:val="0"/>
              </w:numPr>
              <w:spacing w:after="0"/>
              <w:rPr>
                <w:rFonts w:asciiTheme="majorHAnsi" w:hAnsiTheme="majorHAnsi" w:cstheme="majorHAnsi"/>
              </w:rPr>
            </w:pPr>
          </w:p>
        </w:tc>
        <w:tc>
          <w:tcPr>
            <w:tcW w:w="955" w:type="dxa"/>
          </w:tcPr>
          <w:p w14:paraId="176A3EAB" w14:textId="77777777" w:rsidR="005602EE" w:rsidRPr="00BC16D9" w:rsidRDefault="005602EE" w:rsidP="000C5292">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Theme="majorHAnsi" w:hAnsiTheme="majorHAnsi" w:cstheme="majorHAnsi"/>
            </w:rPr>
            <w:id w:val="-1116211840"/>
            <w:placeholder>
              <w:docPart w:val="3B7C036D82544A57952F403EC40EBD07"/>
            </w:placeholder>
            <w:showingPlcHdr/>
          </w:sdtPr>
          <w:sdtContent>
            <w:tc>
              <w:tcPr>
                <w:tcW w:w="2992" w:type="dxa"/>
              </w:tcPr>
              <w:p w14:paraId="430343F6" w14:textId="36CB957B" w:rsidR="005602EE" w:rsidRPr="00BC16D9" w:rsidRDefault="00DA5B1A" w:rsidP="000C52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sdt>
          <w:sdtPr>
            <w:rPr>
              <w:rFonts w:asciiTheme="majorHAnsi" w:hAnsiTheme="majorHAnsi" w:cstheme="majorHAnsi"/>
            </w:rPr>
            <w:id w:val="1654027947"/>
            <w:placeholder>
              <w:docPart w:val="01B0EAAF35814F1DAC06687492844C33"/>
            </w:placeholder>
            <w:showingPlcHdr/>
          </w:sdtPr>
          <w:sdtContent>
            <w:tc>
              <w:tcPr>
                <w:tcW w:w="3628" w:type="dxa"/>
              </w:tcPr>
              <w:p w14:paraId="65B4818D" w14:textId="2F6AE479" w:rsidR="005602EE" w:rsidRDefault="00DA5B1A" w:rsidP="000C5292">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tc>
          <w:tcPr>
            <w:tcW w:w="1378" w:type="dxa"/>
          </w:tcPr>
          <w:p w14:paraId="5E60AF6D" w14:textId="042AA73C" w:rsidR="005602EE" w:rsidRPr="00BC16D9" w:rsidRDefault="005602EE" w:rsidP="000C5292">
            <w:pPr>
              <w:pStyle w:val="ListParagraph"/>
              <w:numPr>
                <w:ilvl w:val="0"/>
                <w:numId w:val="0"/>
              </w:numPr>
              <w:spacing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B341F" w:rsidRPr="00BC16D9" w14:paraId="2FFB2A23" w14:textId="77777777" w:rsidTr="002B341F">
        <w:trPr>
          <w:trHeight w:val="699"/>
        </w:trPr>
        <w:tc>
          <w:tcPr>
            <w:cnfStyle w:val="001000000000" w:firstRow="0" w:lastRow="0" w:firstColumn="1" w:lastColumn="0" w:oddVBand="0" w:evenVBand="0" w:oddHBand="0" w:evenHBand="0" w:firstRowFirstColumn="0" w:firstRowLastColumn="0" w:lastRowFirstColumn="0" w:lastRowLastColumn="0"/>
            <w:tcW w:w="965" w:type="dxa"/>
          </w:tcPr>
          <w:p w14:paraId="59B6675A" w14:textId="77777777" w:rsidR="005602EE" w:rsidRPr="00BC16D9" w:rsidRDefault="005602EE" w:rsidP="000C5292">
            <w:pPr>
              <w:ind w:left="0"/>
              <w:rPr>
                <w:rFonts w:asciiTheme="majorHAnsi" w:hAnsiTheme="majorHAnsi" w:cstheme="majorHAnsi"/>
              </w:rPr>
            </w:pPr>
          </w:p>
        </w:tc>
        <w:tc>
          <w:tcPr>
            <w:tcW w:w="955" w:type="dxa"/>
          </w:tcPr>
          <w:p w14:paraId="3BBAFDF4" w14:textId="77777777" w:rsidR="005602EE" w:rsidRPr="00BC16D9" w:rsidRDefault="005602EE" w:rsidP="000C5292">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sdt>
          <w:sdtPr>
            <w:rPr>
              <w:rFonts w:asciiTheme="majorHAnsi" w:hAnsiTheme="majorHAnsi" w:cstheme="majorHAnsi"/>
            </w:rPr>
            <w:id w:val="987667216"/>
            <w:placeholder>
              <w:docPart w:val="8A160D01169E44E2B5E3D7EA087663A5"/>
            </w:placeholder>
            <w:showingPlcHdr/>
          </w:sdtPr>
          <w:sdtContent>
            <w:tc>
              <w:tcPr>
                <w:tcW w:w="2992" w:type="dxa"/>
              </w:tcPr>
              <w:p w14:paraId="45A7D8C3" w14:textId="298D60B5" w:rsidR="005602EE" w:rsidRPr="00BC16D9" w:rsidRDefault="00DA5B1A" w:rsidP="000C52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sdt>
          <w:sdtPr>
            <w:rPr>
              <w:rFonts w:asciiTheme="majorHAnsi" w:hAnsiTheme="majorHAnsi" w:cstheme="majorHAnsi"/>
            </w:rPr>
            <w:id w:val="6495969"/>
            <w:placeholder>
              <w:docPart w:val="1BCDE41E14204C4A97648CD5EDC05EA6"/>
            </w:placeholder>
            <w:showingPlcHdr/>
          </w:sdtPr>
          <w:sdtContent>
            <w:tc>
              <w:tcPr>
                <w:tcW w:w="3628" w:type="dxa"/>
              </w:tcPr>
              <w:p w14:paraId="7E93C4FB" w14:textId="6DCD0C18" w:rsidR="005602EE" w:rsidRDefault="00DA5B1A" w:rsidP="000C52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C16D9">
                  <w:rPr>
                    <w:rStyle w:val="PlaceholderText"/>
                    <w:rFonts w:asciiTheme="majorHAnsi" w:hAnsiTheme="majorHAnsi" w:cstheme="majorHAnsi"/>
                  </w:rPr>
                  <w:t>Klicken oder tippen Sie hier, um Text einzugeben.</w:t>
                </w:r>
              </w:p>
            </w:tc>
          </w:sdtContent>
        </w:sdt>
        <w:tc>
          <w:tcPr>
            <w:tcW w:w="1378" w:type="dxa"/>
          </w:tcPr>
          <w:p w14:paraId="7BE8E08B" w14:textId="1617EB96" w:rsidR="005602EE" w:rsidRPr="00BC16D9" w:rsidRDefault="005602EE" w:rsidP="000C52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A67EBF" w:rsidRPr="00BC16D9" w14:paraId="16922845" w14:textId="77777777" w:rsidTr="002B341F">
        <w:trPr>
          <w:trHeight w:val="471"/>
        </w:trPr>
        <w:tc>
          <w:tcPr>
            <w:cnfStyle w:val="001000000000" w:firstRow="0" w:lastRow="0" w:firstColumn="1" w:lastColumn="0" w:oddVBand="0" w:evenVBand="0" w:oddHBand="0" w:evenHBand="0" w:firstRowFirstColumn="0" w:firstRowLastColumn="0" w:lastRowFirstColumn="0" w:lastRowLastColumn="0"/>
            <w:tcW w:w="8540" w:type="dxa"/>
            <w:gridSpan w:val="4"/>
            <w:shd w:val="clear" w:color="auto" w:fill="DBE5F1" w:themeFill="accent1" w:themeFillTint="33"/>
          </w:tcPr>
          <w:p w14:paraId="15145618" w14:textId="77777777" w:rsidR="00A67EBF" w:rsidRPr="00296A9D" w:rsidRDefault="00A67EBF" w:rsidP="00296A9D">
            <w:pPr>
              <w:spacing w:before="0"/>
              <w:ind w:left="0"/>
              <w:rPr>
                <w:rFonts w:asciiTheme="majorHAnsi" w:hAnsiTheme="majorHAnsi" w:cstheme="majorHAnsi"/>
              </w:rPr>
            </w:pPr>
          </w:p>
        </w:tc>
        <w:tc>
          <w:tcPr>
            <w:tcW w:w="1378" w:type="dxa"/>
            <w:shd w:val="clear" w:color="auto" w:fill="DBE5F1" w:themeFill="accent1" w:themeFillTint="33"/>
          </w:tcPr>
          <w:p w14:paraId="48378FBD" w14:textId="3CD72047" w:rsidR="00A67EBF" w:rsidRPr="00D224BF" w:rsidRDefault="00A67EBF" w:rsidP="00296A9D">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8"/>
                <w:szCs w:val="18"/>
              </w:rPr>
            </w:pPr>
            <w:r w:rsidRPr="00D224BF">
              <w:rPr>
                <w:rFonts w:asciiTheme="majorHAnsi" w:hAnsiTheme="majorHAnsi" w:cstheme="majorHAnsi"/>
                <w:i/>
                <w:iCs/>
                <w:sz w:val="18"/>
                <w:szCs w:val="18"/>
              </w:rPr>
              <w:t>Summe = 100%</w:t>
            </w:r>
          </w:p>
        </w:tc>
      </w:tr>
    </w:tbl>
    <w:p w14:paraId="6E885388" w14:textId="77777777" w:rsidR="00641101" w:rsidRPr="004A4E52" w:rsidRDefault="00641101" w:rsidP="00641101">
      <w:pPr>
        <w:ind w:left="0"/>
        <w:rPr>
          <w:rFonts w:asciiTheme="majorHAnsi" w:hAnsiTheme="majorHAnsi" w:cstheme="majorHAnsi"/>
          <w:b/>
          <w:bCs/>
          <w:color w:val="2C91FF" w:themeColor="text2" w:themeTint="99"/>
        </w:rPr>
      </w:pPr>
    </w:p>
    <w:p w14:paraId="3A2ECD7F" w14:textId="25293F97" w:rsidR="00855046" w:rsidRPr="00D8000D" w:rsidRDefault="00855046" w:rsidP="00855046">
      <w:pPr>
        <w:pStyle w:val="ListParagraph"/>
        <w:numPr>
          <w:ilvl w:val="0"/>
          <w:numId w:val="19"/>
        </w:numPr>
        <w:tabs>
          <w:tab w:val="left" w:pos="4820"/>
          <w:tab w:val="left" w:pos="5954"/>
          <w:tab w:val="left" w:pos="7655"/>
        </w:tabs>
        <w:spacing w:before="0" w:line="240" w:lineRule="exact"/>
        <w:rPr>
          <w:rFonts w:ascii="Roboto Medium" w:hAnsi="Roboto Medium" w:cstheme="majorBidi"/>
          <w:color w:val="2C91FF" w:themeColor="text2" w:themeTint="99"/>
        </w:rPr>
      </w:pPr>
      <w:r w:rsidRPr="00D8000D">
        <w:rPr>
          <w:rFonts w:ascii="Roboto Medium" w:hAnsi="Roboto Medium" w:cstheme="majorBidi"/>
          <w:color w:val="2C91FF" w:themeColor="text2" w:themeTint="99"/>
        </w:rPr>
        <w:t xml:space="preserve">Weiteres </w:t>
      </w:r>
      <w:r w:rsidR="00B15F7C" w:rsidRPr="00D8000D">
        <w:rPr>
          <w:rFonts w:ascii="Roboto Medium" w:hAnsi="Roboto Medium" w:cstheme="majorBidi"/>
          <w:color w:val="2C91FF" w:themeColor="text2" w:themeTint="99"/>
        </w:rPr>
        <w:t>Feedback</w:t>
      </w:r>
    </w:p>
    <w:p w14:paraId="6B8D5D0D" w14:textId="22EAC418" w:rsidR="00855046" w:rsidRDefault="00855046" w:rsidP="00855046">
      <w:pPr>
        <w:tabs>
          <w:tab w:val="left" w:pos="4820"/>
          <w:tab w:val="left" w:pos="5954"/>
          <w:tab w:val="left" w:pos="7655"/>
        </w:tabs>
        <w:spacing w:before="0"/>
        <w:ind w:left="-284"/>
        <w:rPr>
          <w:rFonts w:ascii="Roboto Light" w:hAnsi="Roboto Light" w:cstheme="majorHAnsi"/>
        </w:rPr>
      </w:pPr>
      <w:r>
        <w:rPr>
          <w:rFonts w:ascii="Roboto Light" w:hAnsi="Roboto Light" w:cstheme="majorHAnsi"/>
        </w:rPr>
        <w:t>Dieser</w:t>
      </w:r>
      <w:r w:rsidRPr="00855046">
        <w:rPr>
          <w:rFonts w:ascii="Roboto Light" w:hAnsi="Roboto Light" w:cstheme="majorHAnsi"/>
        </w:rPr>
        <w:t xml:space="preserve"> Bereich </w:t>
      </w:r>
      <w:r>
        <w:rPr>
          <w:rFonts w:ascii="Roboto Light" w:hAnsi="Roboto Light" w:cstheme="majorHAnsi"/>
        </w:rPr>
        <w:t xml:space="preserve">kann </w:t>
      </w:r>
      <w:r w:rsidRPr="00855046">
        <w:rPr>
          <w:rFonts w:ascii="Roboto Light" w:hAnsi="Roboto Light" w:cstheme="majorHAnsi"/>
        </w:rPr>
        <w:t>für jegliche Anmerkungen oder Gedanken</w:t>
      </w:r>
      <w:r>
        <w:rPr>
          <w:rFonts w:ascii="Roboto Light" w:hAnsi="Roboto Light" w:cstheme="majorHAnsi"/>
        </w:rPr>
        <w:t xml:space="preserve"> genutzt werden</w:t>
      </w:r>
      <w:r w:rsidRPr="00855046">
        <w:rPr>
          <w:rFonts w:ascii="Roboto Light" w:hAnsi="Roboto Light" w:cstheme="majorHAnsi"/>
        </w:rPr>
        <w:t xml:space="preserve">, die </w:t>
      </w:r>
      <w:r>
        <w:rPr>
          <w:rFonts w:ascii="Roboto Light" w:hAnsi="Roboto Light" w:cstheme="majorHAnsi"/>
        </w:rPr>
        <w:t>ihr</w:t>
      </w:r>
      <w:r w:rsidRPr="00855046">
        <w:rPr>
          <w:rFonts w:ascii="Roboto Light" w:hAnsi="Roboto Light" w:cstheme="majorHAnsi"/>
        </w:rPr>
        <w:t xml:space="preserve"> zusätzlich teilen möchte</w:t>
      </w:r>
      <w:r>
        <w:rPr>
          <w:rFonts w:ascii="Roboto Light" w:hAnsi="Roboto Light" w:cstheme="majorHAnsi"/>
        </w:rPr>
        <w:t>t</w:t>
      </w:r>
      <w:r w:rsidRPr="00855046">
        <w:rPr>
          <w:rFonts w:ascii="Roboto Light" w:hAnsi="Roboto Light" w:cstheme="majorHAnsi"/>
        </w:rPr>
        <w:t xml:space="preserve">. Dies kann Feedback, </w:t>
      </w:r>
      <w:r>
        <w:rPr>
          <w:rFonts w:ascii="Roboto Light" w:hAnsi="Roboto Light" w:cstheme="majorHAnsi"/>
        </w:rPr>
        <w:t xml:space="preserve">gegenseitige Erwartungen, </w:t>
      </w:r>
      <w:r w:rsidRPr="00855046">
        <w:rPr>
          <w:rFonts w:ascii="Roboto Light" w:hAnsi="Roboto Light" w:cstheme="majorHAnsi"/>
        </w:rPr>
        <w:t>Ideen oder Vorschläge beinhalten, die in den vorherigen Abschnitten nicht abgedeckt wurden</w:t>
      </w:r>
      <w:r>
        <w:rPr>
          <w:rFonts w:ascii="Roboto Light" w:hAnsi="Roboto Light" w:cstheme="majorHAnsi"/>
        </w:rPr>
        <w:t>.</w:t>
      </w:r>
      <w:r w:rsidRPr="00855046">
        <w:rPr>
          <w:rFonts w:ascii="Roboto Light" w:hAnsi="Roboto Light" w:cstheme="majorHAnsi"/>
        </w:rPr>
        <w:t xml:space="preserve"> </w:t>
      </w:r>
    </w:p>
    <w:p w14:paraId="22655518" w14:textId="77777777" w:rsidR="00855046" w:rsidRPr="00855046" w:rsidRDefault="00855046" w:rsidP="00855046">
      <w:pPr>
        <w:tabs>
          <w:tab w:val="left" w:pos="4820"/>
          <w:tab w:val="left" w:pos="5954"/>
          <w:tab w:val="left" w:pos="7655"/>
        </w:tabs>
        <w:spacing w:before="0" w:line="240" w:lineRule="exact"/>
        <w:ind w:left="-284"/>
        <w:rPr>
          <w:rFonts w:asciiTheme="majorHAnsi" w:hAnsiTheme="majorHAnsi" w:cstheme="majorBidi"/>
          <w:b/>
          <w:bCs/>
          <w:color w:val="2C91FF" w:themeColor="text2" w:themeTint="99"/>
        </w:rPr>
      </w:pPr>
    </w:p>
    <w:tbl>
      <w:tblPr>
        <w:tblStyle w:val="TableGrid"/>
        <w:tblW w:w="9782" w:type="dxa"/>
        <w:tblInd w:w="-289" w:type="dxa"/>
        <w:tblLook w:val="04A0" w:firstRow="1" w:lastRow="0" w:firstColumn="1" w:lastColumn="0" w:noHBand="0" w:noVBand="1"/>
      </w:tblPr>
      <w:tblGrid>
        <w:gridCol w:w="9782"/>
      </w:tblGrid>
      <w:tr w:rsidR="00B21B87" w:rsidRPr="00BC16D9" w14:paraId="10A5707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2" w:type="dxa"/>
          </w:tcPr>
          <w:p w14:paraId="37402849" w14:textId="1D4AB9D8" w:rsidR="00B21B87" w:rsidRPr="00D8000D" w:rsidRDefault="00855046">
            <w:pPr>
              <w:ind w:left="0"/>
              <w:jc w:val="left"/>
              <w:rPr>
                <w:rFonts w:ascii="Roboto Medium" w:hAnsi="Roboto Medium" w:cstheme="majorHAnsi"/>
              </w:rPr>
            </w:pPr>
            <w:r w:rsidRPr="00D8000D">
              <w:rPr>
                <w:rFonts w:ascii="Roboto Medium" w:hAnsi="Roboto Medium" w:cstheme="majorHAnsi"/>
              </w:rPr>
              <w:t>Feedback, gegenseitige Erwartungen, Ideen, Vorschläge etc.</w:t>
            </w:r>
          </w:p>
          <w:p w14:paraId="33564BC4" w14:textId="77777777" w:rsidR="00B21B87" w:rsidRPr="004554C2" w:rsidRDefault="00B21B87">
            <w:pPr>
              <w:ind w:left="0"/>
              <w:jc w:val="left"/>
              <w:rPr>
                <w:rFonts w:asciiTheme="majorHAnsi" w:hAnsiTheme="majorHAnsi" w:cstheme="majorHAnsi"/>
              </w:rPr>
            </w:pPr>
          </w:p>
        </w:tc>
      </w:tr>
      <w:tr w:rsidR="00B21B87" w:rsidRPr="00BC16D9" w14:paraId="56CD258D" w14:textId="77777777" w:rsidTr="00257503">
        <w:trPr>
          <w:trHeight w:val="778"/>
        </w:trPr>
        <w:sdt>
          <w:sdtPr>
            <w:rPr>
              <w:rFonts w:asciiTheme="majorHAnsi" w:hAnsiTheme="majorHAnsi" w:cstheme="majorHAnsi"/>
            </w:rPr>
            <w:id w:val="296887530"/>
            <w:placeholder>
              <w:docPart w:val="F4F226C8A71E498A904FD37B66086BAD"/>
            </w:placeholder>
            <w:showingPlcHdr/>
          </w:sdtPr>
          <w:sdtContent>
            <w:tc>
              <w:tcPr>
                <w:cnfStyle w:val="001000000000" w:firstRow="0" w:lastRow="0" w:firstColumn="1" w:lastColumn="0" w:oddVBand="0" w:evenVBand="0" w:oddHBand="0" w:evenHBand="0" w:firstRowFirstColumn="0" w:firstRowLastColumn="0" w:lastRowFirstColumn="0" w:lastRowLastColumn="0"/>
                <w:tcW w:w="9782" w:type="dxa"/>
              </w:tcPr>
              <w:p w14:paraId="35D8BCBB" w14:textId="67CD5B65" w:rsidR="00B21B87" w:rsidRPr="00BC16D9" w:rsidRDefault="00DA5B1A">
                <w:pPr>
                  <w:ind w:left="0"/>
                  <w:rPr>
                    <w:rFonts w:asciiTheme="majorHAnsi" w:hAnsiTheme="majorHAnsi" w:cstheme="majorHAnsi"/>
                  </w:rPr>
                </w:pPr>
                <w:r w:rsidRPr="00DA5B1A">
                  <w:rPr>
                    <w:rStyle w:val="PlaceholderText"/>
                    <w:rFonts w:ascii="Roboto Light" w:hAnsi="Roboto Light" w:cstheme="majorHAnsi"/>
                  </w:rPr>
                  <w:t>Klicken oder tippen Sie hier, um Text einzugeben.</w:t>
                </w:r>
              </w:p>
            </w:tc>
          </w:sdtContent>
        </w:sdt>
      </w:tr>
    </w:tbl>
    <w:p w14:paraId="38D6C644" w14:textId="77777777" w:rsidR="006F7F80" w:rsidRDefault="006F7F80">
      <w:pPr>
        <w:spacing w:before="0" w:line="240" w:lineRule="auto"/>
        <w:ind w:left="0"/>
        <w:rPr>
          <w:rFonts w:asciiTheme="majorHAnsi" w:hAnsiTheme="majorHAnsi" w:cstheme="majorHAnsi"/>
          <w:b/>
          <w:bCs/>
          <w:color w:val="2C91FF" w:themeColor="text2" w:themeTint="99"/>
        </w:rPr>
      </w:pPr>
      <w:r>
        <w:rPr>
          <w:rFonts w:asciiTheme="majorHAnsi" w:hAnsiTheme="majorHAnsi" w:cstheme="majorHAnsi"/>
          <w:b/>
          <w:bCs/>
          <w:color w:val="2C91FF" w:themeColor="text2" w:themeTint="99"/>
        </w:rPr>
        <w:br w:type="page"/>
      </w:r>
    </w:p>
    <w:p w14:paraId="30AFB9DF" w14:textId="6AD74AAD" w:rsidR="00B15F7C" w:rsidRPr="0050076D" w:rsidRDefault="00B15F7C" w:rsidP="004554C2">
      <w:pPr>
        <w:pStyle w:val="ListParagraph"/>
        <w:numPr>
          <w:ilvl w:val="0"/>
          <w:numId w:val="19"/>
        </w:numPr>
        <w:tabs>
          <w:tab w:val="left" w:pos="4820"/>
          <w:tab w:val="left" w:pos="5954"/>
          <w:tab w:val="left" w:pos="7655"/>
        </w:tabs>
        <w:spacing w:before="0" w:line="240" w:lineRule="exact"/>
        <w:rPr>
          <w:rFonts w:ascii="Roboto Medium" w:hAnsi="Roboto Medium" w:cstheme="majorBidi"/>
          <w:color w:val="2C91FF" w:themeColor="text2" w:themeTint="99"/>
        </w:rPr>
      </w:pPr>
      <w:r w:rsidRPr="0050076D">
        <w:rPr>
          <w:rFonts w:ascii="Roboto Medium" w:hAnsi="Roboto Medium" w:cstheme="majorBidi"/>
          <w:color w:val="2C91FF" w:themeColor="text2" w:themeTint="99"/>
        </w:rPr>
        <w:lastRenderedPageBreak/>
        <w:t xml:space="preserve">Zusammenfassung </w:t>
      </w:r>
      <w:r w:rsidR="00EA726A" w:rsidRPr="0050076D">
        <w:rPr>
          <w:rFonts w:ascii="Roboto Medium" w:hAnsi="Roboto Medium" w:cstheme="majorBidi"/>
          <w:color w:val="2C91FF" w:themeColor="text2" w:themeTint="99"/>
        </w:rPr>
        <w:t>und nächste Schritte</w:t>
      </w:r>
    </w:p>
    <w:tbl>
      <w:tblPr>
        <w:tblStyle w:val="TableGrid"/>
        <w:tblW w:w="9782" w:type="dxa"/>
        <w:tblInd w:w="-289" w:type="dxa"/>
        <w:tblLook w:val="04A0" w:firstRow="1" w:lastRow="0" w:firstColumn="1" w:lastColumn="0" w:noHBand="0" w:noVBand="1"/>
      </w:tblPr>
      <w:tblGrid>
        <w:gridCol w:w="9782"/>
      </w:tblGrid>
      <w:tr w:rsidR="002F4F6A" w:rsidRPr="00BC16D9" w14:paraId="46B23EE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82" w:type="dxa"/>
          </w:tcPr>
          <w:p w14:paraId="76E9FDE1" w14:textId="73D2B30B" w:rsidR="002F4F6A" w:rsidRDefault="00855046">
            <w:pPr>
              <w:ind w:left="0"/>
              <w:jc w:val="left"/>
              <w:rPr>
                <w:rFonts w:asciiTheme="majorHAnsi" w:hAnsiTheme="majorHAnsi" w:cstheme="majorHAnsi"/>
              </w:rPr>
            </w:pPr>
            <w:r w:rsidRPr="00D8000D">
              <w:rPr>
                <w:rFonts w:ascii="Roboto Medium" w:hAnsi="Roboto Medium" w:cstheme="majorHAnsi"/>
              </w:rPr>
              <w:t>Ab</w:t>
            </w:r>
            <w:r w:rsidR="003703E1" w:rsidRPr="00D8000D">
              <w:rPr>
                <w:rFonts w:ascii="Roboto Medium" w:hAnsi="Roboto Medium" w:cstheme="majorHAnsi"/>
              </w:rPr>
              <w:t>schliessende Gedanken und Kommentare beider Parteien</w:t>
            </w:r>
            <w:r w:rsidRPr="00D8000D">
              <w:rPr>
                <w:rFonts w:ascii="Roboto Medium" w:hAnsi="Roboto Medium" w:cstheme="majorHAnsi"/>
              </w:rPr>
              <w:t xml:space="preserve"> sowie Follow-up-Termine.</w:t>
            </w:r>
          </w:p>
          <w:p w14:paraId="09BD855F" w14:textId="77777777" w:rsidR="002F4F6A" w:rsidRPr="004554C2" w:rsidRDefault="002F4F6A">
            <w:pPr>
              <w:ind w:left="0"/>
              <w:jc w:val="left"/>
              <w:rPr>
                <w:rFonts w:asciiTheme="majorHAnsi" w:hAnsiTheme="majorHAnsi" w:cstheme="majorHAnsi"/>
              </w:rPr>
            </w:pPr>
          </w:p>
        </w:tc>
      </w:tr>
      <w:tr w:rsidR="002F4F6A" w:rsidRPr="00BC16D9" w14:paraId="4FD3C794" w14:textId="77777777" w:rsidTr="00257503">
        <w:trPr>
          <w:trHeight w:val="802"/>
        </w:trPr>
        <w:sdt>
          <w:sdtPr>
            <w:rPr>
              <w:rFonts w:ascii="Roboto Light" w:hAnsi="Roboto Light" w:cstheme="majorHAnsi"/>
            </w:rPr>
            <w:id w:val="1230961657"/>
            <w:placeholder>
              <w:docPart w:val="8A7D1BCAAF3C467D9318E53FE8AE53BC"/>
            </w:placeholder>
            <w:showingPlcHdr/>
          </w:sdtPr>
          <w:sdtContent>
            <w:tc>
              <w:tcPr>
                <w:cnfStyle w:val="001000000000" w:firstRow="0" w:lastRow="0" w:firstColumn="1" w:lastColumn="0" w:oddVBand="0" w:evenVBand="0" w:oddHBand="0" w:evenHBand="0" w:firstRowFirstColumn="0" w:firstRowLastColumn="0" w:lastRowFirstColumn="0" w:lastRowLastColumn="0"/>
                <w:tcW w:w="9782" w:type="dxa"/>
              </w:tcPr>
              <w:p w14:paraId="3F237F34" w14:textId="019B0F34" w:rsidR="002F4F6A" w:rsidRPr="00967056" w:rsidRDefault="007E2FEE">
                <w:pPr>
                  <w:ind w:left="0"/>
                  <w:rPr>
                    <w:rFonts w:ascii="Roboto Light" w:hAnsi="Roboto Light" w:cstheme="majorHAnsi"/>
                  </w:rPr>
                </w:pPr>
                <w:r w:rsidRPr="00967056">
                  <w:rPr>
                    <w:rStyle w:val="PlaceholderText"/>
                    <w:rFonts w:ascii="Roboto Light" w:hAnsi="Roboto Light" w:cstheme="majorHAnsi"/>
                  </w:rPr>
                  <w:t>Klicken oder tippen Sie hier, um Text einzugeben.</w:t>
                </w:r>
              </w:p>
            </w:tc>
          </w:sdtContent>
        </w:sdt>
      </w:tr>
      <w:tr w:rsidR="003703E1" w:rsidRPr="00BC16D9" w14:paraId="255172CE" w14:textId="77777777" w:rsidTr="003703E1">
        <w:trPr>
          <w:trHeight w:val="622"/>
        </w:trPr>
        <w:tc>
          <w:tcPr>
            <w:cnfStyle w:val="001000000000" w:firstRow="0" w:lastRow="0" w:firstColumn="1" w:lastColumn="0" w:oddVBand="0" w:evenVBand="0" w:oddHBand="0" w:evenHBand="0" w:firstRowFirstColumn="0" w:firstRowLastColumn="0" w:lastRowFirstColumn="0" w:lastRowLastColumn="0"/>
            <w:tcW w:w="9782" w:type="dxa"/>
          </w:tcPr>
          <w:p w14:paraId="6227A0D2" w14:textId="347B0343" w:rsidR="003703E1" w:rsidRPr="003703E1" w:rsidRDefault="003703E1" w:rsidP="003703E1">
            <w:pPr>
              <w:tabs>
                <w:tab w:val="left" w:pos="4820"/>
                <w:tab w:val="left" w:pos="5954"/>
                <w:tab w:val="left" w:pos="7655"/>
              </w:tabs>
              <w:spacing w:line="240" w:lineRule="exact"/>
              <w:ind w:left="0"/>
              <w:rPr>
                <w:rFonts w:cs="Arial"/>
                <w:szCs w:val="22"/>
              </w:rPr>
            </w:pPr>
            <w:r w:rsidRPr="00D8000D">
              <w:rPr>
                <w:rFonts w:ascii="Roboto Light" w:hAnsi="Roboto Light" w:cstheme="majorHAnsi"/>
              </w:rPr>
              <w:t>Allfälliger Termin für Massnahmenbesprechung</w:t>
            </w:r>
            <w:r w:rsidRPr="00BC16D9">
              <w:rPr>
                <w:rFonts w:asciiTheme="majorHAnsi" w:hAnsiTheme="majorHAnsi" w:cstheme="majorHAnsi"/>
              </w:rPr>
              <w:t xml:space="preserve">: </w:t>
            </w:r>
            <w:sdt>
              <w:sdtPr>
                <w:rPr>
                  <w:rFonts w:ascii="Roboto Light" w:hAnsi="Roboto Light" w:cstheme="majorHAnsi"/>
                </w:rPr>
                <w:id w:val="1112704852"/>
                <w:placeholder>
                  <w:docPart w:val="52888E3ADFE5490688F72E8473E06A46"/>
                </w:placeholder>
                <w:showingPlcHdr/>
                <w:date>
                  <w:dateFormat w:val="dd.MM.yyyy"/>
                  <w:lid w:val="de-CH"/>
                  <w:storeMappedDataAs w:val="dateTime"/>
                  <w:calendar w:val="gregorian"/>
                </w:date>
              </w:sdtPr>
              <w:sdtContent>
                <w:r w:rsidR="007E2FEE" w:rsidRPr="00301FCC">
                  <w:rPr>
                    <w:rStyle w:val="PlaceholderText"/>
                    <w:rFonts w:ascii="Roboto Light" w:hAnsi="Roboto Light" w:cstheme="majorHAnsi"/>
                  </w:rPr>
                  <w:t>Klicken oder tippen Sie, um ein Datum einzugeben.</w:t>
                </w:r>
              </w:sdtContent>
            </w:sdt>
          </w:p>
        </w:tc>
      </w:tr>
    </w:tbl>
    <w:p w14:paraId="52084538" w14:textId="77777777" w:rsidR="002B7421" w:rsidRPr="00855046" w:rsidRDefault="002B7421" w:rsidP="00855046">
      <w:pPr>
        <w:tabs>
          <w:tab w:val="left" w:pos="4820"/>
          <w:tab w:val="left" w:pos="5954"/>
          <w:tab w:val="left" w:pos="7655"/>
        </w:tabs>
        <w:spacing w:before="0" w:line="240" w:lineRule="exact"/>
        <w:ind w:left="0"/>
        <w:rPr>
          <w:rFonts w:cs="Arial"/>
          <w:szCs w:val="22"/>
        </w:rPr>
      </w:pPr>
    </w:p>
    <w:p w14:paraId="15E4C177" w14:textId="77777777" w:rsidR="002B7421" w:rsidRDefault="002B7421" w:rsidP="00B21B87">
      <w:pPr>
        <w:pStyle w:val="ListParagraph"/>
        <w:numPr>
          <w:ilvl w:val="0"/>
          <w:numId w:val="0"/>
        </w:numPr>
        <w:tabs>
          <w:tab w:val="left" w:pos="4820"/>
          <w:tab w:val="left" w:pos="5954"/>
          <w:tab w:val="left" w:pos="7655"/>
        </w:tabs>
        <w:spacing w:before="0" w:line="240" w:lineRule="exact"/>
        <w:ind w:left="76"/>
        <w:rPr>
          <w:rFonts w:cs="Arial"/>
          <w:szCs w:val="22"/>
        </w:rPr>
      </w:pPr>
    </w:p>
    <w:p w14:paraId="139593BE" w14:textId="77777777" w:rsidR="002B7421" w:rsidRDefault="002B7421" w:rsidP="00B21B87">
      <w:pPr>
        <w:pStyle w:val="ListParagraph"/>
        <w:numPr>
          <w:ilvl w:val="0"/>
          <w:numId w:val="0"/>
        </w:numPr>
        <w:tabs>
          <w:tab w:val="left" w:pos="4820"/>
          <w:tab w:val="left" w:pos="5954"/>
          <w:tab w:val="left" w:pos="7655"/>
        </w:tabs>
        <w:spacing w:before="0" w:line="240" w:lineRule="exact"/>
        <w:ind w:left="76"/>
        <w:rPr>
          <w:rFonts w:cs="Arial"/>
          <w:szCs w:val="22"/>
        </w:rPr>
      </w:pPr>
    </w:p>
    <w:p w14:paraId="74581A19" w14:textId="77777777" w:rsidR="00FB6E7A" w:rsidRPr="00D8000D" w:rsidRDefault="00FB6E7A" w:rsidP="00FB6E7A">
      <w:pPr>
        <w:tabs>
          <w:tab w:val="left" w:pos="1134"/>
          <w:tab w:val="left" w:pos="4820"/>
          <w:tab w:val="left" w:pos="5954"/>
          <w:tab w:val="left" w:pos="7655"/>
        </w:tabs>
        <w:spacing w:before="0" w:line="240" w:lineRule="exact"/>
        <w:rPr>
          <w:rFonts w:ascii="Roboto Light" w:hAnsi="Roboto Light" w:cs="Arial"/>
          <w:szCs w:val="22"/>
        </w:rPr>
      </w:pPr>
    </w:p>
    <w:p w14:paraId="1836E127" w14:textId="7C0CB052" w:rsidR="00FB6E7A" w:rsidRPr="00D8000D" w:rsidRDefault="00FB6E7A" w:rsidP="00FB6E7A">
      <w:pPr>
        <w:tabs>
          <w:tab w:val="left" w:pos="2835"/>
          <w:tab w:val="left" w:pos="7655"/>
        </w:tabs>
        <w:spacing w:before="0" w:line="240" w:lineRule="exact"/>
        <w:ind w:left="-284"/>
        <w:rPr>
          <w:rFonts w:ascii="Roboto Light" w:hAnsi="Roboto Light" w:cs="Arial"/>
          <w:szCs w:val="22"/>
        </w:rPr>
      </w:pPr>
      <w:r w:rsidRPr="00D8000D">
        <w:rPr>
          <w:rFonts w:ascii="Roboto Light" w:hAnsi="Roboto Light" w:cs="Arial"/>
          <w:szCs w:val="22"/>
        </w:rPr>
        <w:t>Ort, Datum</w:t>
      </w:r>
      <w:r w:rsidRPr="00D8000D">
        <w:rPr>
          <w:rFonts w:ascii="Roboto Light" w:hAnsi="Roboto Light" w:cs="Arial"/>
          <w:szCs w:val="22"/>
        </w:rPr>
        <w:tab/>
      </w:r>
      <w:r w:rsidRPr="00D8000D">
        <w:rPr>
          <w:rFonts w:ascii="Roboto Light" w:hAnsi="Roboto Light" w:cs="Arial"/>
          <w:szCs w:val="22"/>
          <w:u w:val="single"/>
        </w:rPr>
        <w:tab/>
      </w:r>
      <w:r w:rsidRPr="00D8000D">
        <w:rPr>
          <w:rFonts w:ascii="Roboto Light" w:hAnsi="Roboto Light" w:cs="Arial"/>
          <w:szCs w:val="22"/>
        </w:rPr>
        <w:tab/>
      </w:r>
    </w:p>
    <w:p w14:paraId="0C53EE00" w14:textId="77777777" w:rsidR="00FB6E7A" w:rsidRPr="00D8000D" w:rsidRDefault="00FB6E7A" w:rsidP="00FB6E7A">
      <w:pPr>
        <w:tabs>
          <w:tab w:val="left" w:pos="1134"/>
          <w:tab w:val="left" w:pos="2835"/>
          <w:tab w:val="left" w:pos="7655"/>
        </w:tabs>
        <w:spacing w:before="0" w:line="240" w:lineRule="exact"/>
        <w:ind w:left="-284"/>
        <w:rPr>
          <w:rFonts w:ascii="Roboto Light" w:hAnsi="Roboto Light" w:cs="Arial"/>
          <w:szCs w:val="22"/>
        </w:rPr>
      </w:pPr>
    </w:p>
    <w:p w14:paraId="3389037B" w14:textId="77777777" w:rsidR="00FB6E7A" w:rsidRPr="00D8000D" w:rsidRDefault="00FB6E7A" w:rsidP="00FB6E7A">
      <w:pPr>
        <w:tabs>
          <w:tab w:val="left" w:pos="1134"/>
          <w:tab w:val="left" w:pos="2835"/>
          <w:tab w:val="left" w:pos="7655"/>
        </w:tabs>
        <w:spacing w:before="0" w:line="240" w:lineRule="exact"/>
        <w:ind w:left="-284"/>
        <w:rPr>
          <w:rFonts w:ascii="Roboto Light" w:hAnsi="Roboto Light" w:cs="Arial"/>
          <w:szCs w:val="22"/>
        </w:rPr>
      </w:pPr>
    </w:p>
    <w:p w14:paraId="4C22AD23" w14:textId="7BC79AC2" w:rsidR="00FB6E7A" w:rsidRPr="00D8000D" w:rsidRDefault="00FB6E7A" w:rsidP="00FB6E7A">
      <w:pPr>
        <w:tabs>
          <w:tab w:val="left" w:pos="1134"/>
          <w:tab w:val="left" w:pos="2835"/>
          <w:tab w:val="left" w:pos="7655"/>
        </w:tabs>
        <w:spacing w:before="0" w:line="240" w:lineRule="exact"/>
        <w:ind w:left="-284"/>
        <w:rPr>
          <w:rFonts w:ascii="Roboto Light" w:hAnsi="Roboto Light" w:cs="Arial"/>
          <w:szCs w:val="22"/>
        </w:rPr>
      </w:pPr>
      <w:r w:rsidRPr="00D8000D">
        <w:rPr>
          <w:rFonts w:ascii="Roboto Light" w:hAnsi="Roboto Light" w:cs="Arial"/>
          <w:szCs w:val="22"/>
        </w:rPr>
        <w:t>Unterschrift Mitarbeitende/r</w:t>
      </w:r>
      <w:r w:rsidRPr="00D8000D">
        <w:rPr>
          <w:rFonts w:ascii="Roboto Light" w:hAnsi="Roboto Light" w:cs="Arial"/>
          <w:szCs w:val="22"/>
        </w:rPr>
        <w:tab/>
      </w:r>
      <w:r w:rsidRPr="00D8000D">
        <w:rPr>
          <w:rFonts w:ascii="Roboto Light" w:hAnsi="Roboto Light" w:cs="Arial"/>
          <w:szCs w:val="22"/>
          <w:u w:val="single"/>
        </w:rPr>
        <w:tab/>
      </w:r>
      <w:r w:rsidRPr="00D8000D">
        <w:rPr>
          <w:rFonts w:ascii="Roboto Light" w:hAnsi="Roboto Light" w:cs="Arial"/>
          <w:szCs w:val="22"/>
        </w:rPr>
        <w:tab/>
      </w:r>
    </w:p>
    <w:p w14:paraId="2A11FD21" w14:textId="77777777" w:rsidR="00FB6E7A" w:rsidRPr="00D8000D" w:rsidRDefault="00FB6E7A" w:rsidP="00FB6E7A">
      <w:pPr>
        <w:tabs>
          <w:tab w:val="left" w:pos="1134"/>
          <w:tab w:val="left" w:pos="2835"/>
          <w:tab w:val="left" w:pos="7655"/>
        </w:tabs>
        <w:spacing w:before="0" w:line="240" w:lineRule="exact"/>
        <w:ind w:left="-284"/>
        <w:rPr>
          <w:rFonts w:ascii="Roboto Light" w:hAnsi="Roboto Light" w:cs="Arial"/>
          <w:szCs w:val="22"/>
        </w:rPr>
      </w:pPr>
    </w:p>
    <w:p w14:paraId="23C88791" w14:textId="77777777" w:rsidR="00FB6E7A" w:rsidRPr="00D8000D" w:rsidRDefault="00FB6E7A" w:rsidP="00FB6E7A">
      <w:pPr>
        <w:tabs>
          <w:tab w:val="left" w:pos="1134"/>
          <w:tab w:val="left" w:pos="2835"/>
          <w:tab w:val="left" w:pos="7655"/>
        </w:tabs>
        <w:spacing w:before="0" w:line="240" w:lineRule="exact"/>
        <w:ind w:left="-284"/>
        <w:rPr>
          <w:rFonts w:ascii="Roboto Light" w:hAnsi="Roboto Light" w:cs="Arial"/>
          <w:szCs w:val="22"/>
        </w:rPr>
      </w:pPr>
    </w:p>
    <w:p w14:paraId="7189AD61" w14:textId="31D7C513" w:rsidR="00FB6E7A" w:rsidRDefault="00FB6E7A" w:rsidP="00257503">
      <w:pPr>
        <w:tabs>
          <w:tab w:val="left" w:pos="1134"/>
          <w:tab w:val="left" w:pos="2835"/>
          <w:tab w:val="left" w:pos="7655"/>
        </w:tabs>
        <w:spacing w:before="0" w:line="240" w:lineRule="exact"/>
        <w:ind w:left="-284"/>
        <w:rPr>
          <w:rFonts w:cs="Arial"/>
          <w:szCs w:val="22"/>
          <w:u w:val="single"/>
        </w:rPr>
      </w:pPr>
      <w:r w:rsidRPr="00D8000D">
        <w:rPr>
          <w:rFonts w:ascii="Roboto Light" w:hAnsi="Roboto Light" w:cs="Arial"/>
          <w:szCs w:val="22"/>
        </w:rPr>
        <w:t>Unterschrift Vorgesetzte/</w:t>
      </w:r>
      <w:r w:rsidRPr="004B201D">
        <w:rPr>
          <w:rFonts w:ascii="Roboto Light" w:hAnsi="Roboto Light" w:cs="Arial"/>
          <w:bCs/>
          <w:szCs w:val="22"/>
        </w:rPr>
        <w:t>r</w:t>
      </w:r>
      <w:r w:rsidRPr="00FB6E7A">
        <w:rPr>
          <w:rFonts w:cs="Arial"/>
          <w:szCs w:val="22"/>
        </w:rPr>
        <w:tab/>
      </w:r>
      <w:r w:rsidRPr="00FB6E7A">
        <w:rPr>
          <w:rFonts w:cs="Arial"/>
          <w:szCs w:val="22"/>
          <w:u w:val="single"/>
        </w:rPr>
        <w:tab/>
      </w:r>
    </w:p>
    <w:p w14:paraId="11C7F956" w14:textId="77777777" w:rsidR="002B7421" w:rsidRDefault="002B7421" w:rsidP="00257503">
      <w:pPr>
        <w:tabs>
          <w:tab w:val="left" w:pos="1134"/>
          <w:tab w:val="left" w:pos="2835"/>
          <w:tab w:val="left" w:pos="7655"/>
        </w:tabs>
        <w:spacing w:before="0" w:line="240" w:lineRule="exact"/>
        <w:ind w:left="-284"/>
        <w:rPr>
          <w:rFonts w:cs="Arial"/>
          <w:szCs w:val="22"/>
          <w:u w:val="single"/>
        </w:rPr>
      </w:pPr>
    </w:p>
    <w:p w14:paraId="226982AB" w14:textId="77777777" w:rsidR="002B7421" w:rsidRDefault="002B7421" w:rsidP="00257503">
      <w:pPr>
        <w:tabs>
          <w:tab w:val="left" w:pos="1134"/>
          <w:tab w:val="left" w:pos="2835"/>
          <w:tab w:val="left" w:pos="7655"/>
        </w:tabs>
        <w:spacing w:before="0" w:line="240" w:lineRule="exact"/>
        <w:ind w:left="-284"/>
        <w:rPr>
          <w:rFonts w:cs="Arial"/>
          <w:szCs w:val="22"/>
          <w:u w:val="single"/>
        </w:rPr>
      </w:pPr>
    </w:p>
    <w:p w14:paraId="143DC9B3" w14:textId="77777777" w:rsidR="002B7421" w:rsidRDefault="002B7421" w:rsidP="00257503">
      <w:pPr>
        <w:tabs>
          <w:tab w:val="left" w:pos="1134"/>
          <w:tab w:val="left" w:pos="2835"/>
          <w:tab w:val="left" w:pos="7655"/>
        </w:tabs>
        <w:spacing w:before="0" w:line="240" w:lineRule="exact"/>
        <w:ind w:left="-284"/>
        <w:rPr>
          <w:rFonts w:cs="Arial"/>
          <w:szCs w:val="22"/>
          <w:u w:val="single"/>
        </w:rPr>
      </w:pPr>
    </w:p>
    <w:p w14:paraId="51195095" w14:textId="77777777" w:rsidR="002B7421" w:rsidRDefault="002B7421" w:rsidP="00257503">
      <w:pPr>
        <w:tabs>
          <w:tab w:val="left" w:pos="1134"/>
          <w:tab w:val="left" w:pos="2835"/>
          <w:tab w:val="left" w:pos="7655"/>
        </w:tabs>
        <w:spacing w:before="0" w:line="240" w:lineRule="exact"/>
        <w:ind w:left="-284"/>
        <w:rPr>
          <w:rFonts w:cs="Arial"/>
          <w:szCs w:val="22"/>
          <w:u w:val="single"/>
        </w:rPr>
      </w:pPr>
    </w:p>
    <w:p w14:paraId="3FF57DF8" w14:textId="1345CF80" w:rsidR="002B7421" w:rsidRPr="002B7421" w:rsidRDefault="004B201D" w:rsidP="00D8000D">
      <w:pPr>
        <w:tabs>
          <w:tab w:val="left" w:pos="1134"/>
          <w:tab w:val="left" w:pos="2835"/>
          <w:tab w:val="left" w:pos="7655"/>
        </w:tabs>
        <w:spacing w:before="0"/>
        <w:ind w:left="-284"/>
        <w:rPr>
          <w:rFonts w:ascii="Roboto Medium" w:hAnsi="Roboto Medium" w:cs="Arial"/>
          <w:szCs w:val="22"/>
        </w:rPr>
      </w:pPr>
      <w:r>
        <w:rPr>
          <w:rFonts w:ascii="Roboto Medium" w:hAnsi="Roboto Medium" w:cs="Arial"/>
          <w:szCs w:val="22"/>
        </w:rPr>
        <w:t>Nächste Schritte</w:t>
      </w:r>
      <w:r w:rsidR="002B7421" w:rsidRPr="002B7421">
        <w:rPr>
          <w:rFonts w:ascii="Roboto Medium" w:hAnsi="Roboto Medium" w:cs="Arial"/>
          <w:szCs w:val="22"/>
        </w:rPr>
        <w:t xml:space="preserve">: </w:t>
      </w:r>
    </w:p>
    <w:p w14:paraId="00A9B3DC" w14:textId="77777777" w:rsidR="002B7421" w:rsidRPr="002B7421" w:rsidRDefault="002B7421" w:rsidP="00D8000D">
      <w:pPr>
        <w:tabs>
          <w:tab w:val="left" w:pos="1134"/>
          <w:tab w:val="left" w:pos="2835"/>
          <w:tab w:val="left" w:pos="7655"/>
        </w:tabs>
        <w:spacing w:before="0"/>
        <w:ind w:left="-284"/>
        <w:rPr>
          <w:rFonts w:ascii="Roboto Light" w:hAnsi="Roboto Light" w:cs="Arial"/>
          <w:szCs w:val="22"/>
        </w:rPr>
      </w:pPr>
    </w:p>
    <w:p w14:paraId="5B36B991" w14:textId="77B41DBD" w:rsidR="002B7421" w:rsidRDefault="002B7421" w:rsidP="00D8000D">
      <w:pPr>
        <w:tabs>
          <w:tab w:val="left" w:pos="1134"/>
          <w:tab w:val="left" w:pos="2835"/>
          <w:tab w:val="left" w:pos="7655"/>
        </w:tabs>
        <w:spacing w:before="0"/>
        <w:ind w:left="-284"/>
        <w:rPr>
          <w:rFonts w:ascii="Roboto Light" w:hAnsi="Roboto Light" w:cs="Arial"/>
          <w:szCs w:val="22"/>
        </w:rPr>
      </w:pPr>
      <w:r w:rsidRPr="002B7421">
        <w:rPr>
          <w:rFonts w:ascii="Roboto Light" w:hAnsi="Roboto Light" w:cs="Arial"/>
          <w:szCs w:val="22"/>
        </w:rPr>
        <w:t xml:space="preserve">Bis zum Beach Break Gespräch: </w:t>
      </w:r>
    </w:p>
    <w:p w14:paraId="01DB69F3" w14:textId="77777777" w:rsidR="003D7D7B" w:rsidRDefault="003D7D7B" w:rsidP="00D8000D">
      <w:pPr>
        <w:tabs>
          <w:tab w:val="left" w:pos="1134"/>
          <w:tab w:val="left" w:pos="2835"/>
          <w:tab w:val="left" w:pos="7655"/>
        </w:tabs>
        <w:spacing w:before="0"/>
        <w:ind w:left="-284"/>
        <w:rPr>
          <w:rFonts w:ascii="Roboto Light" w:hAnsi="Roboto Light" w:cs="Arial"/>
          <w:szCs w:val="22"/>
        </w:rPr>
      </w:pPr>
    </w:p>
    <w:p w14:paraId="304DEBC8" w14:textId="5133A56F" w:rsidR="002B7421" w:rsidRDefault="002B7421" w:rsidP="00D8000D">
      <w:pPr>
        <w:pStyle w:val="ListParagraph"/>
        <w:numPr>
          <w:ilvl w:val="0"/>
          <w:numId w:val="28"/>
        </w:numPr>
        <w:tabs>
          <w:tab w:val="left" w:pos="2835"/>
          <w:tab w:val="left" w:pos="7655"/>
        </w:tabs>
        <w:spacing w:before="0"/>
        <w:rPr>
          <w:rFonts w:ascii="Roboto Light" w:hAnsi="Roboto Light" w:cs="Arial"/>
          <w:szCs w:val="22"/>
        </w:rPr>
      </w:pPr>
      <w:r>
        <w:rPr>
          <w:rFonts w:ascii="Roboto Light" w:hAnsi="Roboto Light" w:cs="Arial"/>
          <w:szCs w:val="22"/>
        </w:rPr>
        <w:t>Bitte schicke das ausgefüllte Formular an deine</w:t>
      </w:r>
      <w:r w:rsidR="004B201D">
        <w:rPr>
          <w:rFonts w:ascii="Roboto Light" w:hAnsi="Roboto Light" w:cs="Arial"/>
          <w:szCs w:val="22"/>
        </w:rPr>
        <w:t>/</w:t>
      </w:r>
      <w:r>
        <w:rPr>
          <w:rFonts w:ascii="Roboto Light" w:hAnsi="Roboto Light" w:cs="Arial"/>
          <w:szCs w:val="22"/>
        </w:rPr>
        <w:t>n Vorgesetzte</w:t>
      </w:r>
      <w:r w:rsidR="004B201D">
        <w:rPr>
          <w:rFonts w:ascii="Roboto Light" w:hAnsi="Roboto Light" w:cs="Arial"/>
          <w:szCs w:val="22"/>
        </w:rPr>
        <w:t>/</w:t>
      </w:r>
      <w:r>
        <w:rPr>
          <w:rFonts w:ascii="Roboto Light" w:hAnsi="Roboto Light" w:cs="Arial"/>
          <w:szCs w:val="22"/>
        </w:rPr>
        <w:t>n</w:t>
      </w:r>
    </w:p>
    <w:p w14:paraId="2B2C24EF" w14:textId="03BD1A87" w:rsidR="00700534" w:rsidRPr="002B7421" w:rsidRDefault="00700534" w:rsidP="00D8000D">
      <w:pPr>
        <w:pStyle w:val="ListParagraph"/>
        <w:numPr>
          <w:ilvl w:val="0"/>
          <w:numId w:val="28"/>
        </w:numPr>
        <w:tabs>
          <w:tab w:val="left" w:pos="2835"/>
          <w:tab w:val="left" w:pos="7655"/>
        </w:tabs>
        <w:spacing w:before="0"/>
        <w:rPr>
          <w:rFonts w:ascii="Roboto Light" w:hAnsi="Roboto Light" w:cs="Arial"/>
          <w:szCs w:val="22"/>
        </w:rPr>
      </w:pPr>
      <w:r>
        <w:rPr>
          <w:rFonts w:ascii="Roboto Light" w:hAnsi="Roboto Light" w:cs="Arial"/>
          <w:szCs w:val="22"/>
        </w:rPr>
        <w:t xml:space="preserve">Dein/e Vorgesetzte/r </w:t>
      </w:r>
      <w:r w:rsidR="003D7D7B">
        <w:rPr>
          <w:rFonts w:ascii="Roboto Light" w:hAnsi="Roboto Light" w:cs="Arial"/>
          <w:szCs w:val="22"/>
        </w:rPr>
        <w:t xml:space="preserve">wird </w:t>
      </w:r>
      <w:r>
        <w:rPr>
          <w:rFonts w:ascii="Roboto Light" w:hAnsi="Roboto Light" w:cs="Arial"/>
          <w:szCs w:val="22"/>
        </w:rPr>
        <w:t>nun den Frageb</w:t>
      </w:r>
      <w:r w:rsidR="003D7D7B">
        <w:rPr>
          <w:rFonts w:ascii="Roboto Light" w:hAnsi="Roboto Light" w:cs="Arial"/>
          <w:szCs w:val="22"/>
        </w:rPr>
        <w:t>o</w:t>
      </w:r>
      <w:r>
        <w:rPr>
          <w:rFonts w:ascii="Roboto Light" w:hAnsi="Roboto Light" w:cs="Arial"/>
          <w:szCs w:val="22"/>
        </w:rPr>
        <w:t xml:space="preserve">gen </w:t>
      </w:r>
      <w:r w:rsidR="003D7D7B">
        <w:rPr>
          <w:rFonts w:ascii="Roboto Light" w:hAnsi="Roboto Light" w:cs="Arial"/>
          <w:szCs w:val="22"/>
        </w:rPr>
        <w:t>vervollständig</w:t>
      </w:r>
      <w:r w:rsidR="004B201D">
        <w:rPr>
          <w:rFonts w:ascii="Roboto Light" w:hAnsi="Roboto Light" w:cs="Arial"/>
          <w:szCs w:val="22"/>
        </w:rPr>
        <w:t>en</w:t>
      </w:r>
      <w:r w:rsidR="003D7D7B">
        <w:rPr>
          <w:rFonts w:ascii="Roboto Light" w:hAnsi="Roboto Light" w:cs="Arial"/>
          <w:szCs w:val="22"/>
        </w:rPr>
        <w:t xml:space="preserve">, um sich auf </w:t>
      </w:r>
      <w:r w:rsidR="004B201D">
        <w:rPr>
          <w:rFonts w:ascii="Roboto Light" w:hAnsi="Roboto Light" w:cs="Arial"/>
          <w:szCs w:val="22"/>
        </w:rPr>
        <w:t>das</w:t>
      </w:r>
      <w:r w:rsidR="003D7D7B">
        <w:rPr>
          <w:rFonts w:ascii="Roboto Light" w:hAnsi="Roboto Light" w:cs="Arial"/>
          <w:szCs w:val="22"/>
        </w:rPr>
        <w:t xml:space="preserve"> bevorstehende</w:t>
      </w:r>
      <w:r w:rsidR="004B201D">
        <w:rPr>
          <w:rFonts w:ascii="Roboto Light" w:hAnsi="Roboto Light" w:cs="Arial"/>
          <w:szCs w:val="22"/>
        </w:rPr>
        <w:t xml:space="preserve"> </w:t>
      </w:r>
      <w:r w:rsidR="003D7D7B">
        <w:rPr>
          <w:rFonts w:ascii="Roboto Light" w:hAnsi="Roboto Light" w:cs="Arial"/>
          <w:szCs w:val="22"/>
        </w:rPr>
        <w:t xml:space="preserve">Gespräch </w:t>
      </w:r>
      <w:r w:rsidR="004B201D">
        <w:rPr>
          <w:rFonts w:ascii="Roboto Light" w:hAnsi="Roboto Light" w:cs="Arial"/>
          <w:szCs w:val="22"/>
        </w:rPr>
        <w:t xml:space="preserve">mit dir </w:t>
      </w:r>
      <w:r w:rsidR="003D7D7B">
        <w:rPr>
          <w:rFonts w:ascii="Roboto Light" w:hAnsi="Roboto Light" w:cs="Arial"/>
          <w:szCs w:val="22"/>
        </w:rPr>
        <w:t>vorzubereiten.</w:t>
      </w:r>
    </w:p>
    <w:sectPr w:rsidR="00700534" w:rsidRPr="002B7421" w:rsidSect="00E7014E">
      <w:pgSz w:w="11906" w:h="16838" w:code="9"/>
      <w:pgMar w:top="1843" w:right="1418" w:bottom="1134" w:left="1418" w:header="1304" w:footer="6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15B44" w14:textId="77777777" w:rsidR="006E36F5" w:rsidRDefault="006E36F5">
      <w:r>
        <w:separator/>
      </w:r>
    </w:p>
  </w:endnote>
  <w:endnote w:type="continuationSeparator" w:id="0">
    <w:p w14:paraId="67D05CCA" w14:textId="77777777" w:rsidR="006E36F5" w:rsidRDefault="006E36F5">
      <w:r>
        <w:continuationSeparator/>
      </w:r>
    </w:p>
  </w:endnote>
  <w:endnote w:type="continuationNotice" w:id="1">
    <w:p w14:paraId="6024DE98" w14:textId="77777777" w:rsidR="006E36F5" w:rsidRDefault="006E36F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altName w:val="Roboto Light"/>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Medium">
    <w:altName w:val="Arial"/>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996FC" w14:textId="77777777" w:rsidR="005B7E8A" w:rsidRPr="00FB6E7A" w:rsidRDefault="005B7E8A" w:rsidP="00432FA7">
    <w:pPr>
      <w:pStyle w:val="Footer"/>
      <w:ind w:left="0"/>
      <w:rPr>
        <w:rFonts w:cs="Arial"/>
        <w:b/>
        <w:color w:val="575757"/>
        <w:sz w:val="13"/>
        <w:szCs w:val="13"/>
        <w:lang w:eastAsia="de-CH"/>
      </w:rPr>
    </w:pPr>
    <w:r w:rsidRPr="00FB6E7A">
      <w:rPr>
        <w:rFonts w:cs="Arial"/>
        <w:bCs/>
        <w:color w:val="575757"/>
        <w:sz w:val="13"/>
        <w:szCs w:val="13"/>
        <w:lang w:eastAsia="de-CH"/>
      </w:rPr>
      <w:t>ti&amp;m AG</w:t>
    </w:r>
    <w:r w:rsidRPr="00FB6E7A">
      <w:rPr>
        <w:rFonts w:cs="Arial"/>
        <w:bCs/>
        <w:color w:val="575757"/>
        <w:sz w:val="13"/>
        <w:szCs w:val="13"/>
        <w:lang w:eastAsia="de-CH"/>
      </w:rPr>
      <w:tab/>
    </w:r>
    <w:r w:rsidRPr="00FB6E7A">
      <w:rPr>
        <w:rFonts w:cs="Arial"/>
        <w:bCs/>
        <w:color w:val="575757"/>
        <w:sz w:val="13"/>
        <w:szCs w:val="13"/>
        <w:lang w:eastAsia="de-CH"/>
      </w:rPr>
      <w:tab/>
    </w:r>
    <w:r w:rsidRPr="00FB6E7A">
      <w:rPr>
        <w:rFonts w:cs="Arial"/>
        <w:bCs/>
        <w:color w:val="575757"/>
        <w:sz w:val="13"/>
        <w:szCs w:val="13"/>
        <w:lang w:eastAsia="de-CH"/>
      </w:rPr>
      <w:br/>
      <w:t xml:space="preserve">Zürich | Bern | Basel </w:t>
    </w:r>
    <w:r w:rsidRPr="00FB6E7A">
      <w:rPr>
        <w:rFonts w:cs="Arial"/>
        <w:bCs/>
        <w:color w:val="575757"/>
        <w:sz w:val="13"/>
        <w:szCs w:val="13"/>
        <w:lang w:eastAsia="de-CH"/>
      </w:rPr>
      <w:br/>
      <w:t>Frankfurt am Main | Düsseldorf</w:t>
    </w:r>
    <w:r w:rsidRPr="00FB6E7A">
      <w:rPr>
        <w:rFonts w:cs="Arial"/>
        <w:bCs/>
        <w:color w:val="575757"/>
        <w:sz w:val="13"/>
        <w:szCs w:val="13"/>
        <w:lang w:eastAsia="de-CH"/>
      </w:rPr>
      <w:br/>
      <w:t>Singapur</w:t>
    </w:r>
    <w:r w:rsidRPr="00FB6E7A">
      <w:rPr>
        <w:rFonts w:cs="Arial"/>
        <w:color w:val="575757"/>
        <w:sz w:val="13"/>
        <w:szCs w:val="13"/>
        <w:lang w:eastAsia="de-CH"/>
      </w:rPr>
      <w:tab/>
    </w:r>
    <w:r w:rsidRPr="00FB6E7A">
      <w:rPr>
        <w:rFonts w:cs="Arial"/>
        <w:color w:val="575757"/>
        <w:sz w:val="13"/>
        <w:szCs w:val="13"/>
        <w:lang w:eastAsia="de-CH"/>
      </w:rPr>
      <w:tab/>
      <w:t xml:space="preserve">Seite </w:t>
    </w:r>
    <w:r w:rsidRPr="00FB6E7A">
      <w:rPr>
        <w:rFonts w:cs="Arial"/>
        <w:color w:val="575757"/>
        <w:sz w:val="13"/>
        <w:szCs w:val="13"/>
        <w:lang w:eastAsia="de-CH"/>
      </w:rPr>
      <w:fldChar w:fldCharType="begin"/>
    </w:r>
    <w:r w:rsidRPr="00FB6E7A">
      <w:rPr>
        <w:rFonts w:cs="Arial"/>
        <w:color w:val="575757"/>
        <w:sz w:val="13"/>
        <w:szCs w:val="13"/>
        <w:lang w:eastAsia="de-CH"/>
      </w:rPr>
      <w:instrText>PAGE</w:instrText>
    </w:r>
    <w:r w:rsidRPr="00FB6E7A">
      <w:rPr>
        <w:rFonts w:cs="Arial"/>
        <w:color w:val="575757"/>
        <w:sz w:val="13"/>
        <w:szCs w:val="13"/>
        <w:lang w:eastAsia="de-CH"/>
      </w:rPr>
      <w:fldChar w:fldCharType="separate"/>
    </w:r>
    <w:r w:rsidRPr="00FB6E7A">
      <w:rPr>
        <w:rFonts w:cs="Arial"/>
        <w:noProof/>
        <w:color w:val="575757"/>
        <w:sz w:val="13"/>
        <w:szCs w:val="13"/>
        <w:lang w:eastAsia="de-CH"/>
      </w:rPr>
      <w:t>2</w:t>
    </w:r>
    <w:r w:rsidRPr="00FB6E7A">
      <w:rPr>
        <w:rFonts w:cs="Arial"/>
        <w:color w:val="575757"/>
        <w:sz w:val="13"/>
        <w:szCs w:val="13"/>
        <w:lang w:eastAsia="de-CH"/>
      </w:rPr>
      <w:fldChar w:fldCharType="end"/>
    </w:r>
    <w:r w:rsidRPr="00FB6E7A">
      <w:rPr>
        <w:rFonts w:cs="Arial"/>
        <w:color w:val="575757"/>
        <w:sz w:val="13"/>
        <w:szCs w:val="13"/>
        <w:lang w:eastAsia="de-CH"/>
      </w:rPr>
      <w:t xml:space="preserve"> / </w:t>
    </w:r>
    <w:r w:rsidRPr="00FB6E7A">
      <w:rPr>
        <w:rFonts w:cs="Arial"/>
        <w:color w:val="575757"/>
        <w:sz w:val="13"/>
        <w:szCs w:val="13"/>
        <w:lang w:eastAsia="de-CH"/>
      </w:rPr>
      <w:fldChar w:fldCharType="begin"/>
    </w:r>
    <w:r w:rsidRPr="00FB6E7A">
      <w:rPr>
        <w:rFonts w:cs="Arial"/>
        <w:color w:val="575757"/>
        <w:sz w:val="13"/>
        <w:szCs w:val="13"/>
        <w:lang w:eastAsia="de-CH"/>
      </w:rPr>
      <w:instrText>NUMPAGES</w:instrText>
    </w:r>
    <w:r w:rsidRPr="00FB6E7A">
      <w:rPr>
        <w:rFonts w:cs="Arial"/>
        <w:color w:val="575757"/>
        <w:sz w:val="13"/>
        <w:szCs w:val="13"/>
        <w:lang w:eastAsia="de-CH"/>
      </w:rPr>
      <w:fldChar w:fldCharType="separate"/>
    </w:r>
    <w:r w:rsidRPr="00FB6E7A">
      <w:rPr>
        <w:rFonts w:cs="Arial"/>
        <w:noProof/>
        <w:color w:val="575757"/>
        <w:sz w:val="13"/>
        <w:szCs w:val="13"/>
        <w:lang w:eastAsia="de-CH"/>
      </w:rPr>
      <w:t>2</w:t>
    </w:r>
    <w:r w:rsidRPr="00FB6E7A">
      <w:rPr>
        <w:rFonts w:cs="Arial"/>
        <w:color w:val="575757"/>
        <w:sz w:val="13"/>
        <w:szCs w:val="13"/>
        <w:lang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8B3D" w14:textId="539E085A" w:rsidR="005B7E8A" w:rsidRPr="00771F99" w:rsidRDefault="00771F99" w:rsidP="00771F99">
    <w:pPr>
      <w:pStyle w:val="Footer"/>
    </w:pPr>
    <w:r w:rsidRPr="00FB6E7A">
      <w:rPr>
        <w:rFonts w:cs="Arial"/>
        <w:bCs/>
        <w:color w:val="575757"/>
        <w:sz w:val="13"/>
        <w:szCs w:val="13"/>
        <w:lang w:eastAsia="de-CH"/>
      </w:rPr>
      <w:t>ti&amp;m AG</w:t>
    </w:r>
    <w:r w:rsidRPr="00FB6E7A">
      <w:rPr>
        <w:rFonts w:cs="Arial"/>
        <w:bCs/>
        <w:color w:val="575757"/>
        <w:sz w:val="13"/>
        <w:szCs w:val="13"/>
        <w:lang w:eastAsia="de-CH"/>
      </w:rPr>
      <w:tab/>
    </w:r>
    <w:r w:rsidRPr="00FB6E7A">
      <w:rPr>
        <w:rFonts w:cs="Arial"/>
        <w:bCs/>
        <w:color w:val="575757"/>
        <w:sz w:val="13"/>
        <w:szCs w:val="13"/>
        <w:lang w:eastAsia="de-CH"/>
      </w:rPr>
      <w:tab/>
    </w:r>
    <w:r w:rsidRPr="00FB6E7A">
      <w:rPr>
        <w:rFonts w:cs="Arial"/>
        <w:bCs/>
        <w:color w:val="575757"/>
        <w:sz w:val="13"/>
        <w:szCs w:val="13"/>
        <w:lang w:eastAsia="de-CH"/>
      </w:rPr>
      <w:br/>
      <w:t xml:space="preserve">Zürich | Bern | Basel </w:t>
    </w:r>
    <w:r w:rsidRPr="00FB6E7A">
      <w:rPr>
        <w:rFonts w:cs="Arial"/>
        <w:bCs/>
        <w:color w:val="575757"/>
        <w:sz w:val="13"/>
        <w:szCs w:val="13"/>
        <w:lang w:eastAsia="de-CH"/>
      </w:rPr>
      <w:br/>
      <w:t>Frankfurt am Main | Düsseldorf</w:t>
    </w:r>
    <w:r w:rsidRPr="00FB6E7A">
      <w:rPr>
        <w:rFonts w:cs="Arial"/>
        <w:bCs/>
        <w:color w:val="575757"/>
        <w:sz w:val="13"/>
        <w:szCs w:val="13"/>
        <w:lang w:eastAsia="de-CH"/>
      </w:rPr>
      <w:br/>
      <w:t>Singapur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7DCF2" w14:textId="77777777" w:rsidR="00771F99" w:rsidRDefault="00771F99" w:rsidP="00E7014E">
    <w:pPr>
      <w:pStyle w:val="Footer"/>
      <w:spacing w:before="0"/>
      <w:ind w:left="0"/>
      <w:rPr>
        <w:rFonts w:cs="Arial"/>
        <w:bCs/>
        <w:color w:val="575757"/>
        <w:sz w:val="13"/>
        <w:szCs w:val="13"/>
        <w:lang w:eastAsia="de-CH"/>
      </w:rPr>
    </w:pPr>
    <w:r>
      <w:rPr>
        <w:rFonts w:cs="Arial"/>
        <w:bCs/>
        <w:color w:val="575757"/>
        <w:sz w:val="13"/>
        <w:szCs w:val="13"/>
        <w:lang w:eastAsia="de-CH"/>
      </w:rPr>
      <w:t>Human Resources</w:t>
    </w:r>
  </w:p>
  <w:p w14:paraId="3F481C6F" w14:textId="1E829A67" w:rsidR="00A34782" w:rsidRPr="00FB6E7A" w:rsidRDefault="00771F99" w:rsidP="00E7014E">
    <w:pPr>
      <w:pStyle w:val="Footer"/>
      <w:spacing w:before="0"/>
      <w:ind w:left="0"/>
      <w:rPr>
        <w:rFonts w:cs="Arial"/>
        <w:b/>
        <w:color w:val="575757"/>
        <w:sz w:val="13"/>
        <w:szCs w:val="13"/>
        <w:lang w:eastAsia="de-CH"/>
      </w:rPr>
    </w:pPr>
    <w:r>
      <w:rPr>
        <w:rFonts w:cs="Arial"/>
        <w:bCs/>
        <w:color w:val="575757"/>
        <w:sz w:val="13"/>
        <w:szCs w:val="13"/>
        <w:lang w:eastAsia="de-CH"/>
      </w:rPr>
      <w:t>Fragebogen Beach Break Gespräch</w:t>
    </w:r>
    <w:r w:rsidR="00432FA7" w:rsidRPr="00FB6E7A">
      <w:rPr>
        <w:rFonts w:cs="Arial"/>
        <w:color w:val="575757"/>
        <w:sz w:val="13"/>
        <w:szCs w:val="13"/>
        <w:lang w:eastAsia="de-CH"/>
      </w:rPr>
      <w:tab/>
    </w:r>
    <w:r w:rsidR="00432FA7" w:rsidRPr="00FB6E7A">
      <w:rPr>
        <w:rFonts w:cs="Arial"/>
        <w:color w:val="575757"/>
        <w:sz w:val="13"/>
        <w:szCs w:val="13"/>
        <w:lang w:eastAsia="de-CH"/>
      </w:rPr>
      <w:tab/>
    </w:r>
    <w:r w:rsidR="0021416E" w:rsidRPr="00FB6E7A">
      <w:rPr>
        <w:rFonts w:cs="Arial"/>
        <w:color w:val="575757"/>
        <w:sz w:val="13"/>
        <w:szCs w:val="13"/>
        <w:lang w:eastAsia="de-CH"/>
      </w:rPr>
      <w:t xml:space="preserve">Seite </w:t>
    </w:r>
    <w:r w:rsidR="00432FA7" w:rsidRPr="00FB6E7A">
      <w:rPr>
        <w:rFonts w:cs="Arial"/>
        <w:color w:val="575757"/>
        <w:sz w:val="13"/>
        <w:szCs w:val="13"/>
        <w:lang w:eastAsia="de-CH"/>
      </w:rPr>
      <w:fldChar w:fldCharType="begin"/>
    </w:r>
    <w:r w:rsidR="00432FA7" w:rsidRPr="00FB6E7A">
      <w:rPr>
        <w:rFonts w:cs="Arial"/>
        <w:color w:val="575757"/>
        <w:sz w:val="13"/>
        <w:szCs w:val="13"/>
        <w:lang w:eastAsia="de-CH"/>
      </w:rPr>
      <w:instrText>PAGE</w:instrText>
    </w:r>
    <w:r w:rsidR="00432FA7" w:rsidRPr="00FB6E7A">
      <w:rPr>
        <w:rFonts w:cs="Arial"/>
        <w:color w:val="575757"/>
        <w:sz w:val="13"/>
        <w:szCs w:val="13"/>
        <w:lang w:eastAsia="de-CH"/>
      </w:rPr>
      <w:fldChar w:fldCharType="separate"/>
    </w:r>
    <w:r w:rsidR="0088109C" w:rsidRPr="00FB6E7A">
      <w:rPr>
        <w:rFonts w:cs="Arial"/>
        <w:noProof/>
        <w:color w:val="575757"/>
        <w:sz w:val="13"/>
        <w:szCs w:val="13"/>
        <w:lang w:eastAsia="de-CH"/>
      </w:rPr>
      <w:t>2</w:t>
    </w:r>
    <w:r w:rsidR="00432FA7" w:rsidRPr="00FB6E7A">
      <w:rPr>
        <w:rFonts w:cs="Arial"/>
        <w:color w:val="575757"/>
        <w:sz w:val="13"/>
        <w:szCs w:val="13"/>
        <w:lang w:eastAsia="de-CH"/>
      </w:rPr>
      <w:fldChar w:fldCharType="end"/>
    </w:r>
    <w:r w:rsidR="00432FA7" w:rsidRPr="00FB6E7A">
      <w:rPr>
        <w:rFonts w:cs="Arial"/>
        <w:color w:val="575757"/>
        <w:sz w:val="13"/>
        <w:szCs w:val="13"/>
        <w:lang w:eastAsia="de-CH"/>
      </w:rPr>
      <w:t xml:space="preserve"> / </w:t>
    </w:r>
    <w:r w:rsidR="00432FA7" w:rsidRPr="00FB6E7A">
      <w:rPr>
        <w:rFonts w:cs="Arial"/>
        <w:color w:val="575757"/>
        <w:sz w:val="13"/>
        <w:szCs w:val="13"/>
        <w:lang w:eastAsia="de-CH"/>
      </w:rPr>
      <w:fldChar w:fldCharType="begin"/>
    </w:r>
    <w:r w:rsidR="00432FA7" w:rsidRPr="00FB6E7A">
      <w:rPr>
        <w:rFonts w:cs="Arial"/>
        <w:color w:val="575757"/>
        <w:sz w:val="13"/>
        <w:szCs w:val="13"/>
        <w:lang w:eastAsia="de-CH"/>
      </w:rPr>
      <w:instrText>NUMPAGES</w:instrText>
    </w:r>
    <w:r w:rsidR="00432FA7" w:rsidRPr="00FB6E7A">
      <w:rPr>
        <w:rFonts w:cs="Arial"/>
        <w:color w:val="575757"/>
        <w:sz w:val="13"/>
        <w:szCs w:val="13"/>
        <w:lang w:eastAsia="de-CH"/>
      </w:rPr>
      <w:fldChar w:fldCharType="separate"/>
    </w:r>
    <w:r w:rsidR="0088109C" w:rsidRPr="00FB6E7A">
      <w:rPr>
        <w:rFonts w:cs="Arial"/>
        <w:noProof/>
        <w:color w:val="575757"/>
        <w:sz w:val="13"/>
        <w:szCs w:val="13"/>
        <w:lang w:eastAsia="de-CH"/>
      </w:rPr>
      <w:t>2</w:t>
    </w:r>
    <w:r w:rsidR="00432FA7" w:rsidRPr="00FB6E7A">
      <w:rPr>
        <w:rFonts w:cs="Arial"/>
        <w:color w:val="575757"/>
        <w:sz w:val="13"/>
        <w:szCs w:val="13"/>
        <w:lang w:eastAsia="de-CH"/>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E3275" w14:textId="657262A7" w:rsidR="00B96E33" w:rsidRPr="00F94C49" w:rsidRDefault="00F94C49" w:rsidP="00F94C49">
    <w:pPr>
      <w:pStyle w:val="Footer"/>
      <w:ind w:left="0"/>
      <w:rPr>
        <w:rFonts w:cs="Arial"/>
        <w:b/>
        <w:color w:val="575757"/>
        <w:sz w:val="13"/>
        <w:szCs w:val="13"/>
        <w:lang w:eastAsia="de-CH"/>
      </w:rPr>
    </w:pPr>
    <w:r w:rsidRPr="00FB6E7A">
      <w:rPr>
        <w:rFonts w:cs="Arial"/>
        <w:bCs/>
        <w:color w:val="575757"/>
        <w:sz w:val="13"/>
        <w:szCs w:val="13"/>
        <w:lang w:eastAsia="de-CH"/>
      </w:rPr>
      <w:t>ti&amp;m AG</w:t>
    </w:r>
    <w:r w:rsidRPr="00FB6E7A">
      <w:rPr>
        <w:rFonts w:cs="Arial"/>
        <w:bCs/>
        <w:color w:val="575757"/>
        <w:sz w:val="13"/>
        <w:szCs w:val="13"/>
        <w:lang w:eastAsia="de-CH"/>
      </w:rPr>
      <w:tab/>
    </w:r>
    <w:r w:rsidRPr="00FB6E7A">
      <w:rPr>
        <w:rFonts w:cs="Arial"/>
        <w:bCs/>
        <w:color w:val="575757"/>
        <w:sz w:val="13"/>
        <w:szCs w:val="13"/>
        <w:lang w:eastAsia="de-CH"/>
      </w:rPr>
      <w:tab/>
    </w:r>
    <w:r w:rsidRPr="00FB6E7A">
      <w:rPr>
        <w:rFonts w:cs="Arial"/>
        <w:bCs/>
        <w:color w:val="575757"/>
        <w:sz w:val="13"/>
        <w:szCs w:val="13"/>
        <w:lang w:eastAsia="de-CH"/>
      </w:rPr>
      <w:br/>
      <w:t xml:space="preserve">Zürich | Bern | Basel </w:t>
    </w:r>
    <w:r w:rsidRPr="00FB6E7A">
      <w:rPr>
        <w:rFonts w:cs="Arial"/>
        <w:bCs/>
        <w:color w:val="575757"/>
        <w:sz w:val="13"/>
        <w:szCs w:val="13"/>
        <w:lang w:eastAsia="de-CH"/>
      </w:rPr>
      <w:br/>
      <w:t>Frankfurt am Main | Düsseldorf</w:t>
    </w:r>
    <w:r w:rsidRPr="00FB6E7A">
      <w:rPr>
        <w:rFonts w:cs="Arial"/>
        <w:bCs/>
        <w:color w:val="575757"/>
        <w:sz w:val="13"/>
        <w:szCs w:val="13"/>
        <w:lang w:eastAsia="de-CH"/>
      </w:rPr>
      <w:br/>
      <w:t>Singapur</w:t>
    </w:r>
    <w:r w:rsidRPr="00FB6E7A">
      <w:rPr>
        <w:rFonts w:cs="Arial"/>
        <w:color w:val="575757"/>
        <w:sz w:val="13"/>
        <w:szCs w:val="13"/>
        <w:lang w:eastAsia="de-CH"/>
      </w:rPr>
      <w:tab/>
    </w:r>
    <w:r w:rsidRPr="00FB6E7A">
      <w:rPr>
        <w:rFonts w:cs="Arial"/>
        <w:color w:val="575757"/>
        <w:sz w:val="13"/>
        <w:szCs w:val="13"/>
        <w:lang w:eastAsia="de-CH"/>
      </w:rPr>
      <w:tab/>
      <w:t xml:space="preserve">Seite </w:t>
    </w:r>
    <w:r w:rsidRPr="00FB6E7A">
      <w:rPr>
        <w:rFonts w:cs="Arial"/>
        <w:color w:val="575757"/>
        <w:sz w:val="13"/>
        <w:szCs w:val="13"/>
        <w:lang w:eastAsia="de-CH"/>
      </w:rPr>
      <w:fldChar w:fldCharType="begin"/>
    </w:r>
    <w:r w:rsidRPr="00FB6E7A">
      <w:rPr>
        <w:rFonts w:cs="Arial"/>
        <w:color w:val="575757"/>
        <w:sz w:val="13"/>
        <w:szCs w:val="13"/>
        <w:lang w:eastAsia="de-CH"/>
      </w:rPr>
      <w:instrText>PAGE</w:instrText>
    </w:r>
    <w:r w:rsidRPr="00FB6E7A">
      <w:rPr>
        <w:rFonts w:cs="Arial"/>
        <w:color w:val="575757"/>
        <w:sz w:val="13"/>
        <w:szCs w:val="13"/>
        <w:lang w:eastAsia="de-CH"/>
      </w:rPr>
      <w:fldChar w:fldCharType="separate"/>
    </w:r>
    <w:r>
      <w:rPr>
        <w:rFonts w:cs="Arial"/>
        <w:color w:val="575757"/>
        <w:sz w:val="13"/>
        <w:szCs w:val="13"/>
        <w:lang w:eastAsia="de-CH"/>
      </w:rPr>
      <w:t>4</w:t>
    </w:r>
    <w:r w:rsidRPr="00FB6E7A">
      <w:rPr>
        <w:rFonts w:cs="Arial"/>
        <w:color w:val="575757"/>
        <w:sz w:val="13"/>
        <w:szCs w:val="13"/>
        <w:lang w:eastAsia="de-CH"/>
      </w:rPr>
      <w:fldChar w:fldCharType="end"/>
    </w:r>
    <w:r w:rsidRPr="00FB6E7A">
      <w:rPr>
        <w:rFonts w:cs="Arial"/>
        <w:color w:val="575757"/>
        <w:sz w:val="13"/>
        <w:szCs w:val="13"/>
        <w:lang w:eastAsia="de-CH"/>
      </w:rPr>
      <w:t xml:space="preserve"> / </w:t>
    </w:r>
    <w:r w:rsidRPr="00FB6E7A">
      <w:rPr>
        <w:rFonts w:cs="Arial"/>
        <w:color w:val="575757"/>
        <w:sz w:val="13"/>
        <w:szCs w:val="13"/>
        <w:lang w:eastAsia="de-CH"/>
      </w:rPr>
      <w:fldChar w:fldCharType="begin"/>
    </w:r>
    <w:r w:rsidRPr="00FB6E7A">
      <w:rPr>
        <w:rFonts w:cs="Arial"/>
        <w:color w:val="575757"/>
        <w:sz w:val="13"/>
        <w:szCs w:val="13"/>
        <w:lang w:eastAsia="de-CH"/>
      </w:rPr>
      <w:instrText>NUMPAGES</w:instrText>
    </w:r>
    <w:r w:rsidRPr="00FB6E7A">
      <w:rPr>
        <w:rFonts w:cs="Arial"/>
        <w:color w:val="575757"/>
        <w:sz w:val="13"/>
        <w:szCs w:val="13"/>
        <w:lang w:eastAsia="de-CH"/>
      </w:rPr>
      <w:fldChar w:fldCharType="separate"/>
    </w:r>
    <w:r>
      <w:rPr>
        <w:rFonts w:cs="Arial"/>
        <w:color w:val="575757"/>
        <w:sz w:val="13"/>
        <w:szCs w:val="13"/>
        <w:lang w:eastAsia="de-CH"/>
      </w:rPr>
      <w:t>8</w:t>
    </w:r>
    <w:r w:rsidRPr="00FB6E7A">
      <w:rPr>
        <w:rFonts w:cs="Arial"/>
        <w:color w:val="575757"/>
        <w:sz w:val="13"/>
        <w:szCs w:val="13"/>
        <w:lang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0C786" w14:textId="77777777" w:rsidR="006E36F5" w:rsidRDefault="006E36F5">
      <w:r>
        <w:separator/>
      </w:r>
    </w:p>
  </w:footnote>
  <w:footnote w:type="continuationSeparator" w:id="0">
    <w:p w14:paraId="6D18CDF6" w14:textId="77777777" w:rsidR="006E36F5" w:rsidRDefault="006E36F5">
      <w:r>
        <w:continuationSeparator/>
      </w:r>
    </w:p>
  </w:footnote>
  <w:footnote w:type="continuationNotice" w:id="1">
    <w:p w14:paraId="4D44B7C5" w14:textId="77777777" w:rsidR="006E36F5" w:rsidRDefault="006E36F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EE66" w14:textId="77777777" w:rsidR="005B7E8A" w:rsidRPr="0007614C" w:rsidRDefault="005B7E8A" w:rsidP="00432FA7">
    <w:pPr>
      <w:pStyle w:val="Header"/>
      <w:ind w:left="0"/>
      <w:rPr>
        <w:rFonts w:cs="Arial"/>
        <w:color w:val="808080"/>
        <w:sz w:val="16"/>
        <w:szCs w:val="16"/>
        <w:lang w:val="en-US"/>
      </w:rPr>
    </w:pPr>
    <w:r w:rsidRPr="0021416E">
      <w:rPr>
        <w:rFonts w:cs="Arial"/>
        <w:color w:val="575757"/>
        <w:sz w:val="16"/>
        <w:szCs w:val="16"/>
        <w:lang w:val="en-GB"/>
      </w:rPr>
      <w:t xml:space="preserve">Consulting.   </w:t>
    </w:r>
    <w:r>
      <w:rPr>
        <w:rFonts w:cs="Arial"/>
        <w:color w:val="575757"/>
        <w:sz w:val="16"/>
        <w:szCs w:val="16"/>
        <w:lang w:val="en-GB"/>
      </w:rPr>
      <w:t xml:space="preserve">Digital </w:t>
    </w:r>
    <w:r w:rsidRPr="0021416E">
      <w:rPr>
        <w:rFonts w:cs="Arial"/>
        <w:color w:val="575757"/>
        <w:sz w:val="16"/>
        <w:szCs w:val="16"/>
        <w:lang w:val="en-GB"/>
      </w:rPr>
      <w:t xml:space="preserve">Design.   Agile Projects.   Products.   </w:t>
    </w:r>
    <w:r w:rsidRPr="0007614C">
      <w:rPr>
        <w:rFonts w:cs="Arial"/>
        <w:color w:val="575757"/>
        <w:sz w:val="16"/>
        <w:szCs w:val="16"/>
        <w:lang w:val="en-US"/>
      </w:rPr>
      <w:t xml:space="preserve">Innovation Hosting.   ti&amp;m garage.                </w:t>
    </w:r>
    <w:r w:rsidRPr="0021416E">
      <w:rPr>
        <w:rFonts w:cs="Arial"/>
        <w:noProof/>
        <w:color w:val="808080"/>
        <w:sz w:val="16"/>
        <w:szCs w:val="16"/>
        <w:lang w:val="de-DE"/>
      </w:rPr>
      <w:drawing>
        <wp:anchor distT="0" distB="0" distL="114300" distR="114300" simplePos="0" relativeHeight="251661313" behindDoc="0" locked="0" layoutInCell="1" allowOverlap="1" wp14:anchorId="2D0D1261" wp14:editId="6986EAC1">
          <wp:simplePos x="0" y="0"/>
          <wp:positionH relativeFrom="column">
            <wp:posOffset>4719955</wp:posOffset>
          </wp:positionH>
          <wp:positionV relativeFrom="page">
            <wp:posOffset>511175</wp:posOffset>
          </wp:positionV>
          <wp:extent cx="1033200" cy="504000"/>
          <wp:effectExtent l="0" t="0" r="0" b="0"/>
          <wp:wrapNone/>
          <wp:docPr id="2052398513" name="Grafik 2052398513" descr="Company:Teams:Design:ti8m_branding:ti8m_2014_logos:ti8m_logo_2014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ny:Teams:Design:ti8m_branding:ti8m_2014_logos:ti8m_logo_2014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200" cy="50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88629" w14:textId="77777777" w:rsidR="005B7E8A" w:rsidRPr="0007614C" w:rsidRDefault="005B7E8A" w:rsidP="00EF2A54">
    <w:pPr>
      <w:pStyle w:val="KopfundFusszeile"/>
      <w:tabs>
        <w:tab w:val="clear" w:pos="9639"/>
        <w:tab w:val="right" w:pos="9072"/>
      </w:tabs>
      <w:ind w:left="0"/>
      <w:rPr>
        <w:rFonts w:cs="Arial"/>
        <w:color w:val="575757"/>
        <w:lang w:val="en-US"/>
      </w:rPr>
    </w:pPr>
    <w:r w:rsidRPr="0021416E">
      <w:rPr>
        <w:rFonts w:cs="Arial"/>
        <w:color w:val="575757"/>
        <w:lang w:val="en-GB"/>
      </w:rPr>
      <w:t xml:space="preserve">Consulting.   </w:t>
    </w:r>
    <w:r>
      <w:rPr>
        <w:rFonts w:cs="Arial"/>
        <w:color w:val="575757"/>
        <w:lang w:val="en-GB"/>
      </w:rPr>
      <w:t xml:space="preserve">Digital </w:t>
    </w:r>
    <w:r w:rsidRPr="0021416E">
      <w:rPr>
        <w:rFonts w:cs="Arial"/>
        <w:color w:val="575757"/>
        <w:lang w:val="en-GB"/>
      </w:rPr>
      <w:t xml:space="preserve">Design.   Agile Projects.   Products.   </w:t>
    </w:r>
    <w:r w:rsidRPr="0007614C">
      <w:rPr>
        <w:rFonts w:cs="Arial"/>
        <w:color w:val="575757"/>
        <w:lang w:val="en-US"/>
      </w:rPr>
      <w:t xml:space="preserve">Innovation Hosting.   ti&amp;m garage.                  </w:t>
    </w:r>
    <w:r w:rsidRPr="0007614C">
      <w:rPr>
        <w:rFonts w:cs="Arial"/>
        <w:color w:val="575757"/>
        <w:lang w:val="en-US"/>
      </w:rPr>
      <w:tab/>
    </w:r>
    <w:r w:rsidRPr="0021416E">
      <w:rPr>
        <w:rFonts w:cs="Arial"/>
        <w:noProof/>
        <w:color w:val="575757"/>
        <w:lang w:val="de-DE"/>
      </w:rPr>
      <w:drawing>
        <wp:anchor distT="0" distB="0" distL="114300" distR="114300" simplePos="0" relativeHeight="251660289" behindDoc="0" locked="0" layoutInCell="1" allowOverlap="1" wp14:anchorId="77E8CDF2" wp14:editId="3931A2F8">
          <wp:simplePos x="0" y="0"/>
          <wp:positionH relativeFrom="column">
            <wp:posOffset>4719320</wp:posOffset>
          </wp:positionH>
          <wp:positionV relativeFrom="page">
            <wp:posOffset>511175</wp:posOffset>
          </wp:positionV>
          <wp:extent cx="1033200" cy="504000"/>
          <wp:effectExtent l="0" t="0" r="0" b="0"/>
          <wp:wrapNone/>
          <wp:docPr id="833548154" name="Grafik 833548154" descr="Company:Teams:Design:ti8m_branding:ti8m_2014_logos:ti8m_logo_2014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ny:Teams:Design:ti8m_branding:ti8m_2014_logos:ti8m_logo_2014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200" cy="50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9F81BA" w14:textId="77777777" w:rsidR="005B7E8A" w:rsidRPr="0007614C" w:rsidRDefault="005B7E8A" w:rsidP="0090767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F45B2" w14:textId="77777777" w:rsidR="00A34782" w:rsidRPr="0007614C" w:rsidRDefault="00432FA7" w:rsidP="00432FA7">
    <w:pPr>
      <w:pStyle w:val="Header"/>
      <w:ind w:left="0"/>
      <w:rPr>
        <w:rFonts w:cs="Arial"/>
        <w:color w:val="808080"/>
        <w:sz w:val="16"/>
        <w:szCs w:val="16"/>
        <w:lang w:val="en-US"/>
      </w:rPr>
    </w:pPr>
    <w:r w:rsidRPr="0021416E">
      <w:rPr>
        <w:rFonts w:cs="Arial"/>
        <w:color w:val="575757"/>
        <w:sz w:val="16"/>
        <w:szCs w:val="16"/>
        <w:lang w:val="en-GB"/>
      </w:rPr>
      <w:t xml:space="preserve">Consulting.   </w:t>
    </w:r>
    <w:r w:rsidR="00D8126E">
      <w:rPr>
        <w:rFonts w:cs="Arial"/>
        <w:color w:val="575757"/>
        <w:sz w:val="16"/>
        <w:szCs w:val="16"/>
        <w:lang w:val="en-GB"/>
      </w:rPr>
      <w:t xml:space="preserve">Digital </w:t>
    </w:r>
    <w:r w:rsidRPr="0021416E">
      <w:rPr>
        <w:rFonts w:cs="Arial"/>
        <w:color w:val="575757"/>
        <w:sz w:val="16"/>
        <w:szCs w:val="16"/>
        <w:lang w:val="en-GB"/>
      </w:rPr>
      <w:t xml:space="preserve">Design.   Agile Projects.   Products.   </w:t>
    </w:r>
    <w:r w:rsidRPr="0007614C">
      <w:rPr>
        <w:rFonts w:cs="Arial"/>
        <w:color w:val="575757"/>
        <w:sz w:val="16"/>
        <w:szCs w:val="16"/>
        <w:lang w:val="en-US"/>
      </w:rPr>
      <w:t xml:space="preserve">Innovation Hosting.   </w:t>
    </w:r>
    <w:r w:rsidR="00C03775" w:rsidRPr="0007614C">
      <w:rPr>
        <w:rFonts w:cs="Arial"/>
        <w:color w:val="575757"/>
        <w:sz w:val="16"/>
        <w:szCs w:val="16"/>
        <w:lang w:val="en-US"/>
      </w:rPr>
      <w:t>ti&amp;m g</w:t>
    </w:r>
    <w:r w:rsidR="00BC0E26" w:rsidRPr="0007614C">
      <w:rPr>
        <w:rFonts w:cs="Arial"/>
        <w:color w:val="575757"/>
        <w:sz w:val="16"/>
        <w:szCs w:val="16"/>
        <w:lang w:val="en-US"/>
      </w:rPr>
      <w:t>arage.</w:t>
    </w:r>
    <w:r w:rsidRPr="0007614C">
      <w:rPr>
        <w:rFonts w:cs="Arial"/>
        <w:color w:val="575757"/>
        <w:sz w:val="16"/>
        <w:szCs w:val="16"/>
        <w:lang w:val="en-US"/>
      </w:rPr>
      <w:t xml:space="preserve">                </w:t>
    </w:r>
    <w:r w:rsidRPr="0021416E">
      <w:rPr>
        <w:rFonts w:cs="Arial"/>
        <w:noProof/>
        <w:color w:val="808080"/>
        <w:sz w:val="16"/>
        <w:szCs w:val="16"/>
        <w:lang w:val="de-DE"/>
      </w:rPr>
      <w:drawing>
        <wp:anchor distT="0" distB="0" distL="114300" distR="114300" simplePos="0" relativeHeight="251658241" behindDoc="0" locked="0" layoutInCell="1" allowOverlap="1" wp14:anchorId="4A2E1DA0" wp14:editId="66335C10">
          <wp:simplePos x="0" y="0"/>
          <wp:positionH relativeFrom="column">
            <wp:posOffset>4719955</wp:posOffset>
          </wp:positionH>
          <wp:positionV relativeFrom="page">
            <wp:posOffset>511175</wp:posOffset>
          </wp:positionV>
          <wp:extent cx="1033200" cy="504000"/>
          <wp:effectExtent l="0" t="0" r="0" b="0"/>
          <wp:wrapNone/>
          <wp:docPr id="1560609266" name="Grafik 1560609266" descr="Company:Teams:Design:ti8m_branding:ti8m_2014_logos:ti8m_logo_2014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ny:Teams:Design:ti8m_branding:ti8m_2014_logos:ti8m_logo_2014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200" cy="50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BD0C" w14:textId="402B7174" w:rsidR="00A34782" w:rsidRPr="00546895" w:rsidRDefault="00A34782" w:rsidP="00546895">
    <w:pPr>
      <w:pStyle w:val="KopfundFusszeile"/>
      <w:tabs>
        <w:tab w:val="clear" w:pos="9639"/>
        <w:tab w:val="right" w:pos="9072"/>
      </w:tabs>
      <w:spacing w:after="240"/>
      <w:ind w:left="0"/>
      <w:rPr>
        <w:rFonts w:cs="Arial"/>
        <w:color w:val="575757"/>
        <w:lang w:val="en-US"/>
      </w:rPr>
    </w:pPr>
    <w:r w:rsidRPr="0021416E">
      <w:rPr>
        <w:rFonts w:cs="Arial"/>
        <w:color w:val="575757"/>
        <w:lang w:val="en-GB"/>
      </w:rPr>
      <w:t xml:space="preserve">Consulting.   </w:t>
    </w:r>
    <w:r w:rsidR="00D8126E">
      <w:rPr>
        <w:rFonts w:cs="Arial"/>
        <w:color w:val="575757"/>
        <w:lang w:val="en-GB"/>
      </w:rPr>
      <w:t xml:space="preserve">Digital </w:t>
    </w:r>
    <w:r w:rsidRPr="0021416E">
      <w:rPr>
        <w:rFonts w:cs="Arial"/>
        <w:color w:val="575757"/>
        <w:lang w:val="en-GB"/>
      </w:rPr>
      <w:t xml:space="preserve">Design.   Agile Projects.   Products.   </w:t>
    </w:r>
    <w:r w:rsidR="00BC0E26" w:rsidRPr="0007614C">
      <w:rPr>
        <w:rFonts w:cs="Arial"/>
        <w:color w:val="575757"/>
        <w:lang w:val="en-US"/>
      </w:rPr>
      <w:t xml:space="preserve">Innovation Hosting.   </w:t>
    </w:r>
    <w:r w:rsidR="00C03775" w:rsidRPr="0007614C">
      <w:rPr>
        <w:rFonts w:cs="Arial"/>
        <w:color w:val="575757"/>
        <w:lang w:val="en-US"/>
      </w:rPr>
      <w:t>ti&amp;m g</w:t>
    </w:r>
    <w:r w:rsidR="00BC0E26" w:rsidRPr="0007614C">
      <w:rPr>
        <w:rFonts w:cs="Arial"/>
        <w:color w:val="575757"/>
        <w:lang w:val="en-US"/>
      </w:rPr>
      <w:t>arage.</w:t>
    </w:r>
    <w:r w:rsidRPr="0007614C">
      <w:rPr>
        <w:rFonts w:cs="Arial"/>
        <w:color w:val="575757"/>
        <w:lang w:val="en-US"/>
      </w:rPr>
      <w:t xml:space="preserve">                  </w:t>
    </w:r>
    <w:r w:rsidR="00096A37" w:rsidRPr="0021416E">
      <w:rPr>
        <w:rFonts w:cs="Arial"/>
        <w:noProof/>
        <w:color w:val="575757"/>
        <w:lang w:val="de-DE"/>
      </w:rPr>
      <w:drawing>
        <wp:anchor distT="0" distB="0" distL="114300" distR="114300" simplePos="0" relativeHeight="251658240" behindDoc="0" locked="0" layoutInCell="1" allowOverlap="1" wp14:anchorId="5B5FC2F4" wp14:editId="03C6EF20">
          <wp:simplePos x="0" y="0"/>
          <wp:positionH relativeFrom="column">
            <wp:posOffset>4719320</wp:posOffset>
          </wp:positionH>
          <wp:positionV relativeFrom="page">
            <wp:posOffset>511175</wp:posOffset>
          </wp:positionV>
          <wp:extent cx="1033200" cy="504000"/>
          <wp:effectExtent l="0" t="0" r="0" b="0"/>
          <wp:wrapNone/>
          <wp:docPr id="1527981067" name="Grafik 1527981067" descr="Company:Teams:Design:ti8m_branding:ti8m_2014_logos:ti8m_logo_2014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ny:Teams:Design:ti8m_branding:ti8m_2014_logos:ti8m_logo_2014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200" cy="50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5135_"/>
      </v:shape>
    </w:pict>
  </w:numPicBullet>
  <w:abstractNum w:abstractNumId="0" w15:restartNumberingAfterBreak="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035DB7"/>
    <w:multiLevelType w:val="hybridMultilevel"/>
    <w:tmpl w:val="F3D00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4016B2"/>
    <w:multiLevelType w:val="multilevel"/>
    <w:tmpl w:val="297E229E"/>
    <w:lvl w:ilvl="0">
      <w:start w:val="1"/>
      <w:numFmt w:val="bullet"/>
      <w:pStyle w:val="ListParagraph"/>
      <w:lvlText w:val=""/>
      <w:lvlJc w:val="left"/>
      <w:pPr>
        <w:ind w:left="0" w:hanging="454"/>
      </w:pPr>
      <w:rPr>
        <w:rFonts w:ascii="Symbol" w:hAnsi="Symbol" w:hint="default"/>
        <w:color w:val="auto"/>
        <w:u w:color="004D9F"/>
      </w:rPr>
    </w:lvl>
    <w:lvl w:ilvl="1">
      <w:start w:val="1"/>
      <w:numFmt w:val="bullet"/>
      <w:lvlText w:val="o"/>
      <w:lvlJc w:val="left"/>
      <w:pPr>
        <w:ind w:left="454" w:hanging="397"/>
      </w:pPr>
      <w:rPr>
        <w:rFonts w:ascii="Courier New" w:hAnsi="Courier New" w:hint="default"/>
      </w:rPr>
    </w:lvl>
    <w:lvl w:ilvl="2">
      <w:start w:val="1"/>
      <w:numFmt w:val="bullet"/>
      <w:lvlText w:val=""/>
      <w:lvlJc w:val="left"/>
      <w:pPr>
        <w:ind w:left="907" w:hanging="397"/>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C715133"/>
    <w:multiLevelType w:val="hybridMultilevel"/>
    <w:tmpl w:val="17C2AC12"/>
    <w:lvl w:ilvl="0" w:tplc="2882620E">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5" w15:restartNumberingAfterBreak="0">
    <w:nsid w:val="1E096860"/>
    <w:multiLevelType w:val="hybridMultilevel"/>
    <w:tmpl w:val="ED462F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7663CA0"/>
    <w:multiLevelType w:val="hybridMultilevel"/>
    <w:tmpl w:val="FC0CDADA"/>
    <w:lvl w:ilvl="0" w:tplc="7728CFDA">
      <w:start w:val="1"/>
      <w:numFmt w:val="decimal"/>
      <w:lvlText w:val="%1."/>
      <w:lvlJc w:val="left"/>
      <w:pPr>
        <w:ind w:left="76" w:hanging="360"/>
      </w:pPr>
      <w:rPr>
        <w:rFonts w:hint="default"/>
      </w:rPr>
    </w:lvl>
    <w:lvl w:ilvl="1" w:tplc="04070019">
      <w:start w:val="1"/>
      <w:numFmt w:val="lowerLetter"/>
      <w:lvlText w:val="%2."/>
      <w:lvlJc w:val="left"/>
      <w:pPr>
        <w:ind w:left="796" w:hanging="360"/>
      </w:pPr>
    </w:lvl>
    <w:lvl w:ilvl="2" w:tplc="0807001B">
      <w:start w:val="1"/>
      <w:numFmt w:val="lowerRoman"/>
      <w:lvlText w:val="%3."/>
      <w:lvlJc w:val="right"/>
      <w:pPr>
        <w:ind w:left="1516" w:hanging="180"/>
      </w:pPr>
    </w:lvl>
    <w:lvl w:ilvl="3" w:tplc="0807000F" w:tentative="1">
      <w:start w:val="1"/>
      <w:numFmt w:val="decimal"/>
      <w:lvlText w:val="%4."/>
      <w:lvlJc w:val="left"/>
      <w:pPr>
        <w:ind w:left="2236" w:hanging="360"/>
      </w:pPr>
    </w:lvl>
    <w:lvl w:ilvl="4" w:tplc="08070019" w:tentative="1">
      <w:start w:val="1"/>
      <w:numFmt w:val="lowerLetter"/>
      <w:lvlText w:val="%5."/>
      <w:lvlJc w:val="left"/>
      <w:pPr>
        <w:ind w:left="2956" w:hanging="360"/>
      </w:pPr>
    </w:lvl>
    <w:lvl w:ilvl="5" w:tplc="0807001B" w:tentative="1">
      <w:start w:val="1"/>
      <w:numFmt w:val="lowerRoman"/>
      <w:lvlText w:val="%6."/>
      <w:lvlJc w:val="right"/>
      <w:pPr>
        <w:ind w:left="3676" w:hanging="180"/>
      </w:pPr>
    </w:lvl>
    <w:lvl w:ilvl="6" w:tplc="0807000F" w:tentative="1">
      <w:start w:val="1"/>
      <w:numFmt w:val="decimal"/>
      <w:lvlText w:val="%7."/>
      <w:lvlJc w:val="left"/>
      <w:pPr>
        <w:ind w:left="4396" w:hanging="360"/>
      </w:pPr>
    </w:lvl>
    <w:lvl w:ilvl="7" w:tplc="08070019" w:tentative="1">
      <w:start w:val="1"/>
      <w:numFmt w:val="lowerLetter"/>
      <w:lvlText w:val="%8."/>
      <w:lvlJc w:val="left"/>
      <w:pPr>
        <w:ind w:left="5116" w:hanging="360"/>
      </w:pPr>
    </w:lvl>
    <w:lvl w:ilvl="8" w:tplc="0807001B" w:tentative="1">
      <w:start w:val="1"/>
      <w:numFmt w:val="lowerRoman"/>
      <w:lvlText w:val="%9."/>
      <w:lvlJc w:val="right"/>
      <w:pPr>
        <w:ind w:left="5836" w:hanging="180"/>
      </w:pPr>
    </w:lvl>
  </w:abstractNum>
  <w:abstractNum w:abstractNumId="7" w15:restartNumberingAfterBreak="0">
    <w:nsid w:val="2B8962A0"/>
    <w:multiLevelType w:val="hybridMultilevel"/>
    <w:tmpl w:val="30349FCA"/>
    <w:lvl w:ilvl="0" w:tplc="248208F6">
      <w:start w:val="1"/>
      <w:numFmt w:val="decimal"/>
      <w:lvlText w:val="%1."/>
      <w:lvlJc w:val="left"/>
      <w:pPr>
        <w:ind w:left="76" w:hanging="360"/>
      </w:pPr>
      <w:rPr>
        <w:rFonts w:hint="default"/>
      </w:r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8" w15:restartNumberingAfterBreak="0">
    <w:nsid w:val="32970E59"/>
    <w:multiLevelType w:val="hybridMultilevel"/>
    <w:tmpl w:val="CFC435B8"/>
    <w:lvl w:ilvl="0" w:tplc="7D50DFD6">
      <w:numFmt w:val="bullet"/>
      <w:lvlText w:val="•"/>
      <w:lvlJc w:val="left"/>
      <w:pPr>
        <w:ind w:left="-3" w:hanging="564"/>
      </w:pPr>
      <w:rPr>
        <w:rFonts w:ascii="Arial" w:eastAsia="Times New Roman" w:hAnsi="Arial" w:cs="Arial" w:hint="default"/>
      </w:rPr>
    </w:lvl>
    <w:lvl w:ilvl="1" w:tplc="08070003" w:tentative="1">
      <w:start w:val="1"/>
      <w:numFmt w:val="bullet"/>
      <w:lvlText w:val="o"/>
      <w:lvlJc w:val="left"/>
      <w:pPr>
        <w:ind w:left="513" w:hanging="360"/>
      </w:pPr>
      <w:rPr>
        <w:rFonts w:ascii="Courier New" w:hAnsi="Courier New" w:cs="Courier New" w:hint="default"/>
      </w:rPr>
    </w:lvl>
    <w:lvl w:ilvl="2" w:tplc="08070005" w:tentative="1">
      <w:start w:val="1"/>
      <w:numFmt w:val="bullet"/>
      <w:lvlText w:val=""/>
      <w:lvlJc w:val="left"/>
      <w:pPr>
        <w:ind w:left="1233" w:hanging="360"/>
      </w:pPr>
      <w:rPr>
        <w:rFonts w:ascii="Wingdings" w:hAnsi="Wingdings" w:hint="default"/>
      </w:rPr>
    </w:lvl>
    <w:lvl w:ilvl="3" w:tplc="08070001" w:tentative="1">
      <w:start w:val="1"/>
      <w:numFmt w:val="bullet"/>
      <w:lvlText w:val=""/>
      <w:lvlJc w:val="left"/>
      <w:pPr>
        <w:ind w:left="1953" w:hanging="360"/>
      </w:pPr>
      <w:rPr>
        <w:rFonts w:ascii="Symbol" w:hAnsi="Symbol" w:hint="default"/>
      </w:rPr>
    </w:lvl>
    <w:lvl w:ilvl="4" w:tplc="08070003" w:tentative="1">
      <w:start w:val="1"/>
      <w:numFmt w:val="bullet"/>
      <w:lvlText w:val="o"/>
      <w:lvlJc w:val="left"/>
      <w:pPr>
        <w:ind w:left="2673" w:hanging="360"/>
      </w:pPr>
      <w:rPr>
        <w:rFonts w:ascii="Courier New" w:hAnsi="Courier New" w:cs="Courier New" w:hint="default"/>
      </w:rPr>
    </w:lvl>
    <w:lvl w:ilvl="5" w:tplc="08070005" w:tentative="1">
      <w:start w:val="1"/>
      <w:numFmt w:val="bullet"/>
      <w:lvlText w:val=""/>
      <w:lvlJc w:val="left"/>
      <w:pPr>
        <w:ind w:left="3393" w:hanging="360"/>
      </w:pPr>
      <w:rPr>
        <w:rFonts w:ascii="Wingdings" w:hAnsi="Wingdings" w:hint="default"/>
      </w:rPr>
    </w:lvl>
    <w:lvl w:ilvl="6" w:tplc="08070001" w:tentative="1">
      <w:start w:val="1"/>
      <w:numFmt w:val="bullet"/>
      <w:lvlText w:val=""/>
      <w:lvlJc w:val="left"/>
      <w:pPr>
        <w:ind w:left="4113" w:hanging="360"/>
      </w:pPr>
      <w:rPr>
        <w:rFonts w:ascii="Symbol" w:hAnsi="Symbol" w:hint="default"/>
      </w:rPr>
    </w:lvl>
    <w:lvl w:ilvl="7" w:tplc="08070003" w:tentative="1">
      <w:start w:val="1"/>
      <w:numFmt w:val="bullet"/>
      <w:lvlText w:val="o"/>
      <w:lvlJc w:val="left"/>
      <w:pPr>
        <w:ind w:left="4833" w:hanging="360"/>
      </w:pPr>
      <w:rPr>
        <w:rFonts w:ascii="Courier New" w:hAnsi="Courier New" w:cs="Courier New" w:hint="default"/>
      </w:rPr>
    </w:lvl>
    <w:lvl w:ilvl="8" w:tplc="08070005" w:tentative="1">
      <w:start w:val="1"/>
      <w:numFmt w:val="bullet"/>
      <w:lvlText w:val=""/>
      <w:lvlJc w:val="left"/>
      <w:pPr>
        <w:ind w:left="5553" w:hanging="360"/>
      </w:pPr>
      <w:rPr>
        <w:rFonts w:ascii="Wingdings" w:hAnsi="Wingdings" w:hint="default"/>
      </w:rPr>
    </w:lvl>
  </w:abstractNum>
  <w:abstractNum w:abstractNumId="9" w15:restartNumberingAfterBreak="0">
    <w:nsid w:val="35E4202A"/>
    <w:multiLevelType w:val="hybridMultilevel"/>
    <w:tmpl w:val="21FC1488"/>
    <w:lvl w:ilvl="0" w:tplc="08070013">
      <w:start w:val="1"/>
      <w:numFmt w:val="upperRoman"/>
      <w:lvlText w:val="%1."/>
      <w:lvlJc w:val="right"/>
      <w:pPr>
        <w:ind w:left="513" w:hanging="360"/>
      </w:pPr>
    </w:lvl>
    <w:lvl w:ilvl="1" w:tplc="08070019" w:tentative="1">
      <w:start w:val="1"/>
      <w:numFmt w:val="lowerLetter"/>
      <w:lvlText w:val="%2."/>
      <w:lvlJc w:val="left"/>
      <w:pPr>
        <w:ind w:left="1233" w:hanging="360"/>
      </w:pPr>
    </w:lvl>
    <w:lvl w:ilvl="2" w:tplc="0807001B" w:tentative="1">
      <w:start w:val="1"/>
      <w:numFmt w:val="lowerRoman"/>
      <w:lvlText w:val="%3."/>
      <w:lvlJc w:val="right"/>
      <w:pPr>
        <w:ind w:left="1953" w:hanging="180"/>
      </w:pPr>
    </w:lvl>
    <w:lvl w:ilvl="3" w:tplc="0807000F" w:tentative="1">
      <w:start w:val="1"/>
      <w:numFmt w:val="decimal"/>
      <w:lvlText w:val="%4."/>
      <w:lvlJc w:val="left"/>
      <w:pPr>
        <w:ind w:left="2673" w:hanging="360"/>
      </w:pPr>
    </w:lvl>
    <w:lvl w:ilvl="4" w:tplc="08070019" w:tentative="1">
      <w:start w:val="1"/>
      <w:numFmt w:val="lowerLetter"/>
      <w:lvlText w:val="%5."/>
      <w:lvlJc w:val="left"/>
      <w:pPr>
        <w:ind w:left="3393" w:hanging="360"/>
      </w:pPr>
    </w:lvl>
    <w:lvl w:ilvl="5" w:tplc="0807001B" w:tentative="1">
      <w:start w:val="1"/>
      <w:numFmt w:val="lowerRoman"/>
      <w:lvlText w:val="%6."/>
      <w:lvlJc w:val="right"/>
      <w:pPr>
        <w:ind w:left="4113" w:hanging="180"/>
      </w:pPr>
    </w:lvl>
    <w:lvl w:ilvl="6" w:tplc="0807000F" w:tentative="1">
      <w:start w:val="1"/>
      <w:numFmt w:val="decimal"/>
      <w:lvlText w:val="%7."/>
      <w:lvlJc w:val="left"/>
      <w:pPr>
        <w:ind w:left="4833" w:hanging="360"/>
      </w:pPr>
    </w:lvl>
    <w:lvl w:ilvl="7" w:tplc="08070019" w:tentative="1">
      <w:start w:val="1"/>
      <w:numFmt w:val="lowerLetter"/>
      <w:lvlText w:val="%8."/>
      <w:lvlJc w:val="left"/>
      <w:pPr>
        <w:ind w:left="5553" w:hanging="360"/>
      </w:pPr>
    </w:lvl>
    <w:lvl w:ilvl="8" w:tplc="0807001B" w:tentative="1">
      <w:start w:val="1"/>
      <w:numFmt w:val="lowerRoman"/>
      <w:lvlText w:val="%9."/>
      <w:lvlJc w:val="right"/>
      <w:pPr>
        <w:ind w:left="6273" w:hanging="180"/>
      </w:pPr>
    </w:lvl>
  </w:abstractNum>
  <w:abstractNum w:abstractNumId="10" w15:restartNumberingAfterBreak="0">
    <w:nsid w:val="38B3671F"/>
    <w:multiLevelType w:val="hybridMultilevel"/>
    <w:tmpl w:val="B888D4AC"/>
    <w:lvl w:ilvl="0" w:tplc="D932E2D8">
      <w:start w:val="1"/>
      <w:numFmt w:val="decimal"/>
      <w:lvlText w:val="2.%1"/>
      <w:lvlJc w:val="left"/>
      <w:pPr>
        <w:ind w:left="927" w:hanging="360"/>
      </w:pPr>
      <w:rPr>
        <w:rFonts w:hint="default"/>
        <w:b w:val="0"/>
        <w:bCs w:val="0"/>
        <w:i w:val="0"/>
        <w:iCs w:val="0"/>
        <w:caps w:val="0"/>
        <w:smallCaps w:val="0"/>
        <w:strike w:val="0"/>
        <w:dstrike w:val="0"/>
        <w:noProof w:val="0"/>
        <w:vanish w:val="0"/>
        <w:spacing w:val="0"/>
        <w:kern w:val="0"/>
        <w:position w:val="0"/>
        <w:u w:val="none"/>
        <w:vertAlign w:val="baseline"/>
        <w:em w:val="none"/>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3D787845"/>
    <w:multiLevelType w:val="hybridMultilevel"/>
    <w:tmpl w:val="AB44E030"/>
    <w:lvl w:ilvl="0" w:tplc="FD22995A">
      <w:start w:val="1"/>
      <w:numFmt w:val="decimal"/>
      <w:lvlText w:val="%1-"/>
      <w:lvlJc w:val="left"/>
      <w:pPr>
        <w:ind w:left="76" w:hanging="360"/>
      </w:pPr>
      <w:rPr>
        <w:rFonts w:hint="default"/>
      </w:r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12" w15:restartNumberingAfterBreak="0">
    <w:nsid w:val="3F654831"/>
    <w:multiLevelType w:val="multilevel"/>
    <w:tmpl w:val="DD50F3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227113A"/>
    <w:multiLevelType w:val="hybridMultilevel"/>
    <w:tmpl w:val="101EC3B6"/>
    <w:lvl w:ilvl="0" w:tplc="FFFFFFFF">
      <w:start w:val="1"/>
      <w:numFmt w:val="decimal"/>
      <w:lvlText w:val="%1."/>
      <w:lvlJc w:val="left"/>
      <w:pPr>
        <w:ind w:left="76" w:hanging="360"/>
      </w:pPr>
      <w:rPr>
        <w:rFonts w:hint="default"/>
      </w:rPr>
    </w:lvl>
    <w:lvl w:ilvl="1" w:tplc="FFFFFFFF">
      <w:start w:val="1"/>
      <w:numFmt w:val="upperRoman"/>
      <w:lvlText w:val="%2."/>
      <w:lvlJc w:val="right"/>
      <w:pPr>
        <w:ind w:left="796" w:hanging="360"/>
      </w:pPr>
    </w:lvl>
    <w:lvl w:ilvl="2" w:tplc="08070001">
      <w:start w:val="1"/>
      <w:numFmt w:val="bullet"/>
      <w:lvlText w:val=""/>
      <w:lvlJc w:val="left"/>
      <w:pPr>
        <w:ind w:left="1571" w:hanging="360"/>
      </w:pPr>
      <w:rPr>
        <w:rFonts w:ascii="Symbol" w:hAnsi="Symbol" w:hint="default"/>
      </w:rPr>
    </w:lvl>
    <w:lvl w:ilvl="3" w:tplc="FFFFFFFF" w:tentative="1">
      <w:start w:val="1"/>
      <w:numFmt w:val="decimal"/>
      <w:lvlText w:val="%4."/>
      <w:lvlJc w:val="left"/>
      <w:pPr>
        <w:ind w:left="2236" w:hanging="360"/>
      </w:pPr>
    </w:lvl>
    <w:lvl w:ilvl="4" w:tplc="FFFFFFFF" w:tentative="1">
      <w:start w:val="1"/>
      <w:numFmt w:val="lowerLetter"/>
      <w:lvlText w:val="%5."/>
      <w:lvlJc w:val="left"/>
      <w:pPr>
        <w:ind w:left="2956" w:hanging="360"/>
      </w:pPr>
    </w:lvl>
    <w:lvl w:ilvl="5" w:tplc="FFFFFFFF" w:tentative="1">
      <w:start w:val="1"/>
      <w:numFmt w:val="lowerRoman"/>
      <w:lvlText w:val="%6."/>
      <w:lvlJc w:val="right"/>
      <w:pPr>
        <w:ind w:left="3676" w:hanging="180"/>
      </w:pPr>
    </w:lvl>
    <w:lvl w:ilvl="6" w:tplc="FFFFFFFF" w:tentative="1">
      <w:start w:val="1"/>
      <w:numFmt w:val="decimal"/>
      <w:lvlText w:val="%7."/>
      <w:lvlJc w:val="left"/>
      <w:pPr>
        <w:ind w:left="4396" w:hanging="360"/>
      </w:pPr>
    </w:lvl>
    <w:lvl w:ilvl="7" w:tplc="FFFFFFFF" w:tentative="1">
      <w:start w:val="1"/>
      <w:numFmt w:val="lowerLetter"/>
      <w:lvlText w:val="%8."/>
      <w:lvlJc w:val="left"/>
      <w:pPr>
        <w:ind w:left="5116" w:hanging="360"/>
      </w:pPr>
    </w:lvl>
    <w:lvl w:ilvl="8" w:tplc="FFFFFFFF" w:tentative="1">
      <w:start w:val="1"/>
      <w:numFmt w:val="lowerRoman"/>
      <w:lvlText w:val="%9."/>
      <w:lvlJc w:val="right"/>
      <w:pPr>
        <w:ind w:left="5836" w:hanging="180"/>
      </w:pPr>
    </w:lvl>
  </w:abstractNum>
  <w:abstractNum w:abstractNumId="14" w15:restartNumberingAfterBreak="0">
    <w:nsid w:val="444A043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D4D44B3"/>
    <w:multiLevelType w:val="hybridMultilevel"/>
    <w:tmpl w:val="77EE416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6" w15:restartNumberingAfterBreak="0">
    <w:nsid w:val="50DA7B93"/>
    <w:multiLevelType w:val="hybridMultilevel"/>
    <w:tmpl w:val="75301C8A"/>
    <w:lvl w:ilvl="0" w:tplc="11900210">
      <w:start w:val="1"/>
      <w:numFmt w:val="decimal"/>
      <w:lvlText w:val="%1."/>
      <w:lvlJc w:val="left"/>
      <w:pPr>
        <w:ind w:left="-207" w:hanging="360"/>
      </w:pPr>
      <w:rPr>
        <w:rFonts w:hint="default"/>
      </w:rPr>
    </w:lvl>
    <w:lvl w:ilvl="1" w:tplc="08070013">
      <w:start w:val="1"/>
      <w:numFmt w:val="upperRoman"/>
      <w:lvlText w:val="%2."/>
      <w:lvlJc w:val="right"/>
      <w:pPr>
        <w:ind w:left="513" w:hanging="360"/>
      </w:pPr>
    </w:lvl>
    <w:lvl w:ilvl="2" w:tplc="0807001B" w:tentative="1">
      <w:start w:val="1"/>
      <w:numFmt w:val="lowerRoman"/>
      <w:lvlText w:val="%3."/>
      <w:lvlJc w:val="right"/>
      <w:pPr>
        <w:ind w:left="1233" w:hanging="180"/>
      </w:pPr>
    </w:lvl>
    <w:lvl w:ilvl="3" w:tplc="0807000F" w:tentative="1">
      <w:start w:val="1"/>
      <w:numFmt w:val="decimal"/>
      <w:lvlText w:val="%4."/>
      <w:lvlJc w:val="left"/>
      <w:pPr>
        <w:ind w:left="1953" w:hanging="360"/>
      </w:pPr>
    </w:lvl>
    <w:lvl w:ilvl="4" w:tplc="08070019" w:tentative="1">
      <w:start w:val="1"/>
      <w:numFmt w:val="lowerLetter"/>
      <w:lvlText w:val="%5."/>
      <w:lvlJc w:val="left"/>
      <w:pPr>
        <w:ind w:left="2673" w:hanging="360"/>
      </w:pPr>
    </w:lvl>
    <w:lvl w:ilvl="5" w:tplc="0807001B" w:tentative="1">
      <w:start w:val="1"/>
      <w:numFmt w:val="lowerRoman"/>
      <w:lvlText w:val="%6."/>
      <w:lvlJc w:val="right"/>
      <w:pPr>
        <w:ind w:left="3393" w:hanging="180"/>
      </w:pPr>
    </w:lvl>
    <w:lvl w:ilvl="6" w:tplc="0807000F" w:tentative="1">
      <w:start w:val="1"/>
      <w:numFmt w:val="decimal"/>
      <w:lvlText w:val="%7."/>
      <w:lvlJc w:val="left"/>
      <w:pPr>
        <w:ind w:left="4113" w:hanging="360"/>
      </w:pPr>
    </w:lvl>
    <w:lvl w:ilvl="7" w:tplc="08070019" w:tentative="1">
      <w:start w:val="1"/>
      <w:numFmt w:val="lowerLetter"/>
      <w:lvlText w:val="%8."/>
      <w:lvlJc w:val="left"/>
      <w:pPr>
        <w:ind w:left="4833" w:hanging="360"/>
      </w:pPr>
    </w:lvl>
    <w:lvl w:ilvl="8" w:tplc="0807001B" w:tentative="1">
      <w:start w:val="1"/>
      <w:numFmt w:val="lowerRoman"/>
      <w:lvlText w:val="%9."/>
      <w:lvlJc w:val="right"/>
      <w:pPr>
        <w:ind w:left="5553" w:hanging="180"/>
      </w:pPr>
    </w:lvl>
  </w:abstractNum>
  <w:abstractNum w:abstractNumId="17" w15:restartNumberingAfterBreak="0">
    <w:nsid w:val="63207C88"/>
    <w:multiLevelType w:val="hybridMultilevel"/>
    <w:tmpl w:val="0A4ED5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0807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92155B"/>
    <w:multiLevelType w:val="hybridMultilevel"/>
    <w:tmpl w:val="FC445F0E"/>
    <w:lvl w:ilvl="0" w:tplc="08070013">
      <w:start w:val="1"/>
      <w:numFmt w:val="upperRoman"/>
      <w:lvlText w:val="%1."/>
      <w:lvlJc w:val="right"/>
      <w:pPr>
        <w:ind w:left="796" w:hanging="360"/>
      </w:pPr>
    </w:lvl>
    <w:lvl w:ilvl="1" w:tplc="08070019" w:tentative="1">
      <w:start w:val="1"/>
      <w:numFmt w:val="lowerLetter"/>
      <w:lvlText w:val="%2."/>
      <w:lvlJc w:val="left"/>
      <w:pPr>
        <w:ind w:left="1516" w:hanging="360"/>
      </w:pPr>
    </w:lvl>
    <w:lvl w:ilvl="2" w:tplc="0807001B" w:tentative="1">
      <w:start w:val="1"/>
      <w:numFmt w:val="lowerRoman"/>
      <w:lvlText w:val="%3."/>
      <w:lvlJc w:val="right"/>
      <w:pPr>
        <w:ind w:left="2236" w:hanging="180"/>
      </w:pPr>
    </w:lvl>
    <w:lvl w:ilvl="3" w:tplc="0807000F" w:tentative="1">
      <w:start w:val="1"/>
      <w:numFmt w:val="decimal"/>
      <w:lvlText w:val="%4."/>
      <w:lvlJc w:val="left"/>
      <w:pPr>
        <w:ind w:left="2956" w:hanging="360"/>
      </w:pPr>
    </w:lvl>
    <w:lvl w:ilvl="4" w:tplc="08070019" w:tentative="1">
      <w:start w:val="1"/>
      <w:numFmt w:val="lowerLetter"/>
      <w:lvlText w:val="%5."/>
      <w:lvlJc w:val="left"/>
      <w:pPr>
        <w:ind w:left="3676" w:hanging="360"/>
      </w:pPr>
    </w:lvl>
    <w:lvl w:ilvl="5" w:tplc="0807001B" w:tentative="1">
      <w:start w:val="1"/>
      <w:numFmt w:val="lowerRoman"/>
      <w:lvlText w:val="%6."/>
      <w:lvlJc w:val="right"/>
      <w:pPr>
        <w:ind w:left="4396" w:hanging="180"/>
      </w:pPr>
    </w:lvl>
    <w:lvl w:ilvl="6" w:tplc="0807000F" w:tentative="1">
      <w:start w:val="1"/>
      <w:numFmt w:val="decimal"/>
      <w:lvlText w:val="%7."/>
      <w:lvlJc w:val="left"/>
      <w:pPr>
        <w:ind w:left="5116" w:hanging="360"/>
      </w:pPr>
    </w:lvl>
    <w:lvl w:ilvl="7" w:tplc="08070019" w:tentative="1">
      <w:start w:val="1"/>
      <w:numFmt w:val="lowerLetter"/>
      <w:lvlText w:val="%8."/>
      <w:lvlJc w:val="left"/>
      <w:pPr>
        <w:ind w:left="5836" w:hanging="360"/>
      </w:pPr>
    </w:lvl>
    <w:lvl w:ilvl="8" w:tplc="0807001B" w:tentative="1">
      <w:start w:val="1"/>
      <w:numFmt w:val="lowerRoman"/>
      <w:lvlText w:val="%9."/>
      <w:lvlJc w:val="right"/>
      <w:pPr>
        <w:ind w:left="6556" w:hanging="180"/>
      </w:pPr>
    </w:lvl>
  </w:abstractNum>
  <w:abstractNum w:abstractNumId="19" w15:restartNumberingAfterBreak="0">
    <w:nsid w:val="65012FED"/>
    <w:multiLevelType w:val="multilevel"/>
    <w:tmpl w:val="3312C65C"/>
    <w:styleLink w:val="StyleBulleted"/>
    <w:lvl w:ilvl="0">
      <w:start w:val="1"/>
      <w:numFmt w:val="bullet"/>
      <w:lvlText w:val=""/>
      <w:lvlJc w:val="left"/>
      <w:pPr>
        <w:tabs>
          <w:tab w:val="num" w:pos="454"/>
        </w:tabs>
        <w:ind w:left="454" w:hanging="454"/>
      </w:pPr>
      <w:rPr>
        <w:rFonts w:ascii="Wingdings" w:hAnsi="Wingdings" w:hint="default"/>
        <w:color w:val="1C1C1C"/>
        <w:sz w:val="22"/>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4437D5"/>
    <w:multiLevelType w:val="hybridMultilevel"/>
    <w:tmpl w:val="61EC351C"/>
    <w:lvl w:ilvl="0" w:tplc="C3400E1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5CF1221"/>
    <w:multiLevelType w:val="hybridMultilevel"/>
    <w:tmpl w:val="F3D007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953D2C"/>
    <w:multiLevelType w:val="hybridMultilevel"/>
    <w:tmpl w:val="13EA75FC"/>
    <w:lvl w:ilvl="0" w:tplc="08070001">
      <w:start w:val="1"/>
      <w:numFmt w:val="bullet"/>
      <w:lvlText w:val=""/>
      <w:lvlJc w:val="left"/>
      <w:pPr>
        <w:ind w:left="153" w:hanging="360"/>
      </w:pPr>
      <w:rPr>
        <w:rFonts w:ascii="Symbol" w:hAnsi="Symbol" w:hint="default"/>
      </w:rPr>
    </w:lvl>
    <w:lvl w:ilvl="1" w:tplc="08070003">
      <w:start w:val="1"/>
      <w:numFmt w:val="bullet"/>
      <w:lvlText w:val="o"/>
      <w:lvlJc w:val="left"/>
      <w:pPr>
        <w:ind w:left="873" w:hanging="360"/>
      </w:pPr>
      <w:rPr>
        <w:rFonts w:ascii="Courier New" w:hAnsi="Courier New" w:cs="Courier New" w:hint="default"/>
      </w:rPr>
    </w:lvl>
    <w:lvl w:ilvl="2" w:tplc="08070005">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23" w15:restartNumberingAfterBreak="0">
    <w:nsid w:val="76237B6E"/>
    <w:multiLevelType w:val="hybridMultilevel"/>
    <w:tmpl w:val="0768921A"/>
    <w:lvl w:ilvl="0" w:tplc="1C3A5E08">
      <w:start w:val="1"/>
      <w:numFmt w:val="bullet"/>
      <w:lvlText w:val=""/>
      <w:lvlJc w:val="left"/>
      <w:pPr>
        <w:tabs>
          <w:tab w:val="num" w:pos="907"/>
        </w:tabs>
        <w:ind w:left="907" w:hanging="34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num w:numId="1" w16cid:durableId="1081291963">
    <w:abstractNumId w:val="12"/>
  </w:num>
  <w:num w:numId="2" w16cid:durableId="549145518">
    <w:abstractNumId w:val="23"/>
  </w:num>
  <w:num w:numId="3" w16cid:durableId="1694190195">
    <w:abstractNumId w:val="19"/>
  </w:num>
  <w:num w:numId="4" w16cid:durableId="1255935640">
    <w:abstractNumId w:val="4"/>
  </w:num>
  <w:num w:numId="5" w16cid:durableId="901603732">
    <w:abstractNumId w:val="3"/>
  </w:num>
  <w:num w:numId="6" w16cid:durableId="876626906">
    <w:abstractNumId w:val="10"/>
  </w:num>
  <w:num w:numId="7" w16cid:durableId="802233860">
    <w:abstractNumId w:val="10"/>
    <w:lvlOverride w:ilvl="0">
      <w:startOverride w:val="1"/>
    </w:lvlOverride>
  </w:num>
  <w:num w:numId="8" w16cid:durableId="201135582">
    <w:abstractNumId w:val="14"/>
  </w:num>
  <w:num w:numId="9" w16cid:durableId="970671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9176070">
    <w:abstractNumId w:val="20"/>
  </w:num>
  <w:num w:numId="11" w16cid:durableId="1040398626">
    <w:abstractNumId w:val="3"/>
  </w:num>
  <w:num w:numId="12" w16cid:durableId="1499225004">
    <w:abstractNumId w:val="3"/>
    <w:lvlOverride w:ilvl="0">
      <w:lvl w:ilvl="0">
        <w:start w:val="1"/>
        <w:numFmt w:val="bullet"/>
        <w:pStyle w:val="ListParagraph"/>
        <w:lvlText w:val=""/>
        <w:lvlPicBulletId w:val="0"/>
        <w:lvlJc w:val="left"/>
        <w:pPr>
          <w:ind w:left="0" w:hanging="454"/>
        </w:pPr>
        <w:rPr>
          <w:rFonts w:ascii="Symbol" w:hAnsi="Symbol" w:hint="default"/>
          <w:color w:val="auto"/>
          <w:u w:color="004D9F"/>
        </w:rPr>
      </w:lvl>
    </w:lvlOverride>
    <w:lvlOverride w:ilvl="1">
      <w:lvl w:ilvl="1">
        <w:start w:val="1"/>
        <w:numFmt w:val="bullet"/>
        <w:lvlText w:val="o"/>
        <w:lvlJc w:val="left"/>
        <w:pPr>
          <w:ind w:left="567" w:hanging="454"/>
        </w:pPr>
        <w:rPr>
          <w:rFonts w:ascii="Courier New" w:hAnsi="Courier New" w:hint="default"/>
        </w:rPr>
      </w:lvl>
    </w:lvlOverride>
    <w:lvlOverride w:ilvl="2">
      <w:lvl w:ilvl="2">
        <w:start w:val="1"/>
        <w:numFmt w:val="bullet"/>
        <w:lvlText w:val=""/>
        <w:lvlJc w:val="left"/>
        <w:pPr>
          <w:ind w:left="1474" w:hanging="453"/>
        </w:pPr>
        <w:rPr>
          <w:rFonts w:ascii="Wingdings" w:hAnsi="Wingdings" w:hint="default"/>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13" w16cid:durableId="1339194879">
    <w:abstractNumId w:val="21"/>
  </w:num>
  <w:num w:numId="14" w16cid:durableId="1856070862">
    <w:abstractNumId w:val="2"/>
  </w:num>
  <w:num w:numId="15" w16cid:durableId="365913597">
    <w:abstractNumId w:val="22"/>
  </w:num>
  <w:num w:numId="16" w16cid:durableId="72627368">
    <w:abstractNumId w:val="8"/>
  </w:num>
  <w:num w:numId="17" w16cid:durableId="1293513211">
    <w:abstractNumId w:val="16"/>
  </w:num>
  <w:num w:numId="18" w16cid:durableId="1802918725">
    <w:abstractNumId w:val="9"/>
  </w:num>
  <w:num w:numId="19" w16cid:durableId="1320766229">
    <w:abstractNumId w:val="6"/>
  </w:num>
  <w:num w:numId="20" w16cid:durableId="1738629546">
    <w:abstractNumId w:val="3"/>
    <w:lvlOverride w:ilvl="0">
      <w:lvl w:ilvl="0">
        <w:start w:val="1"/>
        <w:numFmt w:val="bullet"/>
        <w:pStyle w:val="ListParagraph"/>
        <w:lvlText w:val=""/>
        <w:lvlPicBulletId w:val="0"/>
        <w:lvlJc w:val="left"/>
        <w:pPr>
          <w:ind w:left="0" w:hanging="454"/>
        </w:pPr>
        <w:rPr>
          <w:rFonts w:ascii="Symbol" w:hAnsi="Symbol" w:hint="default"/>
          <w:color w:val="auto"/>
          <w:u w:color="004D9F"/>
        </w:rPr>
      </w:lvl>
    </w:lvlOverride>
    <w:lvlOverride w:ilvl="1">
      <w:lvl w:ilvl="1">
        <w:start w:val="1"/>
        <w:numFmt w:val="bullet"/>
        <w:lvlText w:val="o"/>
        <w:lvlJc w:val="left"/>
        <w:pPr>
          <w:ind w:left="567" w:hanging="454"/>
        </w:pPr>
        <w:rPr>
          <w:rFonts w:ascii="Courier New" w:hAnsi="Courier New" w:hint="default"/>
        </w:rPr>
      </w:lvl>
    </w:lvlOverride>
    <w:lvlOverride w:ilvl="2">
      <w:lvl w:ilvl="2">
        <w:start w:val="1"/>
        <w:numFmt w:val="bullet"/>
        <w:lvlText w:val=""/>
        <w:lvlJc w:val="left"/>
        <w:pPr>
          <w:ind w:left="1474" w:hanging="453"/>
        </w:pPr>
        <w:rPr>
          <w:rFonts w:ascii="Wingdings" w:hAnsi="Wingdings" w:hint="default"/>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21" w16cid:durableId="433325081">
    <w:abstractNumId w:val="18"/>
  </w:num>
  <w:num w:numId="22" w16cid:durableId="708072043">
    <w:abstractNumId w:val="3"/>
    <w:lvlOverride w:ilvl="0">
      <w:lvl w:ilvl="0">
        <w:start w:val="1"/>
        <w:numFmt w:val="bullet"/>
        <w:pStyle w:val="ListParagraph"/>
        <w:lvlText w:val=""/>
        <w:lvlPicBulletId w:val="0"/>
        <w:lvlJc w:val="left"/>
        <w:pPr>
          <w:ind w:left="0" w:hanging="454"/>
        </w:pPr>
        <w:rPr>
          <w:rFonts w:ascii="Symbol" w:hAnsi="Symbol" w:hint="default"/>
          <w:color w:val="auto"/>
          <w:u w:color="004D9F"/>
        </w:rPr>
      </w:lvl>
    </w:lvlOverride>
    <w:lvlOverride w:ilvl="1">
      <w:lvl w:ilvl="1">
        <w:start w:val="1"/>
        <w:numFmt w:val="bullet"/>
        <w:lvlText w:val="o"/>
        <w:lvlJc w:val="left"/>
        <w:pPr>
          <w:ind w:left="567" w:hanging="454"/>
        </w:pPr>
        <w:rPr>
          <w:rFonts w:ascii="Courier New" w:hAnsi="Courier New" w:hint="default"/>
        </w:rPr>
      </w:lvl>
    </w:lvlOverride>
    <w:lvlOverride w:ilvl="2">
      <w:lvl w:ilvl="2">
        <w:start w:val="1"/>
        <w:numFmt w:val="bullet"/>
        <w:lvlText w:val=""/>
        <w:lvlJc w:val="left"/>
        <w:pPr>
          <w:ind w:left="1474" w:hanging="453"/>
        </w:pPr>
        <w:rPr>
          <w:rFonts w:ascii="Wingdings" w:hAnsi="Wingdings" w:hint="default"/>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23" w16cid:durableId="1177886415">
    <w:abstractNumId w:val="5"/>
  </w:num>
  <w:num w:numId="24" w16cid:durableId="1310092228">
    <w:abstractNumId w:val="17"/>
  </w:num>
  <w:num w:numId="25" w16cid:durableId="634145384">
    <w:abstractNumId w:val="15"/>
  </w:num>
  <w:num w:numId="26" w16cid:durableId="570774393">
    <w:abstractNumId w:val="13"/>
  </w:num>
  <w:num w:numId="27" w16cid:durableId="798688609">
    <w:abstractNumId w:val="11"/>
  </w:num>
  <w:num w:numId="28" w16cid:durableId="16738737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C2"/>
    <w:rsid w:val="0000092B"/>
    <w:rsid w:val="000036F8"/>
    <w:rsid w:val="00003965"/>
    <w:rsid w:val="00004F17"/>
    <w:rsid w:val="00005C09"/>
    <w:rsid w:val="000062B5"/>
    <w:rsid w:val="00007508"/>
    <w:rsid w:val="000104FB"/>
    <w:rsid w:val="00013121"/>
    <w:rsid w:val="0001383D"/>
    <w:rsid w:val="00013992"/>
    <w:rsid w:val="00013AEA"/>
    <w:rsid w:val="0001459F"/>
    <w:rsid w:val="00014CF4"/>
    <w:rsid w:val="00015C76"/>
    <w:rsid w:val="00015F7A"/>
    <w:rsid w:val="000200D3"/>
    <w:rsid w:val="0002426B"/>
    <w:rsid w:val="00027593"/>
    <w:rsid w:val="00027EA1"/>
    <w:rsid w:val="00031511"/>
    <w:rsid w:val="0003198B"/>
    <w:rsid w:val="000345B6"/>
    <w:rsid w:val="00034881"/>
    <w:rsid w:val="00036590"/>
    <w:rsid w:val="000367A0"/>
    <w:rsid w:val="00041FB9"/>
    <w:rsid w:val="0004261F"/>
    <w:rsid w:val="000454E2"/>
    <w:rsid w:val="00046961"/>
    <w:rsid w:val="00046C19"/>
    <w:rsid w:val="00046E55"/>
    <w:rsid w:val="00050943"/>
    <w:rsid w:val="00050E37"/>
    <w:rsid w:val="00050E84"/>
    <w:rsid w:val="00051D89"/>
    <w:rsid w:val="00051FC2"/>
    <w:rsid w:val="00054435"/>
    <w:rsid w:val="00054FA0"/>
    <w:rsid w:val="00055A6F"/>
    <w:rsid w:val="00055BD0"/>
    <w:rsid w:val="00061B88"/>
    <w:rsid w:val="0006226B"/>
    <w:rsid w:val="000628A3"/>
    <w:rsid w:val="0006305D"/>
    <w:rsid w:val="00063105"/>
    <w:rsid w:val="00063386"/>
    <w:rsid w:val="00063FEC"/>
    <w:rsid w:val="00064503"/>
    <w:rsid w:val="00067E7D"/>
    <w:rsid w:val="00070D31"/>
    <w:rsid w:val="000724DA"/>
    <w:rsid w:val="00073134"/>
    <w:rsid w:val="00073C90"/>
    <w:rsid w:val="00073F91"/>
    <w:rsid w:val="00075E91"/>
    <w:rsid w:val="0007614C"/>
    <w:rsid w:val="00077E18"/>
    <w:rsid w:val="00080538"/>
    <w:rsid w:val="00080606"/>
    <w:rsid w:val="000818E2"/>
    <w:rsid w:val="00081C13"/>
    <w:rsid w:val="000825F4"/>
    <w:rsid w:val="00083A67"/>
    <w:rsid w:val="00086BA2"/>
    <w:rsid w:val="00091136"/>
    <w:rsid w:val="00094276"/>
    <w:rsid w:val="00094AF7"/>
    <w:rsid w:val="0009508F"/>
    <w:rsid w:val="00095DD8"/>
    <w:rsid w:val="0009608D"/>
    <w:rsid w:val="00096A37"/>
    <w:rsid w:val="0009748D"/>
    <w:rsid w:val="000A090B"/>
    <w:rsid w:val="000A2066"/>
    <w:rsid w:val="000A252A"/>
    <w:rsid w:val="000A35D9"/>
    <w:rsid w:val="000A59A0"/>
    <w:rsid w:val="000A5F26"/>
    <w:rsid w:val="000A68BF"/>
    <w:rsid w:val="000A69D6"/>
    <w:rsid w:val="000A7191"/>
    <w:rsid w:val="000A7CD2"/>
    <w:rsid w:val="000B093D"/>
    <w:rsid w:val="000B28B9"/>
    <w:rsid w:val="000B51A6"/>
    <w:rsid w:val="000B5321"/>
    <w:rsid w:val="000B5CD7"/>
    <w:rsid w:val="000B7038"/>
    <w:rsid w:val="000C0D0B"/>
    <w:rsid w:val="000C2F6D"/>
    <w:rsid w:val="000C5292"/>
    <w:rsid w:val="000C7B49"/>
    <w:rsid w:val="000C7F7C"/>
    <w:rsid w:val="000D1B05"/>
    <w:rsid w:val="000D1E2C"/>
    <w:rsid w:val="000D25A8"/>
    <w:rsid w:val="000D2EB1"/>
    <w:rsid w:val="000D2F14"/>
    <w:rsid w:val="000D4068"/>
    <w:rsid w:val="000D4EDD"/>
    <w:rsid w:val="000D53DC"/>
    <w:rsid w:val="000D629A"/>
    <w:rsid w:val="000E0D15"/>
    <w:rsid w:val="000E1761"/>
    <w:rsid w:val="000E1C94"/>
    <w:rsid w:val="000E1EE6"/>
    <w:rsid w:val="000E2B89"/>
    <w:rsid w:val="000E2BC0"/>
    <w:rsid w:val="000E2F53"/>
    <w:rsid w:val="000E4517"/>
    <w:rsid w:val="000E626B"/>
    <w:rsid w:val="000E643B"/>
    <w:rsid w:val="000E6CB7"/>
    <w:rsid w:val="000F092B"/>
    <w:rsid w:val="000F1E32"/>
    <w:rsid w:val="000F3BD0"/>
    <w:rsid w:val="000F4860"/>
    <w:rsid w:val="00100F6C"/>
    <w:rsid w:val="0010394A"/>
    <w:rsid w:val="001040EA"/>
    <w:rsid w:val="00104692"/>
    <w:rsid w:val="00104D9D"/>
    <w:rsid w:val="00107682"/>
    <w:rsid w:val="00110E6F"/>
    <w:rsid w:val="0011182E"/>
    <w:rsid w:val="00112A97"/>
    <w:rsid w:val="001144AC"/>
    <w:rsid w:val="001159EE"/>
    <w:rsid w:val="00116179"/>
    <w:rsid w:val="00117093"/>
    <w:rsid w:val="00117B77"/>
    <w:rsid w:val="00117C51"/>
    <w:rsid w:val="00120390"/>
    <w:rsid w:val="00121788"/>
    <w:rsid w:val="00122108"/>
    <w:rsid w:val="00122520"/>
    <w:rsid w:val="001240D7"/>
    <w:rsid w:val="00124582"/>
    <w:rsid w:val="001249B0"/>
    <w:rsid w:val="00127E28"/>
    <w:rsid w:val="00127E64"/>
    <w:rsid w:val="0013026A"/>
    <w:rsid w:val="0013175B"/>
    <w:rsid w:val="001319A8"/>
    <w:rsid w:val="001345C6"/>
    <w:rsid w:val="001365C0"/>
    <w:rsid w:val="00140D82"/>
    <w:rsid w:val="00141D07"/>
    <w:rsid w:val="001445FC"/>
    <w:rsid w:val="00150850"/>
    <w:rsid w:val="00151A04"/>
    <w:rsid w:val="00151F6A"/>
    <w:rsid w:val="00152EA6"/>
    <w:rsid w:val="0015342E"/>
    <w:rsid w:val="00154BE3"/>
    <w:rsid w:val="001553F5"/>
    <w:rsid w:val="00157353"/>
    <w:rsid w:val="00163FDE"/>
    <w:rsid w:val="001662BB"/>
    <w:rsid w:val="0016753A"/>
    <w:rsid w:val="00167697"/>
    <w:rsid w:val="001709F7"/>
    <w:rsid w:val="00173486"/>
    <w:rsid w:val="00174DAA"/>
    <w:rsid w:val="001756BB"/>
    <w:rsid w:val="00175D0E"/>
    <w:rsid w:val="001770B9"/>
    <w:rsid w:val="001813E7"/>
    <w:rsid w:val="0018281A"/>
    <w:rsid w:val="0018314D"/>
    <w:rsid w:val="0018355C"/>
    <w:rsid w:val="001838FD"/>
    <w:rsid w:val="00183DD3"/>
    <w:rsid w:val="00184A48"/>
    <w:rsid w:val="00185B53"/>
    <w:rsid w:val="00186AFF"/>
    <w:rsid w:val="001879FD"/>
    <w:rsid w:val="001908DD"/>
    <w:rsid w:val="001909AE"/>
    <w:rsid w:val="001924E1"/>
    <w:rsid w:val="00192853"/>
    <w:rsid w:val="0019545B"/>
    <w:rsid w:val="00196C2C"/>
    <w:rsid w:val="00197CE0"/>
    <w:rsid w:val="001A02A2"/>
    <w:rsid w:val="001A032B"/>
    <w:rsid w:val="001A1168"/>
    <w:rsid w:val="001A3395"/>
    <w:rsid w:val="001A3CF2"/>
    <w:rsid w:val="001A4D0C"/>
    <w:rsid w:val="001A4F74"/>
    <w:rsid w:val="001B1103"/>
    <w:rsid w:val="001B1D1C"/>
    <w:rsid w:val="001B3938"/>
    <w:rsid w:val="001B3A54"/>
    <w:rsid w:val="001B5663"/>
    <w:rsid w:val="001B5FCB"/>
    <w:rsid w:val="001B7C65"/>
    <w:rsid w:val="001C1D9E"/>
    <w:rsid w:val="001C2214"/>
    <w:rsid w:val="001C2BDE"/>
    <w:rsid w:val="001C4CCB"/>
    <w:rsid w:val="001C5C04"/>
    <w:rsid w:val="001D30EE"/>
    <w:rsid w:val="001D317F"/>
    <w:rsid w:val="001D56E6"/>
    <w:rsid w:val="001D57CA"/>
    <w:rsid w:val="001E0143"/>
    <w:rsid w:val="001E15E4"/>
    <w:rsid w:val="001E1F47"/>
    <w:rsid w:val="001E2ADA"/>
    <w:rsid w:val="001E3F36"/>
    <w:rsid w:val="001E5352"/>
    <w:rsid w:val="001F2BEE"/>
    <w:rsid w:val="001F51DA"/>
    <w:rsid w:val="002005CA"/>
    <w:rsid w:val="002007D8"/>
    <w:rsid w:val="00204C40"/>
    <w:rsid w:val="002050D2"/>
    <w:rsid w:val="00206B1B"/>
    <w:rsid w:val="0020789C"/>
    <w:rsid w:val="00207CD2"/>
    <w:rsid w:val="00211E16"/>
    <w:rsid w:val="00213F47"/>
    <w:rsid w:val="00213FFB"/>
    <w:rsid w:val="0021416E"/>
    <w:rsid w:val="00214B1F"/>
    <w:rsid w:val="00214E1C"/>
    <w:rsid w:val="002155F7"/>
    <w:rsid w:val="00215A9C"/>
    <w:rsid w:val="0021659B"/>
    <w:rsid w:val="00216D87"/>
    <w:rsid w:val="00216FE0"/>
    <w:rsid w:val="002201F6"/>
    <w:rsid w:val="0022178B"/>
    <w:rsid w:val="00223619"/>
    <w:rsid w:val="00226002"/>
    <w:rsid w:val="00226CAE"/>
    <w:rsid w:val="0022708D"/>
    <w:rsid w:val="00230829"/>
    <w:rsid w:val="002317A9"/>
    <w:rsid w:val="002326EA"/>
    <w:rsid w:val="002335ED"/>
    <w:rsid w:val="00236F25"/>
    <w:rsid w:val="00236FB9"/>
    <w:rsid w:val="002371F8"/>
    <w:rsid w:val="00241A37"/>
    <w:rsid w:val="00242D00"/>
    <w:rsid w:val="00243DEE"/>
    <w:rsid w:val="0024596F"/>
    <w:rsid w:val="00250F6B"/>
    <w:rsid w:val="002537CA"/>
    <w:rsid w:val="00257503"/>
    <w:rsid w:val="002608EE"/>
    <w:rsid w:val="00262976"/>
    <w:rsid w:val="00264149"/>
    <w:rsid w:val="00264214"/>
    <w:rsid w:val="00265FB2"/>
    <w:rsid w:val="002748C8"/>
    <w:rsid w:val="002759B6"/>
    <w:rsid w:val="002759D6"/>
    <w:rsid w:val="00276D15"/>
    <w:rsid w:val="002814EC"/>
    <w:rsid w:val="00283181"/>
    <w:rsid w:val="0028403B"/>
    <w:rsid w:val="0028465D"/>
    <w:rsid w:val="002848E2"/>
    <w:rsid w:val="00285949"/>
    <w:rsid w:val="00285D20"/>
    <w:rsid w:val="0028635C"/>
    <w:rsid w:val="002935AD"/>
    <w:rsid w:val="002937C4"/>
    <w:rsid w:val="00293D1B"/>
    <w:rsid w:val="002966FB"/>
    <w:rsid w:val="00296A9D"/>
    <w:rsid w:val="00297A3F"/>
    <w:rsid w:val="002A02BB"/>
    <w:rsid w:val="002A0698"/>
    <w:rsid w:val="002A3BC8"/>
    <w:rsid w:val="002A45C2"/>
    <w:rsid w:val="002A53B8"/>
    <w:rsid w:val="002A5837"/>
    <w:rsid w:val="002A6DF1"/>
    <w:rsid w:val="002A748F"/>
    <w:rsid w:val="002A7724"/>
    <w:rsid w:val="002B341F"/>
    <w:rsid w:val="002B7421"/>
    <w:rsid w:val="002C1196"/>
    <w:rsid w:val="002C1DB3"/>
    <w:rsid w:val="002C201F"/>
    <w:rsid w:val="002C25AD"/>
    <w:rsid w:val="002C2FF0"/>
    <w:rsid w:val="002C3700"/>
    <w:rsid w:val="002C4A73"/>
    <w:rsid w:val="002C6061"/>
    <w:rsid w:val="002C60CE"/>
    <w:rsid w:val="002C65CC"/>
    <w:rsid w:val="002D018A"/>
    <w:rsid w:val="002D189E"/>
    <w:rsid w:val="002D2B5E"/>
    <w:rsid w:val="002D6DEF"/>
    <w:rsid w:val="002E0907"/>
    <w:rsid w:val="002E0FF2"/>
    <w:rsid w:val="002E179D"/>
    <w:rsid w:val="002E2936"/>
    <w:rsid w:val="002E2D40"/>
    <w:rsid w:val="002E317E"/>
    <w:rsid w:val="002E52C6"/>
    <w:rsid w:val="002E569F"/>
    <w:rsid w:val="002E5A03"/>
    <w:rsid w:val="002E5F10"/>
    <w:rsid w:val="002E781F"/>
    <w:rsid w:val="002F2053"/>
    <w:rsid w:val="002F209D"/>
    <w:rsid w:val="002F37DB"/>
    <w:rsid w:val="002F4F6A"/>
    <w:rsid w:val="002F552C"/>
    <w:rsid w:val="002F58AF"/>
    <w:rsid w:val="002F5AF2"/>
    <w:rsid w:val="002F67CF"/>
    <w:rsid w:val="00301672"/>
    <w:rsid w:val="00301700"/>
    <w:rsid w:val="00301FCC"/>
    <w:rsid w:val="00303144"/>
    <w:rsid w:val="003042EA"/>
    <w:rsid w:val="0030435F"/>
    <w:rsid w:val="00305B2A"/>
    <w:rsid w:val="00307062"/>
    <w:rsid w:val="003078A8"/>
    <w:rsid w:val="00310D65"/>
    <w:rsid w:val="00312F4F"/>
    <w:rsid w:val="003133A1"/>
    <w:rsid w:val="00314295"/>
    <w:rsid w:val="00314A10"/>
    <w:rsid w:val="00315901"/>
    <w:rsid w:val="00316AC4"/>
    <w:rsid w:val="00317DF6"/>
    <w:rsid w:val="00317F17"/>
    <w:rsid w:val="00323B27"/>
    <w:rsid w:val="0032660A"/>
    <w:rsid w:val="00331ABF"/>
    <w:rsid w:val="00333492"/>
    <w:rsid w:val="00333B33"/>
    <w:rsid w:val="00334F7B"/>
    <w:rsid w:val="00336CE1"/>
    <w:rsid w:val="003402D0"/>
    <w:rsid w:val="00341223"/>
    <w:rsid w:val="00341CAE"/>
    <w:rsid w:val="00341E5C"/>
    <w:rsid w:val="003440D4"/>
    <w:rsid w:val="0034464B"/>
    <w:rsid w:val="00347626"/>
    <w:rsid w:val="0035023E"/>
    <w:rsid w:val="003511F3"/>
    <w:rsid w:val="00355D58"/>
    <w:rsid w:val="003561FF"/>
    <w:rsid w:val="00361A3E"/>
    <w:rsid w:val="003629E3"/>
    <w:rsid w:val="00364241"/>
    <w:rsid w:val="00364B7C"/>
    <w:rsid w:val="00364F52"/>
    <w:rsid w:val="003703E1"/>
    <w:rsid w:val="003709ED"/>
    <w:rsid w:val="00370E8C"/>
    <w:rsid w:val="0037137E"/>
    <w:rsid w:val="003732B8"/>
    <w:rsid w:val="003734B3"/>
    <w:rsid w:val="003739AE"/>
    <w:rsid w:val="00375020"/>
    <w:rsid w:val="00377B1A"/>
    <w:rsid w:val="00377D1B"/>
    <w:rsid w:val="003809C3"/>
    <w:rsid w:val="003829DE"/>
    <w:rsid w:val="00382C58"/>
    <w:rsid w:val="00384613"/>
    <w:rsid w:val="0038656E"/>
    <w:rsid w:val="00387829"/>
    <w:rsid w:val="00387CDB"/>
    <w:rsid w:val="0039230E"/>
    <w:rsid w:val="00392C42"/>
    <w:rsid w:val="0039446A"/>
    <w:rsid w:val="003956CD"/>
    <w:rsid w:val="003976FD"/>
    <w:rsid w:val="003A0636"/>
    <w:rsid w:val="003A1A2C"/>
    <w:rsid w:val="003A2959"/>
    <w:rsid w:val="003A5A70"/>
    <w:rsid w:val="003A65D7"/>
    <w:rsid w:val="003A77D5"/>
    <w:rsid w:val="003B003A"/>
    <w:rsid w:val="003B03F9"/>
    <w:rsid w:val="003B13B7"/>
    <w:rsid w:val="003B1575"/>
    <w:rsid w:val="003B4172"/>
    <w:rsid w:val="003B4714"/>
    <w:rsid w:val="003B593F"/>
    <w:rsid w:val="003C0D5E"/>
    <w:rsid w:val="003C157B"/>
    <w:rsid w:val="003C2293"/>
    <w:rsid w:val="003C37AB"/>
    <w:rsid w:val="003C3E3D"/>
    <w:rsid w:val="003C4004"/>
    <w:rsid w:val="003C6699"/>
    <w:rsid w:val="003C6BD1"/>
    <w:rsid w:val="003D0AE2"/>
    <w:rsid w:val="003D1A66"/>
    <w:rsid w:val="003D2CE2"/>
    <w:rsid w:val="003D44EA"/>
    <w:rsid w:val="003D52F1"/>
    <w:rsid w:val="003D5BCA"/>
    <w:rsid w:val="003D5C50"/>
    <w:rsid w:val="003D7A8B"/>
    <w:rsid w:val="003D7BBC"/>
    <w:rsid w:val="003D7D7B"/>
    <w:rsid w:val="003D7FDE"/>
    <w:rsid w:val="003E091C"/>
    <w:rsid w:val="003E239B"/>
    <w:rsid w:val="003E2754"/>
    <w:rsid w:val="003E38CF"/>
    <w:rsid w:val="003E53E7"/>
    <w:rsid w:val="003E6F12"/>
    <w:rsid w:val="003E7F85"/>
    <w:rsid w:val="003F04D8"/>
    <w:rsid w:val="003F067A"/>
    <w:rsid w:val="003F1EDA"/>
    <w:rsid w:val="003F1EDF"/>
    <w:rsid w:val="003F21CC"/>
    <w:rsid w:val="003F2824"/>
    <w:rsid w:val="003F4900"/>
    <w:rsid w:val="0040305A"/>
    <w:rsid w:val="00403D41"/>
    <w:rsid w:val="004042B0"/>
    <w:rsid w:val="004103AD"/>
    <w:rsid w:val="004104F6"/>
    <w:rsid w:val="00411A2E"/>
    <w:rsid w:val="004130F4"/>
    <w:rsid w:val="0041357D"/>
    <w:rsid w:val="00414C41"/>
    <w:rsid w:val="00415515"/>
    <w:rsid w:val="00415F7D"/>
    <w:rsid w:val="00416EC1"/>
    <w:rsid w:val="004176FB"/>
    <w:rsid w:val="00420EC1"/>
    <w:rsid w:val="00424BA0"/>
    <w:rsid w:val="00427C9F"/>
    <w:rsid w:val="004308C5"/>
    <w:rsid w:val="00431062"/>
    <w:rsid w:val="00431ECE"/>
    <w:rsid w:val="00432FA7"/>
    <w:rsid w:val="00435A2A"/>
    <w:rsid w:val="00440897"/>
    <w:rsid w:val="00440F0D"/>
    <w:rsid w:val="004418AB"/>
    <w:rsid w:val="00442B4F"/>
    <w:rsid w:val="00442F37"/>
    <w:rsid w:val="004430AA"/>
    <w:rsid w:val="0044351A"/>
    <w:rsid w:val="004443B6"/>
    <w:rsid w:val="00444E80"/>
    <w:rsid w:val="004465CE"/>
    <w:rsid w:val="004475AD"/>
    <w:rsid w:val="004522B7"/>
    <w:rsid w:val="004525C9"/>
    <w:rsid w:val="004529BA"/>
    <w:rsid w:val="00454117"/>
    <w:rsid w:val="004554C2"/>
    <w:rsid w:val="004571E7"/>
    <w:rsid w:val="0046019B"/>
    <w:rsid w:val="004624CB"/>
    <w:rsid w:val="00463FEA"/>
    <w:rsid w:val="00464FA3"/>
    <w:rsid w:val="004663E0"/>
    <w:rsid w:val="00467E79"/>
    <w:rsid w:val="00470796"/>
    <w:rsid w:val="00474F44"/>
    <w:rsid w:val="0048210E"/>
    <w:rsid w:val="00482C65"/>
    <w:rsid w:val="004838EA"/>
    <w:rsid w:val="0048400A"/>
    <w:rsid w:val="0049032B"/>
    <w:rsid w:val="004942CE"/>
    <w:rsid w:val="004943BC"/>
    <w:rsid w:val="0049498F"/>
    <w:rsid w:val="00495542"/>
    <w:rsid w:val="00496440"/>
    <w:rsid w:val="00497442"/>
    <w:rsid w:val="004A3144"/>
    <w:rsid w:val="004A322F"/>
    <w:rsid w:val="004A365A"/>
    <w:rsid w:val="004A4D31"/>
    <w:rsid w:val="004A4E52"/>
    <w:rsid w:val="004A58EF"/>
    <w:rsid w:val="004B0D99"/>
    <w:rsid w:val="004B201D"/>
    <w:rsid w:val="004B2B09"/>
    <w:rsid w:val="004B44D2"/>
    <w:rsid w:val="004B73B8"/>
    <w:rsid w:val="004C3F06"/>
    <w:rsid w:val="004C6DB3"/>
    <w:rsid w:val="004C7962"/>
    <w:rsid w:val="004D1975"/>
    <w:rsid w:val="004D20A6"/>
    <w:rsid w:val="004D26B8"/>
    <w:rsid w:val="004D3034"/>
    <w:rsid w:val="004D360B"/>
    <w:rsid w:val="004E36FE"/>
    <w:rsid w:val="004E5708"/>
    <w:rsid w:val="004E5A4A"/>
    <w:rsid w:val="004E5C11"/>
    <w:rsid w:val="004E66F9"/>
    <w:rsid w:val="004E6743"/>
    <w:rsid w:val="004E6795"/>
    <w:rsid w:val="004E7A53"/>
    <w:rsid w:val="004F25D9"/>
    <w:rsid w:val="004F35BF"/>
    <w:rsid w:val="004F3E2C"/>
    <w:rsid w:val="004F4127"/>
    <w:rsid w:val="0050076D"/>
    <w:rsid w:val="00500FA2"/>
    <w:rsid w:val="00507112"/>
    <w:rsid w:val="005073AE"/>
    <w:rsid w:val="005110FE"/>
    <w:rsid w:val="005116D5"/>
    <w:rsid w:val="00512DA7"/>
    <w:rsid w:val="005139C6"/>
    <w:rsid w:val="00516C46"/>
    <w:rsid w:val="00517B5F"/>
    <w:rsid w:val="005213F2"/>
    <w:rsid w:val="00524555"/>
    <w:rsid w:val="00525319"/>
    <w:rsid w:val="005258DE"/>
    <w:rsid w:val="005262ED"/>
    <w:rsid w:val="0053053E"/>
    <w:rsid w:val="005314DC"/>
    <w:rsid w:val="005316AE"/>
    <w:rsid w:val="00534394"/>
    <w:rsid w:val="00535272"/>
    <w:rsid w:val="00541605"/>
    <w:rsid w:val="00542A3F"/>
    <w:rsid w:val="00543721"/>
    <w:rsid w:val="00543C93"/>
    <w:rsid w:val="00543E35"/>
    <w:rsid w:val="00544573"/>
    <w:rsid w:val="00544E58"/>
    <w:rsid w:val="00544EE3"/>
    <w:rsid w:val="00545436"/>
    <w:rsid w:val="00546895"/>
    <w:rsid w:val="00547A7D"/>
    <w:rsid w:val="00547AE5"/>
    <w:rsid w:val="005515A6"/>
    <w:rsid w:val="00552E21"/>
    <w:rsid w:val="00554D46"/>
    <w:rsid w:val="00557FC8"/>
    <w:rsid w:val="005602EE"/>
    <w:rsid w:val="00561119"/>
    <w:rsid w:val="00563412"/>
    <w:rsid w:val="0056574A"/>
    <w:rsid w:val="00565FB7"/>
    <w:rsid w:val="00566955"/>
    <w:rsid w:val="00570DAA"/>
    <w:rsid w:val="00571643"/>
    <w:rsid w:val="0057290B"/>
    <w:rsid w:val="005762EC"/>
    <w:rsid w:val="0057777D"/>
    <w:rsid w:val="0057781B"/>
    <w:rsid w:val="00580E49"/>
    <w:rsid w:val="0058209A"/>
    <w:rsid w:val="005829CF"/>
    <w:rsid w:val="00582CEB"/>
    <w:rsid w:val="00584EC9"/>
    <w:rsid w:val="00590BE6"/>
    <w:rsid w:val="00592F83"/>
    <w:rsid w:val="00595034"/>
    <w:rsid w:val="00596A7B"/>
    <w:rsid w:val="00596EAB"/>
    <w:rsid w:val="005A2C4E"/>
    <w:rsid w:val="005A5E83"/>
    <w:rsid w:val="005A6E1F"/>
    <w:rsid w:val="005B03B4"/>
    <w:rsid w:val="005B12BD"/>
    <w:rsid w:val="005B4E2A"/>
    <w:rsid w:val="005B7DBB"/>
    <w:rsid w:val="005B7E8A"/>
    <w:rsid w:val="005C2110"/>
    <w:rsid w:val="005C5153"/>
    <w:rsid w:val="005C5444"/>
    <w:rsid w:val="005C5555"/>
    <w:rsid w:val="005C5C34"/>
    <w:rsid w:val="005C5DE3"/>
    <w:rsid w:val="005D0F9B"/>
    <w:rsid w:val="005D156D"/>
    <w:rsid w:val="005D3974"/>
    <w:rsid w:val="005D3BE3"/>
    <w:rsid w:val="005D3E6E"/>
    <w:rsid w:val="005D4237"/>
    <w:rsid w:val="005D47B5"/>
    <w:rsid w:val="005D6F37"/>
    <w:rsid w:val="005E16ED"/>
    <w:rsid w:val="005E23E1"/>
    <w:rsid w:val="005E438A"/>
    <w:rsid w:val="005E54AA"/>
    <w:rsid w:val="005E576E"/>
    <w:rsid w:val="005E7FEF"/>
    <w:rsid w:val="005F058A"/>
    <w:rsid w:val="005F07BE"/>
    <w:rsid w:val="005F08D2"/>
    <w:rsid w:val="005F0B5D"/>
    <w:rsid w:val="005F4F2C"/>
    <w:rsid w:val="005F7D5C"/>
    <w:rsid w:val="00600160"/>
    <w:rsid w:val="00601929"/>
    <w:rsid w:val="006021FA"/>
    <w:rsid w:val="006028B9"/>
    <w:rsid w:val="00604D83"/>
    <w:rsid w:val="006074B1"/>
    <w:rsid w:val="00611360"/>
    <w:rsid w:val="0061234C"/>
    <w:rsid w:val="00613A41"/>
    <w:rsid w:val="00615007"/>
    <w:rsid w:val="00615345"/>
    <w:rsid w:val="00615E41"/>
    <w:rsid w:val="00620BA1"/>
    <w:rsid w:val="0062240C"/>
    <w:rsid w:val="006253E1"/>
    <w:rsid w:val="00626489"/>
    <w:rsid w:val="0063039B"/>
    <w:rsid w:val="006308B6"/>
    <w:rsid w:val="00632D99"/>
    <w:rsid w:val="00633FCF"/>
    <w:rsid w:val="006374E2"/>
    <w:rsid w:val="00637A35"/>
    <w:rsid w:val="00640394"/>
    <w:rsid w:val="00641101"/>
    <w:rsid w:val="0064486C"/>
    <w:rsid w:val="00647A52"/>
    <w:rsid w:val="006501E9"/>
    <w:rsid w:val="006521D2"/>
    <w:rsid w:val="00653946"/>
    <w:rsid w:val="006541B4"/>
    <w:rsid w:val="0065436C"/>
    <w:rsid w:val="00656BE4"/>
    <w:rsid w:val="00656F2C"/>
    <w:rsid w:val="00666D5E"/>
    <w:rsid w:val="00673089"/>
    <w:rsid w:val="00673C2A"/>
    <w:rsid w:val="00674F6B"/>
    <w:rsid w:val="00676849"/>
    <w:rsid w:val="0068232C"/>
    <w:rsid w:val="006827DC"/>
    <w:rsid w:val="00683715"/>
    <w:rsid w:val="00683F9C"/>
    <w:rsid w:val="00684D86"/>
    <w:rsid w:val="00685AEB"/>
    <w:rsid w:val="00685F72"/>
    <w:rsid w:val="006921D7"/>
    <w:rsid w:val="0069318E"/>
    <w:rsid w:val="0069393A"/>
    <w:rsid w:val="00693BFE"/>
    <w:rsid w:val="00693DCF"/>
    <w:rsid w:val="00694677"/>
    <w:rsid w:val="006951E0"/>
    <w:rsid w:val="006A149F"/>
    <w:rsid w:val="006A1E30"/>
    <w:rsid w:val="006A232A"/>
    <w:rsid w:val="006A27B8"/>
    <w:rsid w:val="006A3EB0"/>
    <w:rsid w:val="006A49D3"/>
    <w:rsid w:val="006A4EF2"/>
    <w:rsid w:val="006B1816"/>
    <w:rsid w:val="006B1A06"/>
    <w:rsid w:val="006B35DC"/>
    <w:rsid w:val="006B3948"/>
    <w:rsid w:val="006B410D"/>
    <w:rsid w:val="006B479D"/>
    <w:rsid w:val="006B5E66"/>
    <w:rsid w:val="006B7092"/>
    <w:rsid w:val="006B7B84"/>
    <w:rsid w:val="006B7BF9"/>
    <w:rsid w:val="006C07E7"/>
    <w:rsid w:val="006C21AA"/>
    <w:rsid w:val="006C2CCD"/>
    <w:rsid w:val="006C2DC2"/>
    <w:rsid w:val="006C36D8"/>
    <w:rsid w:val="006C6408"/>
    <w:rsid w:val="006C713F"/>
    <w:rsid w:val="006D0A14"/>
    <w:rsid w:val="006D7F0B"/>
    <w:rsid w:val="006E0EEF"/>
    <w:rsid w:val="006E0F9C"/>
    <w:rsid w:val="006E3218"/>
    <w:rsid w:val="006E35F1"/>
    <w:rsid w:val="006E36F5"/>
    <w:rsid w:val="006E7BC6"/>
    <w:rsid w:val="006F1E47"/>
    <w:rsid w:val="006F4699"/>
    <w:rsid w:val="006F6892"/>
    <w:rsid w:val="006F7DCC"/>
    <w:rsid w:val="006F7F80"/>
    <w:rsid w:val="00700534"/>
    <w:rsid w:val="00700D91"/>
    <w:rsid w:val="00701C2B"/>
    <w:rsid w:val="00702B43"/>
    <w:rsid w:val="0070470D"/>
    <w:rsid w:val="0070750C"/>
    <w:rsid w:val="00707B1F"/>
    <w:rsid w:val="007100A0"/>
    <w:rsid w:val="007101C6"/>
    <w:rsid w:val="00715DD7"/>
    <w:rsid w:val="00716EFE"/>
    <w:rsid w:val="00717935"/>
    <w:rsid w:val="00720859"/>
    <w:rsid w:val="00721570"/>
    <w:rsid w:val="00723DAB"/>
    <w:rsid w:val="00727E4D"/>
    <w:rsid w:val="00730D92"/>
    <w:rsid w:val="00733191"/>
    <w:rsid w:val="007407C9"/>
    <w:rsid w:val="00740B4E"/>
    <w:rsid w:val="00741372"/>
    <w:rsid w:val="007432D6"/>
    <w:rsid w:val="00746BF7"/>
    <w:rsid w:val="00747289"/>
    <w:rsid w:val="00747D91"/>
    <w:rsid w:val="00750490"/>
    <w:rsid w:val="0075052E"/>
    <w:rsid w:val="0075074F"/>
    <w:rsid w:val="007532CC"/>
    <w:rsid w:val="0075343E"/>
    <w:rsid w:val="00754542"/>
    <w:rsid w:val="00756E75"/>
    <w:rsid w:val="00757190"/>
    <w:rsid w:val="00760B32"/>
    <w:rsid w:val="0076117D"/>
    <w:rsid w:val="007624AE"/>
    <w:rsid w:val="0076312F"/>
    <w:rsid w:val="00763375"/>
    <w:rsid w:val="007637A2"/>
    <w:rsid w:val="007669C0"/>
    <w:rsid w:val="00770936"/>
    <w:rsid w:val="007719CB"/>
    <w:rsid w:val="00771CEE"/>
    <w:rsid w:val="00771F99"/>
    <w:rsid w:val="00773388"/>
    <w:rsid w:val="0077413C"/>
    <w:rsid w:val="00774E0E"/>
    <w:rsid w:val="007758DE"/>
    <w:rsid w:val="007769C2"/>
    <w:rsid w:val="00781119"/>
    <w:rsid w:val="007847F8"/>
    <w:rsid w:val="00785433"/>
    <w:rsid w:val="00787D05"/>
    <w:rsid w:val="00790864"/>
    <w:rsid w:val="0079230D"/>
    <w:rsid w:val="00794B72"/>
    <w:rsid w:val="00797B8E"/>
    <w:rsid w:val="007A0BF8"/>
    <w:rsid w:val="007A13A7"/>
    <w:rsid w:val="007A452C"/>
    <w:rsid w:val="007A5020"/>
    <w:rsid w:val="007A5CDE"/>
    <w:rsid w:val="007A6923"/>
    <w:rsid w:val="007B1001"/>
    <w:rsid w:val="007B190A"/>
    <w:rsid w:val="007B1DFC"/>
    <w:rsid w:val="007B208E"/>
    <w:rsid w:val="007B43B4"/>
    <w:rsid w:val="007B4AED"/>
    <w:rsid w:val="007B5041"/>
    <w:rsid w:val="007B6255"/>
    <w:rsid w:val="007B6352"/>
    <w:rsid w:val="007B6F74"/>
    <w:rsid w:val="007B772A"/>
    <w:rsid w:val="007B7845"/>
    <w:rsid w:val="007B7F45"/>
    <w:rsid w:val="007C2A23"/>
    <w:rsid w:val="007C3DC9"/>
    <w:rsid w:val="007C464A"/>
    <w:rsid w:val="007C5F55"/>
    <w:rsid w:val="007C7AA9"/>
    <w:rsid w:val="007D0DB0"/>
    <w:rsid w:val="007D12BA"/>
    <w:rsid w:val="007D162B"/>
    <w:rsid w:val="007D193A"/>
    <w:rsid w:val="007D3868"/>
    <w:rsid w:val="007D3A54"/>
    <w:rsid w:val="007D3DEF"/>
    <w:rsid w:val="007D3EAE"/>
    <w:rsid w:val="007D4C9E"/>
    <w:rsid w:val="007D76BD"/>
    <w:rsid w:val="007E04BF"/>
    <w:rsid w:val="007E1827"/>
    <w:rsid w:val="007E2578"/>
    <w:rsid w:val="007E29F3"/>
    <w:rsid w:val="007E2BCB"/>
    <w:rsid w:val="007E2FEE"/>
    <w:rsid w:val="007E4435"/>
    <w:rsid w:val="007E44A5"/>
    <w:rsid w:val="007E4E4C"/>
    <w:rsid w:val="007E5767"/>
    <w:rsid w:val="007E75A0"/>
    <w:rsid w:val="007E7792"/>
    <w:rsid w:val="007F0298"/>
    <w:rsid w:val="007F0838"/>
    <w:rsid w:val="007F0A9D"/>
    <w:rsid w:val="007F1F10"/>
    <w:rsid w:val="007F304B"/>
    <w:rsid w:val="007F4866"/>
    <w:rsid w:val="007F6647"/>
    <w:rsid w:val="007F6A53"/>
    <w:rsid w:val="008003A2"/>
    <w:rsid w:val="00802CCC"/>
    <w:rsid w:val="0080474F"/>
    <w:rsid w:val="008052AD"/>
    <w:rsid w:val="00805539"/>
    <w:rsid w:val="0080647A"/>
    <w:rsid w:val="00806C5D"/>
    <w:rsid w:val="00807A45"/>
    <w:rsid w:val="00810AAE"/>
    <w:rsid w:val="0081274E"/>
    <w:rsid w:val="00812855"/>
    <w:rsid w:val="00812B70"/>
    <w:rsid w:val="00813B06"/>
    <w:rsid w:val="00813BB5"/>
    <w:rsid w:val="008143E7"/>
    <w:rsid w:val="0081501F"/>
    <w:rsid w:val="00815C5F"/>
    <w:rsid w:val="0081658A"/>
    <w:rsid w:val="00821DFE"/>
    <w:rsid w:val="00822016"/>
    <w:rsid w:val="0082222B"/>
    <w:rsid w:val="008224D1"/>
    <w:rsid w:val="008231F3"/>
    <w:rsid w:val="00823620"/>
    <w:rsid w:val="00825E09"/>
    <w:rsid w:val="00826690"/>
    <w:rsid w:val="00831804"/>
    <w:rsid w:val="008318F8"/>
    <w:rsid w:val="00831A2E"/>
    <w:rsid w:val="00832441"/>
    <w:rsid w:val="00835784"/>
    <w:rsid w:val="00837115"/>
    <w:rsid w:val="0084016B"/>
    <w:rsid w:val="008436CA"/>
    <w:rsid w:val="00846D3B"/>
    <w:rsid w:val="00855046"/>
    <w:rsid w:val="008555AE"/>
    <w:rsid w:val="0085642B"/>
    <w:rsid w:val="00856437"/>
    <w:rsid w:val="008566AF"/>
    <w:rsid w:val="00856DC3"/>
    <w:rsid w:val="00857286"/>
    <w:rsid w:val="00861341"/>
    <w:rsid w:val="008637E9"/>
    <w:rsid w:val="00863F0D"/>
    <w:rsid w:val="00863F5B"/>
    <w:rsid w:val="00864C0B"/>
    <w:rsid w:val="00865E43"/>
    <w:rsid w:val="008661C8"/>
    <w:rsid w:val="0087033B"/>
    <w:rsid w:val="008724D0"/>
    <w:rsid w:val="00873D39"/>
    <w:rsid w:val="0088109C"/>
    <w:rsid w:val="00882961"/>
    <w:rsid w:val="00886D1F"/>
    <w:rsid w:val="0088701F"/>
    <w:rsid w:val="00887FA9"/>
    <w:rsid w:val="00890E79"/>
    <w:rsid w:val="00890FE4"/>
    <w:rsid w:val="008933B3"/>
    <w:rsid w:val="0089563D"/>
    <w:rsid w:val="00896C31"/>
    <w:rsid w:val="00897A06"/>
    <w:rsid w:val="008A0FC6"/>
    <w:rsid w:val="008A231D"/>
    <w:rsid w:val="008A2329"/>
    <w:rsid w:val="008A2840"/>
    <w:rsid w:val="008A359E"/>
    <w:rsid w:val="008A5B6C"/>
    <w:rsid w:val="008A5D66"/>
    <w:rsid w:val="008A788B"/>
    <w:rsid w:val="008A7BA1"/>
    <w:rsid w:val="008A7BD5"/>
    <w:rsid w:val="008B0FEC"/>
    <w:rsid w:val="008B104A"/>
    <w:rsid w:val="008B11DC"/>
    <w:rsid w:val="008B40FF"/>
    <w:rsid w:val="008B4918"/>
    <w:rsid w:val="008B53CC"/>
    <w:rsid w:val="008B6FBA"/>
    <w:rsid w:val="008C276F"/>
    <w:rsid w:val="008C377C"/>
    <w:rsid w:val="008C42B7"/>
    <w:rsid w:val="008C4ACF"/>
    <w:rsid w:val="008C5D88"/>
    <w:rsid w:val="008C6928"/>
    <w:rsid w:val="008C6C00"/>
    <w:rsid w:val="008D01BA"/>
    <w:rsid w:val="008D2561"/>
    <w:rsid w:val="008D3B1F"/>
    <w:rsid w:val="008D4154"/>
    <w:rsid w:val="008D43E4"/>
    <w:rsid w:val="008D7373"/>
    <w:rsid w:val="008D752C"/>
    <w:rsid w:val="008E0305"/>
    <w:rsid w:val="008E0769"/>
    <w:rsid w:val="008E0D4D"/>
    <w:rsid w:val="008E360E"/>
    <w:rsid w:val="008E3CF5"/>
    <w:rsid w:val="008E4B56"/>
    <w:rsid w:val="008E6B34"/>
    <w:rsid w:val="008F1A9D"/>
    <w:rsid w:val="008F2EEF"/>
    <w:rsid w:val="008F2F76"/>
    <w:rsid w:val="008F2FC3"/>
    <w:rsid w:val="008F3ADB"/>
    <w:rsid w:val="008F69F3"/>
    <w:rsid w:val="00903963"/>
    <w:rsid w:val="0090516C"/>
    <w:rsid w:val="009053DE"/>
    <w:rsid w:val="00905EA6"/>
    <w:rsid w:val="009063E5"/>
    <w:rsid w:val="00906AD3"/>
    <w:rsid w:val="0090767B"/>
    <w:rsid w:val="009114B5"/>
    <w:rsid w:val="009124FB"/>
    <w:rsid w:val="0091384C"/>
    <w:rsid w:val="00915533"/>
    <w:rsid w:val="00921426"/>
    <w:rsid w:val="00922D73"/>
    <w:rsid w:val="00922FF8"/>
    <w:rsid w:val="00923FAE"/>
    <w:rsid w:val="00924404"/>
    <w:rsid w:val="0092680F"/>
    <w:rsid w:val="0093128A"/>
    <w:rsid w:val="009339AD"/>
    <w:rsid w:val="00935BDD"/>
    <w:rsid w:val="009366F5"/>
    <w:rsid w:val="0094059B"/>
    <w:rsid w:val="00942CDA"/>
    <w:rsid w:val="00943C71"/>
    <w:rsid w:val="00944F53"/>
    <w:rsid w:val="0094645F"/>
    <w:rsid w:val="009471AF"/>
    <w:rsid w:val="00952CE7"/>
    <w:rsid w:val="0095418D"/>
    <w:rsid w:val="00954796"/>
    <w:rsid w:val="00955B0E"/>
    <w:rsid w:val="00955F71"/>
    <w:rsid w:val="00957040"/>
    <w:rsid w:val="0095728D"/>
    <w:rsid w:val="00962F16"/>
    <w:rsid w:val="0096408B"/>
    <w:rsid w:val="009658DA"/>
    <w:rsid w:val="00966C18"/>
    <w:rsid w:val="00967056"/>
    <w:rsid w:val="009671E9"/>
    <w:rsid w:val="00967520"/>
    <w:rsid w:val="00971CE5"/>
    <w:rsid w:val="009727B0"/>
    <w:rsid w:val="009745BA"/>
    <w:rsid w:val="00977495"/>
    <w:rsid w:val="009774E7"/>
    <w:rsid w:val="009778AD"/>
    <w:rsid w:val="00977B7E"/>
    <w:rsid w:val="00980435"/>
    <w:rsid w:val="00980719"/>
    <w:rsid w:val="009833C4"/>
    <w:rsid w:val="00983E3F"/>
    <w:rsid w:val="0098422B"/>
    <w:rsid w:val="0098498E"/>
    <w:rsid w:val="0099003F"/>
    <w:rsid w:val="00990309"/>
    <w:rsid w:val="0099067E"/>
    <w:rsid w:val="009932C3"/>
    <w:rsid w:val="009933C3"/>
    <w:rsid w:val="00993F9F"/>
    <w:rsid w:val="009956D5"/>
    <w:rsid w:val="00995A35"/>
    <w:rsid w:val="00995E06"/>
    <w:rsid w:val="0099704C"/>
    <w:rsid w:val="00997A10"/>
    <w:rsid w:val="009A1004"/>
    <w:rsid w:val="009A1F1C"/>
    <w:rsid w:val="009A32D5"/>
    <w:rsid w:val="009A34D7"/>
    <w:rsid w:val="009A3A18"/>
    <w:rsid w:val="009A3B90"/>
    <w:rsid w:val="009A410E"/>
    <w:rsid w:val="009A44F6"/>
    <w:rsid w:val="009A49DE"/>
    <w:rsid w:val="009A5AB1"/>
    <w:rsid w:val="009A5EBB"/>
    <w:rsid w:val="009A5FA3"/>
    <w:rsid w:val="009A681A"/>
    <w:rsid w:val="009B2792"/>
    <w:rsid w:val="009B2C74"/>
    <w:rsid w:val="009B3162"/>
    <w:rsid w:val="009B5CD2"/>
    <w:rsid w:val="009B5D6E"/>
    <w:rsid w:val="009B5FF8"/>
    <w:rsid w:val="009B727B"/>
    <w:rsid w:val="009B7EB6"/>
    <w:rsid w:val="009C04E8"/>
    <w:rsid w:val="009C300F"/>
    <w:rsid w:val="009C4821"/>
    <w:rsid w:val="009C4FB9"/>
    <w:rsid w:val="009C5A34"/>
    <w:rsid w:val="009C5F6A"/>
    <w:rsid w:val="009C6DFF"/>
    <w:rsid w:val="009D200C"/>
    <w:rsid w:val="009D26E3"/>
    <w:rsid w:val="009D5C32"/>
    <w:rsid w:val="009E041A"/>
    <w:rsid w:val="009E1EDC"/>
    <w:rsid w:val="009E3411"/>
    <w:rsid w:val="009E59DC"/>
    <w:rsid w:val="009E5C84"/>
    <w:rsid w:val="009F1983"/>
    <w:rsid w:val="009F1CE4"/>
    <w:rsid w:val="009F4DD8"/>
    <w:rsid w:val="009F6F68"/>
    <w:rsid w:val="009F78BE"/>
    <w:rsid w:val="009F79CE"/>
    <w:rsid w:val="00A026ED"/>
    <w:rsid w:val="00A02772"/>
    <w:rsid w:val="00A0376E"/>
    <w:rsid w:val="00A0388F"/>
    <w:rsid w:val="00A0747A"/>
    <w:rsid w:val="00A10880"/>
    <w:rsid w:val="00A125D4"/>
    <w:rsid w:val="00A12F40"/>
    <w:rsid w:val="00A13882"/>
    <w:rsid w:val="00A1452A"/>
    <w:rsid w:val="00A15300"/>
    <w:rsid w:val="00A168FB"/>
    <w:rsid w:val="00A24BBB"/>
    <w:rsid w:val="00A25FEB"/>
    <w:rsid w:val="00A2679A"/>
    <w:rsid w:val="00A27C48"/>
    <w:rsid w:val="00A34782"/>
    <w:rsid w:val="00A351E2"/>
    <w:rsid w:val="00A35EB5"/>
    <w:rsid w:val="00A377D9"/>
    <w:rsid w:val="00A37B17"/>
    <w:rsid w:val="00A417A5"/>
    <w:rsid w:val="00A41982"/>
    <w:rsid w:val="00A4210D"/>
    <w:rsid w:val="00A45298"/>
    <w:rsid w:val="00A452EA"/>
    <w:rsid w:val="00A45C7F"/>
    <w:rsid w:val="00A562CF"/>
    <w:rsid w:val="00A56A70"/>
    <w:rsid w:val="00A576E4"/>
    <w:rsid w:val="00A6673E"/>
    <w:rsid w:val="00A678FB"/>
    <w:rsid w:val="00A67EBF"/>
    <w:rsid w:val="00A711FD"/>
    <w:rsid w:val="00A7501A"/>
    <w:rsid w:val="00A7559C"/>
    <w:rsid w:val="00A77241"/>
    <w:rsid w:val="00A80399"/>
    <w:rsid w:val="00A8412D"/>
    <w:rsid w:val="00A84BB0"/>
    <w:rsid w:val="00A85B4C"/>
    <w:rsid w:val="00A92488"/>
    <w:rsid w:val="00A926AF"/>
    <w:rsid w:val="00A93EE2"/>
    <w:rsid w:val="00A97376"/>
    <w:rsid w:val="00A9777D"/>
    <w:rsid w:val="00AA26D0"/>
    <w:rsid w:val="00AA2772"/>
    <w:rsid w:val="00AA28F9"/>
    <w:rsid w:val="00AA2CFD"/>
    <w:rsid w:val="00AA3B98"/>
    <w:rsid w:val="00AA485F"/>
    <w:rsid w:val="00AA48D5"/>
    <w:rsid w:val="00AA5725"/>
    <w:rsid w:val="00AA5AF2"/>
    <w:rsid w:val="00AA757A"/>
    <w:rsid w:val="00AB107F"/>
    <w:rsid w:val="00AB14EA"/>
    <w:rsid w:val="00AB1D1F"/>
    <w:rsid w:val="00AB2AA7"/>
    <w:rsid w:val="00AB378A"/>
    <w:rsid w:val="00AB7C0A"/>
    <w:rsid w:val="00AC0647"/>
    <w:rsid w:val="00AC1588"/>
    <w:rsid w:val="00AC1E62"/>
    <w:rsid w:val="00AC3D83"/>
    <w:rsid w:val="00AC444D"/>
    <w:rsid w:val="00AC4C8A"/>
    <w:rsid w:val="00AD08C4"/>
    <w:rsid w:val="00AD4EA2"/>
    <w:rsid w:val="00AD5BD5"/>
    <w:rsid w:val="00AD682D"/>
    <w:rsid w:val="00AD6D60"/>
    <w:rsid w:val="00AE120E"/>
    <w:rsid w:val="00AE1893"/>
    <w:rsid w:val="00AE199F"/>
    <w:rsid w:val="00AE2115"/>
    <w:rsid w:val="00AE26ED"/>
    <w:rsid w:val="00AE2C39"/>
    <w:rsid w:val="00AE3B13"/>
    <w:rsid w:val="00AE4CD9"/>
    <w:rsid w:val="00AE5E24"/>
    <w:rsid w:val="00AE6BF7"/>
    <w:rsid w:val="00AE7013"/>
    <w:rsid w:val="00AE76AA"/>
    <w:rsid w:val="00AF055A"/>
    <w:rsid w:val="00AF0573"/>
    <w:rsid w:val="00AF1309"/>
    <w:rsid w:val="00AF1CC5"/>
    <w:rsid w:val="00AF2F10"/>
    <w:rsid w:val="00AF3E2E"/>
    <w:rsid w:val="00AF57B4"/>
    <w:rsid w:val="00B0067B"/>
    <w:rsid w:val="00B00761"/>
    <w:rsid w:val="00B0304D"/>
    <w:rsid w:val="00B045D9"/>
    <w:rsid w:val="00B04DE3"/>
    <w:rsid w:val="00B0587C"/>
    <w:rsid w:val="00B10F2F"/>
    <w:rsid w:val="00B11164"/>
    <w:rsid w:val="00B133AF"/>
    <w:rsid w:val="00B144F6"/>
    <w:rsid w:val="00B15F7C"/>
    <w:rsid w:val="00B16B3D"/>
    <w:rsid w:val="00B16B54"/>
    <w:rsid w:val="00B16FEA"/>
    <w:rsid w:val="00B17FDC"/>
    <w:rsid w:val="00B21620"/>
    <w:rsid w:val="00B21B87"/>
    <w:rsid w:val="00B234D0"/>
    <w:rsid w:val="00B2537D"/>
    <w:rsid w:val="00B30BC1"/>
    <w:rsid w:val="00B30BC6"/>
    <w:rsid w:val="00B34A80"/>
    <w:rsid w:val="00B34DA9"/>
    <w:rsid w:val="00B355E8"/>
    <w:rsid w:val="00B44A4B"/>
    <w:rsid w:val="00B462A8"/>
    <w:rsid w:val="00B463CD"/>
    <w:rsid w:val="00B507B9"/>
    <w:rsid w:val="00B510CA"/>
    <w:rsid w:val="00B51D65"/>
    <w:rsid w:val="00B52CD4"/>
    <w:rsid w:val="00B53457"/>
    <w:rsid w:val="00B54350"/>
    <w:rsid w:val="00B54A9F"/>
    <w:rsid w:val="00B5715B"/>
    <w:rsid w:val="00B57E6C"/>
    <w:rsid w:val="00B611A8"/>
    <w:rsid w:val="00B63A12"/>
    <w:rsid w:val="00B64F8C"/>
    <w:rsid w:val="00B657D0"/>
    <w:rsid w:val="00B663A4"/>
    <w:rsid w:val="00B66824"/>
    <w:rsid w:val="00B67BC7"/>
    <w:rsid w:val="00B71BB9"/>
    <w:rsid w:val="00B7227A"/>
    <w:rsid w:val="00B73D78"/>
    <w:rsid w:val="00B76179"/>
    <w:rsid w:val="00B767B6"/>
    <w:rsid w:val="00B774D0"/>
    <w:rsid w:val="00B83E02"/>
    <w:rsid w:val="00B83F4D"/>
    <w:rsid w:val="00B90020"/>
    <w:rsid w:val="00B934FA"/>
    <w:rsid w:val="00B939C4"/>
    <w:rsid w:val="00B93C58"/>
    <w:rsid w:val="00B94643"/>
    <w:rsid w:val="00B959E7"/>
    <w:rsid w:val="00B96E33"/>
    <w:rsid w:val="00BA01A7"/>
    <w:rsid w:val="00BA2220"/>
    <w:rsid w:val="00BA547B"/>
    <w:rsid w:val="00BA658F"/>
    <w:rsid w:val="00BB018A"/>
    <w:rsid w:val="00BB0744"/>
    <w:rsid w:val="00BB14F9"/>
    <w:rsid w:val="00BB2A30"/>
    <w:rsid w:val="00BB2DB3"/>
    <w:rsid w:val="00BB2F63"/>
    <w:rsid w:val="00BB4210"/>
    <w:rsid w:val="00BB75C4"/>
    <w:rsid w:val="00BC022B"/>
    <w:rsid w:val="00BC02AD"/>
    <w:rsid w:val="00BC0E26"/>
    <w:rsid w:val="00BC102B"/>
    <w:rsid w:val="00BC16D9"/>
    <w:rsid w:val="00BC2D9E"/>
    <w:rsid w:val="00BC5076"/>
    <w:rsid w:val="00BC5666"/>
    <w:rsid w:val="00BC7393"/>
    <w:rsid w:val="00BD3E2D"/>
    <w:rsid w:val="00BD644A"/>
    <w:rsid w:val="00BD6CA4"/>
    <w:rsid w:val="00BD6E1E"/>
    <w:rsid w:val="00BE0A33"/>
    <w:rsid w:val="00BE4F2C"/>
    <w:rsid w:val="00BE58A5"/>
    <w:rsid w:val="00BE5B31"/>
    <w:rsid w:val="00BE67C8"/>
    <w:rsid w:val="00BE6883"/>
    <w:rsid w:val="00BE7464"/>
    <w:rsid w:val="00C01F79"/>
    <w:rsid w:val="00C03775"/>
    <w:rsid w:val="00C03BD0"/>
    <w:rsid w:val="00C03D36"/>
    <w:rsid w:val="00C03EF5"/>
    <w:rsid w:val="00C04762"/>
    <w:rsid w:val="00C04B3F"/>
    <w:rsid w:val="00C06B46"/>
    <w:rsid w:val="00C110D8"/>
    <w:rsid w:val="00C11EAA"/>
    <w:rsid w:val="00C145B3"/>
    <w:rsid w:val="00C15414"/>
    <w:rsid w:val="00C1669E"/>
    <w:rsid w:val="00C1738D"/>
    <w:rsid w:val="00C22AEE"/>
    <w:rsid w:val="00C23599"/>
    <w:rsid w:val="00C27AAB"/>
    <w:rsid w:val="00C27EC2"/>
    <w:rsid w:val="00C309DC"/>
    <w:rsid w:val="00C318E3"/>
    <w:rsid w:val="00C3261B"/>
    <w:rsid w:val="00C32FEE"/>
    <w:rsid w:val="00C34D2E"/>
    <w:rsid w:val="00C35384"/>
    <w:rsid w:val="00C35561"/>
    <w:rsid w:val="00C3576C"/>
    <w:rsid w:val="00C36D5C"/>
    <w:rsid w:val="00C36D90"/>
    <w:rsid w:val="00C42045"/>
    <w:rsid w:val="00C43EB5"/>
    <w:rsid w:val="00C47E2C"/>
    <w:rsid w:val="00C47FA0"/>
    <w:rsid w:val="00C516E9"/>
    <w:rsid w:val="00C52218"/>
    <w:rsid w:val="00C52E1C"/>
    <w:rsid w:val="00C53198"/>
    <w:rsid w:val="00C539F5"/>
    <w:rsid w:val="00C54215"/>
    <w:rsid w:val="00C552C6"/>
    <w:rsid w:val="00C553EB"/>
    <w:rsid w:val="00C5713F"/>
    <w:rsid w:val="00C60424"/>
    <w:rsid w:val="00C63452"/>
    <w:rsid w:val="00C637FF"/>
    <w:rsid w:val="00C64DEE"/>
    <w:rsid w:val="00C65A8C"/>
    <w:rsid w:val="00C71740"/>
    <w:rsid w:val="00C720AF"/>
    <w:rsid w:val="00C72F0A"/>
    <w:rsid w:val="00C74E54"/>
    <w:rsid w:val="00C76DDD"/>
    <w:rsid w:val="00C80B2A"/>
    <w:rsid w:val="00C80D97"/>
    <w:rsid w:val="00C81478"/>
    <w:rsid w:val="00C81A56"/>
    <w:rsid w:val="00C82931"/>
    <w:rsid w:val="00C8394B"/>
    <w:rsid w:val="00C839AF"/>
    <w:rsid w:val="00C84752"/>
    <w:rsid w:val="00C87260"/>
    <w:rsid w:val="00C87750"/>
    <w:rsid w:val="00C903C3"/>
    <w:rsid w:val="00C9349F"/>
    <w:rsid w:val="00C94A8A"/>
    <w:rsid w:val="00C96D6A"/>
    <w:rsid w:val="00CA15C2"/>
    <w:rsid w:val="00CA16F6"/>
    <w:rsid w:val="00CA41B7"/>
    <w:rsid w:val="00CA6D86"/>
    <w:rsid w:val="00CA791A"/>
    <w:rsid w:val="00CB3C8E"/>
    <w:rsid w:val="00CB44E0"/>
    <w:rsid w:val="00CB4CDC"/>
    <w:rsid w:val="00CB5927"/>
    <w:rsid w:val="00CB5E40"/>
    <w:rsid w:val="00CB65FB"/>
    <w:rsid w:val="00CB68B5"/>
    <w:rsid w:val="00CC40F6"/>
    <w:rsid w:val="00CC46A6"/>
    <w:rsid w:val="00CC4BDD"/>
    <w:rsid w:val="00CC517F"/>
    <w:rsid w:val="00CC5C32"/>
    <w:rsid w:val="00CC7367"/>
    <w:rsid w:val="00CD0455"/>
    <w:rsid w:val="00CD0D0F"/>
    <w:rsid w:val="00CD1BA9"/>
    <w:rsid w:val="00CD1C46"/>
    <w:rsid w:val="00CD1EFB"/>
    <w:rsid w:val="00CD20BB"/>
    <w:rsid w:val="00CD2FF3"/>
    <w:rsid w:val="00CD3119"/>
    <w:rsid w:val="00CD37C5"/>
    <w:rsid w:val="00CD4AA5"/>
    <w:rsid w:val="00CD4E13"/>
    <w:rsid w:val="00CD4F4F"/>
    <w:rsid w:val="00CD630B"/>
    <w:rsid w:val="00CE00C9"/>
    <w:rsid w:val="00CE0EF2"/>
    <w:rsid w:val="00CE1F63"/>
    <w:rsid w:val="00CE2F2B"/>
    <w:rsid w:val="00CE34E2"/>
    <w:rsid w:val="00CE3511"/>
    <w:rsid w:val="00CE5389"/>
    <w:rsid w:val="00CE5D3B"/>
    <w:rsid w:val="00CE701E"/>
    <w:rsid w:val="00CF0624"/>
    <w:rsid w:val="00CF1172"/>
    <w:rsid w:val="00CF6205"/>
    <w:rsid w:val="00CF790E"/>
    <w:rsid w:val="00D008EA"/>
    <w:rsid w:val="00D0143B"/>
    <w:rsid w:val="00D02D20"/>
    <w:rsid w:val="00D0451E"/>
    <w:rsid w:val="00D0462C"/>
    <w:rsid w:val="00D04DC3"/>
    <w:rsid w:val="00D05BA0"/>
    <w:rsid w:val="00D10EE8"/>
    <w:rsid w:val="00D1294F"/>
    <w:rsid w:val="00D15ADD"/>
    <w:rsid w:val="00D1689A"/>
    <w:rsid w:val="00D16E8A"/>
    <w:rsid w:val="00D17D1B"/>
    <w:rsid w:val="00D20132"/>
    <w:rsid w:val="00D20FB4"/>
    <w:rsid w:val="00D2153C"/>
    <w:rsid w:val="00D21BCF"/>
    <w:rsid w:val="00D224BF"/>
    <w:rsid w:val="00D2439C"/>
    <w:rsid w:val="00D31BA7"/>
    <w:rsid w:val="00D3246B"/>
    <w:rsid w:val="00D369B4"/>
    <w:rsid w:val="00D36CF3"/>
    <w:rsid w:val="00D37C6D"/>
    <w:rsid w:val="00D40D46"/>
    <w:rsid w:val="00D4237F"/>
    <w:rsid w:val="00D44DB4"/>
    <w:rsid w:val="00D518A4"/>
    <w:rsid w:val="00D5284B"/>
    <w:rsid w:val="00D5330C"/>
    <w:rsid w:val="00D55E94"/>
    <w:rsid w:val="00D571DB"/>
    <w:rsid w:val="00D5738D"/>
    <w:rsid w:val="00D61B80"/>
    <w:rsid w:val="00D62A97"/>
    <w:rsid w:val="00D62C49"/>
    <w:rsid w:val="00D64265"/>
    <w:rsid w:val="00D6567D"/>
    <w:rsid w:val="00D66068"/>
    <w:rsid w:val="00D662AF"/>
    <w:rsid w:val="00D706DD"/>
    <w:rsid w:val="00D7202A"/>
    <w:rsid w:val="00D72069"/>
    <w:rsid w:val="00D7260E"/>
    <w:rsid w:val="00D7338C"/>
    <w:rsid w:val="00D73C64"/>
    <w:rsid w:val="00D73FCB"/>
    <w:rsid w:val="00D7625A"/>
    <w:rsid w:val="00D77C31"/>
    <w:rsid w:val="00D8000D"/>
    <w:rsid w:val="00D802E0"/>
    <w:rsid w:val="00D8126E"/>
    <w:rsid w:val="00D82B86"/>
    <w:rsid w:val="00D84AFE"/>
    <w:rsid w:val="00D84B8F"/>
    <w:rsid w:val="00D90469"/>
    <w:rsid w:val="00D9063B"/>
    <w:rsid w:val="00D942D4"/>
    <w:rsid w:val="00D944B2"/>
    <w:rsid w:val="00D94B7C"/>
    <w:rsid w:val="00D95A83"/>
    <w:rsid w:val="00DA0B1E"/>
    <w:rsid w:val="00DA3792"/>
    <w:rsid w:val="00DA4424"/>
    <w:rsid w:val="00DA4822"/>
    <w:rsid w:val="00DA5B1A"/>
    <w:rsid w:val="00DA6FD2"/>
    <w:rsid w:val="00DA7EF1"/>
    <w:rsid w:val="00DB0767"/>
    <w:rsid w:val="00DB139F"/>
    <w:rsid w:val="00DB27EC"/>
    <w:rsid w:val="00DB2A58"/>
    <w:rsid w:val="00DB36CD"/>
    <w:rsid w:val="00DB3854"/>
    <w:rsid w:val="00DB3859"/>
    <w:rsid w:val="00DB468E"/>
    <w:rsid w:val="00DB5368"/>
    <w:rsid w:val="00DB6166"/>
    <w:rsid w:val="00DB7670"/>
    <w:rsid w:val="00DC2680"/>
    <w:rsid w:val="00DC3222"/>
    <w:rsid w:val="00DD5AF1"/>
    <w:rsid w:val="00DD72F4"/>
    <w:rsid w:val="00DD7567"/>
    <w:rsid w:val="00DD7811"/>
    <w:rsid w:val="00DE3552"/>
    <w:rsid w:val="00DE5F3F"/>
    <w:rsid w:val="00DE6AA1"/>
    <w:rsid w:val="00DF1D61"/>
    <w:rsid w:val="00DF42DF"/>
    <w:rsid w:val="00DF4B8C"/>
    <w:rsid w:val="00DF4F90"/>
    <w:rsid w:val="00DF71B2"/>
    <w:rsid w:val="00E01379"/>
    <w:rsid w:val="00E01721"/>
    <w:rsid w:val="00E036B5"/>
    <w:rsid w:val="00E04800"/>
    <w:rsid w:val="00E06637"/>
    <w:rsid w:val="00E1119B"/>
    <w:rsid w:val="00E12B77"/>
    <w:rsid w:val="00E12DAA"/>
    <w:rsid w:val="00E1338F"/>
    <w:rsid w:val="00E17559"/>
    <w:rsid w:val="00E20FEB"/>
    <w:rsid w:val="00E21EC5"/>
    <w:rsid w:val="00E22791"/>
    <w:rsid w:val="00E23807"/>
    <w:rsid w:val="00E24041"/>
    <w:rsid w:val="00E26909"/>
    <w:rsid w:val="00E31484"/>
    <w:rsid w:val="00E32484"/>
    <w:rsid w:val="00E329AF"/>
    <w:rsid w:val="00E335AC"/>
    <w:rsid w:val="00E34470"/>
    <w:rsid w:val="00E34D1D"/>
    <w:rsid w:val="00E35954"/>
    <w:rsid w:val="00E35BD1"/>
    <w:rsid w:val="00E35E4B"/>
    <w:rsid w:val="00E36698"/>
    <w:rsid w:val="00E36A17"/>
    <w:rsid w:val="00E37FFC"/>
    <w:rsid w:val="00E40E2E"/>
    <w:rsid w:val="00E44EA0"/>
    <w:rsid w:val="00E4607F"/>
    <w:rsid w:val="00E46FF0"/>
    <w:rsid w:val="00E47C24"/>
    <w:rsid w:val="00E50821"/>
    <w:rsid w:val="00E51D3C"/>
    <w:rsid w:val="00E529C5"/>
    <w:rsid w:val="00E53259"/>
    <w:rsid w:val="00E547FB"/>
    <w:rsid w:val="00E55740"/>
    <w:rsid w:val="00E602C8"/>
    <w:rsid w:val="00E621AD"/>
    <w:rsid w:val="00E62E19"/>
    <w:rsid w:val="00E644A4"/>
    <w:rsid w:val="00E66216"/>
    <w:rsid w:val="00E67262"/>
    <w:rsid w:val="00E674F7"/>
    <w:rsid w:val="00E675F1"/>
    <w:rsid w:val="00E7014E"/>
    <w:rsid w:val="00E70EAE"/>
    <w:rsid w:val="00E735B6"/>
    <w:rsid w:val="00E748B9"/>
    <w:rsid w:val="00E75AF7"/>
    <w:rsid w:val="00E75FD4"/>
    <w:rsid w:val="00E76597"/>
    <w:rsid w:val="00E80276"/>
    <w:rsid w:val="00E82A9F"/>
    <w:rsid w:val="00E84E3C"/>
    <w:rsid w:val="00E86D81"/>
    <w:rsid w:val="00E91BB5"/>
    <w:rsid w:val="00E92B4E"/>
    <w:rsid w:val="00E92E66"/>
    <w:rsid w:val="00E934FE"/>
    <w:rsid w:val="00EA1206"/>
    <w:rsid w:val="00EA1EB7"/>
    <w:rsid w:val="00EA726A"/>
    <w:rsid w:val="00EA7B38"/>
    <w:rsid w:val="00EB2673"/>
    <w:rsid w:val="00EB3453"/>
    <w:rsid w:val="00EB470B"/>
    <w:rsid w:val="00EB4D10"/>
    <w:rsid w:val="00EB5351"/>
    <w:rsid w:val="00EB7EDC"/>
    <w:rsid w:val="00EC0928"/>
    <w:rsid w:val="00EC1288"/>
    <w:rsid w:val="00EC20D7"/>
    <w:rsid w:val="00EC2F45"/>
    <w:rsid w:val="00EC3128"/>
    <w:rsid w:val="00EC3C99"/>
    <w:rsid w:val="00EC4EF5"/>
    <w:rsid w:val="00EC5072"/>
    <w:rsid w:val="00EC5975"/>
    <w:rsid w:val="00ED1935"/>
    <w:rsid w:val="00ED2825"/>
    <w:rsid w:val="00ED4948"/>
    <w:rsid w:val="00ED61E8"/>
    <w:rsid w:val="00ED72D2"/>
    <w:rsid w:val="00ED7474"/>
    <w:rsid w:val="00ED7EB7"/>
    <w:rsid w:val="00EE14BF"/>
    <w:rsid w:val="00EE1675"/>
    <w:rsid w:val="00EE2893"/>
    <w:rsid w:val="00EE5248"/>
    <w:rsid w:val="00EE6F19"/>
    <w:rsid w:val="00EE7DA9"/>
    <w:rsid w:val="00EF2A54"/>
    <w:rsid w:val="00EF36FE"/>
    <w:rsid w:val="00EF622A"/>
    <w:rsid w:val="00EF6960"/>
    <w:rsid w:val="00EF71A4"/>
    <w:rsid w:val="00EF76C9"/>
    <w:rsid w:val="00F0099C"/>
    <w:rsid w:val="00F021B3"/>
    <w:rsid w:val="00F0237F"/>
    <w:rsid w:val="00F0353B"/>
    <w:rsid w:val="00F0387E"/>
    <w:rsid w:val="00F1004A"/>
    <w:rsid w:val="00F105CC"/>
    <w:rsid w:val="00F13317"/>
    <w:rsid w:val="00F13931"/>
    <w:rsid w:val="00F157E6"/>
    <w:rsid w:val="00F15F98"/>
    <w:rsid w:val="00F16493"/>
    <w:rsid w:val="00F20B9E"/>
    <w:rsid w:val="00F20E51"/>
    <w:rsid w:val="00F210F1"/>
    <w:rsid w:val="00F21201"/>
    <w:rsid w:val="00F214ED"/>
    <w:rsid w:val="00F22168"/>
    <w:rsid w:val="00F22858"/>
    <w:rsid w:val="00F22C15"/>
    <w:rsid w:val="00F2307F"/>
    <w:rsid w:val="00F2629A"/>
    <w:rsid w:val="00F27419"/>
    <w:rsid w:val="00F2744D"/>
    <w:rsid w:val="00F344D0"/>
    <w:rsid w:val="00F34B7F"/>
    <w:rsid w:val="00F35473"/>
    <w:rsid w:val="00F360C4"/>
    <w:rsid w:val="00F36DB1"/>
    <w:rsid w:val="00F3726A"/>
    <w:rsid w:val="00F40359"/>
    <w:rsid w:val="00F434DB"/>
    <w:rsid w:val="00F44229"/>
    <w:rsid w:val="00F45BCF"/>
    <w:rsid w:val="00F4692E"/>
    <w:rsid w:val="00F56266"/>
    <w:rsid w:val="00F603C9"/>
    <w:rsid w:val="00F62D72"/>
    <w:rsid w:val="00F644C9"/>
    <w:rsid w:val="00F65295"/>
    <w:rsid w:val="00F66771"/>
    <w:rsid w:val="00F70391"/>
    <w:rsid w:val="00F71818"/>
    <w:rsid w:val="00F71B5D"/>
    <w:rsid w:val="00F722DE"/>
    <w:rsid w:val="00F73660"/>
    <w:rsid w:val="00F746BC"/>
    <w:rsid w:val="00F7576A"/>
    <w:rsid w:val="00F75A67"/>
    <w:rsid w:val="00F75E97"/>
    <w:rsid w:val="00F7672A"/>
    <w:rsid w:val="00F804E9"/>
    <w:rsid w:val="00F81058"/>
    <w:rsid w:val="00F81574"/>
    <w:rsid w:val="00F824C0"/>
    <w:rsid w:val="00F83030"/>
    <w:rsid w:val="00F83BA5"/>
    <w:rsid w:val="00F84ED2"/>
    <w:rsid w:val="00F85B27"/>
    <w:rsid w:val="00F85D43"/>
    <w:rsid w:val="00F85E93"/>
    <w:rsid w:val="00F92397"/>
    <w:rsid w:val="00F9472B"/>
    <w:rsid w:val="00F94C49"/>
    <w:rsid w:val="00F964BC"/>
    <w:rsid w:val="00F97C92"/>
    <w:rsid w:val="00FA169C"/>
    <w:rsid w:val="00FA3257"/>
    <w:rsid w:val="00FA648A"/>
    <w:rsid w:val="00FB1EA2"/>
    <w:rsid w:val="00FB22FC"/>
    <w:rsid w:val="00FB2975"/>
    <w:rsid w:val="00FB36D9"/>
    <w:rsid w:val="00FB4368"/>
    <w:rsid w:val="00FB4B56"/>
    <w:rsid w:val="00FB6E7A"/>
    <w:rsid w:val="00FC4433"/>
    <w:rsid w:val="00FC4BB9"/>
    <w:rsid w:val="00FC53DB"/>
    <w:rsid w:val="00FC55CB"/>
    <w:rsid w:val="00FC5F23"/>
    <w:rsid w:val="00FD0C9E"/>
    <w:rsid w:val="00FD2B91"/>
    <w:rsid w:val="00FD31EA"/>
    <w:rsid w:val="00FD53B8"/>
    <w:rsid w:val="00FD59E7"/>
    <w:rsid w:val="00FD6119"/>
    <w:rsid w:val="00FE0795"/>
    <w:rsid w:val="00FE0B17"/>
    <w:rsid w:val="00FE1B21"/>
    <w:rsid w:val="00FE3D4E"/>
    <w:rsid w:val="00FE5229"/>
    <w:rsid w:val="00FE5572"/>
    <w:rsid w:val="00FE678B"/>
    <w:rsid w:val="00FE6A3C"/>
    <w:rsid w:val="00FE773A"/>
    <w:rsid w:val="00FE7851"/>
    <w:rsid w:val="00FF0379"/>
    <w:rsid w:val="00FF0729"/>
    <w:rsid w:val="00FF12F8"/>
    <w:rsid w:val="00FF1500"/>
    <w:rsid w:val="00FF3EFA"/>
    <w:rsid w:val="00FF64DA"/>
    <w:rsid w:val="052F7EB2"/>
    <w:rsid w:val="1C866612"/>
    <w:rsid w:val="1CED8C34"/>
    <w:rsid w:val="2305E702"/>
    <w:rsid w:val="26FA4DED"/>
    <w:rsid w:val="2AEF6C73"/>
    <w:rsid w:val="2ECABDE6"/>
    <w:rsid w:val="3446A4D6"/>
    <w:rsid w:val="3585C4CB"/>
    <w:rsid w:val="366B58A6"/>
    <w:rsid w:val="3A3A554A"/>
    <w:rsid w:val="40B5D7E3"/>
    <w:rsid w:val="49401117"/>
    <w:rsid w:val="4AE5619A"/>
    <w:rsid w:val="4ED24F84"/>
    <w:rsid w:val="57093A9C"/>
    <w:rsid w:val="5A1454E0"/>
    <w:rsid w:val="5BCC24D3"/>
    <w:rsid w:val="5C257362"/>
    <w:rsid w:val="5E93F0D3"/>
    <w:rsid w:val="6083DE16"/>
    <w:rsid w:val="6204EB1A"/>
    <w:rsid w:val="62CDEE96"/>
    <w:rsid w:val="632F1983"/>
    <w:rsid w:val="757FF2F5"/>
    <w:rsid w:val="764652C4"/>
    <w:rsid w:val="78F7AFAF"/>
    <w:rsid w:val="7BDCC01A"/>
    <w:rsid w:val="7C38813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807CEC"/>
  <w15:docId w15:val="{65EB3D93-7681-4267-BCF0-20E47916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Text"/>
    <w:qFormat/>
    <w:rsid w:val="00D94B7C"/>
    <w:pPr>
      <w:spacing w:before="120" w:line="276" w:lineRule="auto"/>
      <w:ind w:left="-567"/>
    </w:pPr>
    <w:rPr>
      <w:rFonts w:ascii="Arial" w:hAnsi="Arial"/>
      <w:sz w:val="22"/>
      <w:lang w:val="de-CH"/>
    </w:rPr>
  </w:style>
  <w:style w:type="paragraph" w:styleId="Heading1">
    <w:name w:val="heading 1"/>
    <w:basedOn w:val="Normal"/>
    <w:next w:val="Normal"/>
    <w:link w:val="Heading1Char"/>
    <w:qFormat/>
    <w:rsid w:val="009B2C74"/>
    <w:pPr>
      <w:pageBreakBefore/>
      <w:numPr>
        <w:numId w:val="8"/>
      </w:numPr>
      <w:tabs>
        <w:tab w:val="left" w:pos="1134"/>
      </w:tabs>
      <w:spacing w:before="240" w:after="120"/>
      <w:ind w:left="-136" w:hanging="431"/>
      <w:outlineLvl w:val="0"/>
    </w:pPr>
    <w:rPr>
      <w:b/>
      <w:sz w:val="28"/>
    </w:rPr>
  </w:style>
  <w:style w:type="paragraph" w:styleId="Heading2">
    <w:name w:val="heading 2"/>
    <w:basedOn w:val="Normal"/>
    <w:next w:val="Normal"/>
    <w:link w:val="Heading2Char"/>
    <w:qFormat/>
    <w:rsid w:val="009B2C74"/>
    <w:pPr>
      <w:keepNext/>
      <w:numPr>
        <w:ilvl w:val="1"/>
        <w:numId w:val="8"/>
      </w:numPr>
      <w:tabs>
        <w:tab w:val="left" w:pos="1134"/>
      </w:tabs>
      <w:ind w:left="11" w:hanging="578"/>
      <w:outlineLvl w:val="1"/>
    </w:pPr>
    <w:rPr>
      <w:b/>
      <w:sz w:val="26"/>
    </w:rPr>
  </w:style>
  <w:style w:type="paragraph" w:styleId="Heading3">
    <w:name w:val="heading 3"/>
    <w:basedOn w:val="Normal"/>
    <w:next w:val="Normal"/>
    <w:rsid w:val="009B2C74"/>
    <w:pPr>
      <w:keepNext/>
      <w:numPr>
        <w:ilvl w:val="2"/>
        <w:numId w:val="8"/>
      </w:numPr>
      <w:tabs>
        <w:tab w:val="left" w:pos="1134"/>
      </w:tabs>
      <w:spacing w:after="120"/>
      <w:ind w:left="153"/>
      <w:outlineLvl w:val="2"/>
    </w:pPr>
    <w:rPr>
      <w:b/>
      <w:i/>
      <w:sz w:val="24"/>
    </w:rPr>
  </w:style>
  <w:style w:type="paragraph" w:styleId="Heading4">
    <w:name w:val="heading 4"/>
    <w:basedOn w:val="Normal"/>
    <w:next w:val="Normal"/>
    <w:rsid w:val="00495542"/>
    <w:pPr>
      <w:keepNext/>
      <w:numPr>
        <w:ilvl w:val="3"/>
        <w:numId w:val="8"/>
      </w:numPr>
      <w:tabs>
        <w:tab w:val="left" w:pos="1134"/>
      </w:tabs>
      <w:spacing w:after="120"/>
      <w:outlineLvl w:val="3"/>
    </w:pPr>
    <w:rPr>
      <w:i/>
    </w:rPr>
  </w:style>
  <w:style w:type="paragraph" w:styleId="Heading5">
    <w:name w:val="heading 5"/>
    <w:basedOn w:val="Heading4"/>
    <w:next w:val="Normal"/>
    <w:rsid w:val="002E5A03"/>
    <w:pPr>
      <w:numPr>
        <w:ilvl w:val="4"/>
      </w:numPr>
      <w:outlineLvl w:val="4"/>
    </w:pPr>
    <w:rPr>
      <w:lang w:eastAsia="en-US"/>
    </w:rPr>
  </w:style>
  <w:style w:type="paragraph" w:styleId="Heading6">
    <w:name w:val="heading 6"/>
    <w:basedOn w:val="Heading5"/>
    <w:next w:val="Normal"/>
    <w:rsid w:val="002E5A03"/>
    <w:pPr>
      <w:numPr>
        <w:ilvl w:val="5"/>
      </w:numPr>
      <w:outlineLvl w:val="5"/>
    </w:pPr>
  </w:style>
  <w:style w:type="paragraph" w:styleId="Heading7">
    <w:name w:val="heading 7"/>
    <w:basedOn w:val="Heading6"/>
    <w:next w:val="Normal"/>
    <w:rsid w:val="002E5A03"/>
    <w:pPr>
      <w:numPr>
        <w:ilvl w:val="6"/>
      </w:numPr>
      <w:outlineLvl w:val="6"/>
    </w:pPr>
  </w:style>
  <w:style w:type="paragraph" w:styleId="Heading8">
    <w:name w:val="heading 8"/>
    <w:basedOn w:val="Heading7"/>
    <w:next w:val="Normal"/>
    <w:rsid w:val="002E5A03"/>
    <w:pPr>
      <w:numPr>
        <w:ilvl w:val="7"/>
      </w:numPr>
      <w:outlineLvl w:val="7"/>
    </w:pPr>
  </w:style>
  <w:style w:type="paragraph" w:styleId="Heading9">
    <w:name w:val="heading 9"/>
    <w:basedOn w:val="Heading8"/>
    <w:next w:val="Normal"/>
    <w:rsid w:val="002E5A0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zit">
    <w:name w:val="Fazit"/>
    <w:basedOn w:val="Zwischenberschrift"/>
    <w:rsid w:val="00955B0E"/>
    <w:rPr>
      <w:b/>
      <w:i w:val="0"/>
    </w:rPr>
  </w:style>
  <w:style w:type="paragraph" w:customStyle="1" w:styleId="Zwischenberschrift">
    <w:name w:val="Zwischenüberschrift"/>
    <w:basedOn w:val="Normal"/>
    <w:rsid w:val="00955B0E"/>
    <w:pPr>
      <w:spacing w:after="80"/>
    </w:pPr>
    <w:rPr>
      <w:bCs/>
      <w:i/>
      <w:lang w:eastAsia="ar-SA"/>
    </w:rPr>
  </w:style>
  <w:style w:type="paragraph" w:customStyle="1" w:styleId="KursiverText">
    <w:name w:val="Kursiver Text"/>
    <w:basedOn w:val="Normal"/>
    <w:link w:val="KursiverTextZchn"/>
    <w:rsid w:val="00967520"/>
    <w:pPr>
      <w:tabs>
        <w:tab w:val="left" w:pos="432"/>
      </w:tabs>
    </w:pPr>
    <w:rPr>
      <w:i/>
      <w:iCs/>
      <w:szCs w:val="18"/>
      <w:lang w:eastAsia="ar-SA"/>
    </w:rPr>
  </w:style>
  <w:style w:type="character" w:customStyle="1" w:styleId="KursiverTextZchn">
    <w:name w:val="Kursiver Text Zchn"/>
    <w:basedOn w:val="DefaultParagraphFont"/>
    <w:link w:val="KursiverText"/>
    <w:rsid w:val="00967520"/>
    <w:rPr>
      <w:rFonts w:ascii="Arial" w:hAnsi="Arial"/>
      <w:i/>
      <w:iCs/>
      <w:sz w:val="18"/>
      <w:szCs w:val="18"/>
      <w:lang w:val="de-CH" w:eastAsia="ar-SA" w:bidi="ar-SA"/>
    </w:rPr>
  </w:style>
  <w:style w:type="character" w:customStyle="1" w:styleId="Heading2Char">
    <w:name w:val="Heading 2 Char"/>
    <w:basedOn w:val="DefaultParagraphFont"/>
    <w:link w:val="Heading2"/>
    <w:rsid w:val="009B2C74"/>
    <w:rPr>
      <w:rFonts w:ascii="Arial" w:hAnsi="Arial"/>
      <w:b/>
      <w:sz w:val="26"/>
      <w:lang w:val="de-CH"/>
    </w:rPr>
  </w:style>
  <w:style w:type="paragraph" w:customStyle="1" w:styleId="TableSourcecode">
    <w:name w:val="Table Sourcecode"/>
    <w:basedOn w:val="TableContents"/>
    <w:link w:val="TableSourcecodeZchn"/>
    <w:rsid w:val="00967520"/>
    <w:pPr>
      <w:snapToGrid w:val="0"/>
    </w:pPr>
    <w:rPr>
      <w:rFonts w:ascii="Courier" w:hAnsi="Courier"/>
      <w:b/>
      <w:bCs/>
      <w:sz w:val="20"/>
    </w:rPr>
  </w:style>
  <w:style w:type="paragraph" w:customStyle="1" w:styleId="TableContents">
    <w:name w:val="Table Contents"/>
    <w:basedOn w:val="Normal"/>
    <w:link w:val="TableContentsZchn"/>
    <w:rsid w:val="00120390"/>
    <w:pPr>
      <w:suppressLineNumbers/>
      <w:suppressAutoHyphens/>
      <w:spacing w:before="40" w:after="40"/>
    </w:pPr>
    <w:rPr>
      <w:lang w:eastAsia="ar-SA"/>
    </w:rPr>
  </w:style>
  <w:style w:type="character" w:customStyle="1" w:styleId="TableContentsZchn">
    <w:name w:val="Table Contents Zchn"/>
    <w:basedOn w:val="DefaultParagraphFont"/>
    <w:link w:val="TableContents"/>
    <w:rsid w:val="00967520"/>
    <w:rPr>
      <w:rFonts w:ascii="Arial" w:hAnsi="Arial"/>
      <w:sz w:val="18"/>
      <w:lang w:val="de-CH" w:eastAsia="ar-SA" w:bidi="ar-SA"/>
    </w:rPr>
  </w:style>
  <w:style w:type="character" w:customStyle="1" w:styleId="TableSourcecodeZchn">
    <w:name w:val="Table Sourcecode Zchn"/>
    <w:basedOn w:val="TableContentsZchn"/>
    <w:link w:val="TableSourcecode"/>
    <w:rsid w:val="00967520"/>
    <w:rPr>
      <w:rFonts w:ascii="Courier" w:hAnsi="Courier"/>
      <w:b/>
      <w:bCs/>
      <w:sz w:val="18"/>
      <w:lang w:val="de-CH" w:eastAsia="ar-SA" w:bidi="ar-SA"/>
    </w:rPr>
  </w:style>
  <w:style w:type="paragraph" w:customStyle="1" w:styleId="berschrift8Arial">
    <w:name w:val="Überschrift 8 + Arial"/>
    <w:aliases w:val="14 pt,Blau,Vor:  12 pt,Nach:  6 pt"/>
    <w:basedOn w:val="Heading8"/>
    <w:rsid w:val="009F6F68"/>
  </w:style>
  <w:style w:type="paragraph" w:customStyle="1" w:styleId="Sourcecode">
    <w:name w:val="Sourcecode"/>
    <w:basedOn w:val="Normal"/>
    <w:link w:val="SourcecodeZchn"/>
    <w:rsid w:val="00967520"/>
    <w:pPr>
      <w:tabs>
        <w:tab w:val="left" w:pos="432"/>
      </w:tabs>
    </w:pPr>
    <w:rPr>
      <w:rFonts w:ascii="Courier" w:hAnsi="Courier"/>
      <w:szCs w:val="18"/>
      <w:lang w:eastAsia="ar-SA"/>
    </w:rPr>
  </w:style>
  <w:style w:type="character" w:customStyle="1" w:styleId="SourcecodeZchn">
    <w:name w:val="Sourcecode Zchn"/>
    <w:basedOn w:val="DefaultParagraphFont"/>
    <w:link w:val="Sourcecode"/>
    <w:rsid w:val="00967520"/>
    <w:rPr>
      <w:rFonts w:ascii="Courier" w:hAnsi="Courier"/>
      <w:sz w:val="18"/>
      <w:szCs w:val="18"/>
      <w:lang w:val="de-CH" w:eastAsia="ar-SA" w:bidi="ar-SA"/>
    </w:rPr>
  </w:style>
  <w:style w:type="table" w:styleId="TableGrid">
    <w:name w:val="Table Grid"/>
    <w:basedOn w:val="TableNormal"/>
    <w:rsid w:val="0006305D"/>
    <w:pPr>
      <w:jc w:val="center"/>
    </w:pPr>
    <w:rPr>
      <w:rFonts w:ascii="Arial" w:hAnsi="Arial"/>
    </w:rPr>
    <w:tblPr>
      <w:tblInd w:w="1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blStylePr w:type="firstRow">
      <w:pPr>
        <w:jc w:val="center"/>
      </w:pPr>
      <w:rPr>
        <w:rFonts w:ascii="Arial" w:hAnsi="Arial"/>
        <w:color w:val="FFFFFF" w:themeColor="background1"/>
        <w:sz w:val="22"/>
      </w:rPr>
      <w:tblPr/>
      <w:tcPr>
        <w:shd w:val="clear" w:color="auto" w:fill="004D9F"/>
        <w:vAlign w:val="center"/>
      </w:tcPr>
    </w:tblStylePr>
    <w:tblStylePr w:type="lastRow">
      <w:rPr>
        <w:sz w:val="20"/>
      </w:rPr>
    </w:tblStylePr>
    <w:tblStylePr w:type="firstCol">
      <w:pPr>
        <w:wordWrap/>
        <w:jc w:val="left"/>
      </w:pPr>
      <w:rPr>
        <w:sz w:val="20"/>
      </w:rPr>
    </w:tblStylePr>
    <w:tblStylePr w:type="lastCol">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Index1">
    <w:name w:val="index 1"/>
    <w:basedOn w:val="Normal"/>
    <w:semiHidden/>
    <w:rsid w:val="00785433"/>
    <w:pPr>
      <w:tabs>
        <w:tab w:val="right" w:pos="3042"/>
      </w:tabs>
      <w:ind w:left="200" w:hanging="200"/>
      <w:jc w:val="both"/>
    </w:pPr>
    <w:rPr>
      <w:rFonts w:cs="Arial"/>
      <w:sz w:val="20"/>
      <w:szCs w:val="18"/>
    </w:rPr>
  </w:style>
  <w:style w:type="paragraph" w:styleId="TOC2">
    <w:name w:val="toc 2"/>
    <w:basedOn w:val="Normal"/>
    <w:autoRedefine/>
    <w:uiPriority w:val="39"/>
    <w:rsid w:val="009B2C74"/>
    <w:pPr>
      <w:tabs>
        <w:tab w:val="left" w:pos="0"/>
        <w:tab w:val="right" w:leader="dot" w:pos="8930"/>
      </w:tabs>
      <w:spacing w:line="240" w:lineRule="auto"/>
      <w:ind w:right="567"/>
    </w:pPr>
    <w:rPr>
      <w:smallCaps/>
      <w:sz w:val="20"/>
    </w:rPr>
  </w:style>
  <w:style w:type="paragraph" w:styleId="TOC3">
    <w:name w:val="toc 3"/>
    <w:basedOn w:val="Normal"/>
    <w:autoRedefine/>
    <w:uiPriority w:val="39"/>
    <w:rsid w:val="009B2C74"/>
    <w:pPr>
      <w:tabs>
        <w:tab w:val="left" w:pos="0"/>
        <w:tab w:val="right" w:leader="dot" w:pos="8930"/>
      </w:tabs>
      <w:spacing w:line="240" w:lineRule="auto"/>
      <w:ind w:right="567"/>
    </w:pPr>
    <w:rPr>
      <w:iCs/>
      <w:sz w:val="18"/>
    </w:rPr>
  </w:style>
  <w:style w:type="paragraph" w:styleId="TOC1">
    <w:name w:val="toc 1"/>
    <w:basedOn w:val="Normal"/>
    <w:next w:val="Normal"/>
    <w:autoRedefine/>
    <w:uiPriority w:val="39"/>
    <w:rsid w:val="009B2C74"/>
    <w:pPr>
      <w:tabs>
        <w:tab w:val="left" w:pos="0"/>
        <w:tab w:val="right" w:leader="dot" w:pos="8930"/>
      </w:tabs>
      <w:spacing w:before="240" w:after="60" w:line="240" w:lineRule="auto"/>
      <w:ind w:right="567"/>
    </w:pPr>
    <w:rPr>
      <w:b/>
      <w:bCs/>
      <w:caps/>
    </w:rPr>
  </w:style>
  <w:style w:type="paragraph" w:styleId="DocumentMap">
    <w:name w:val="Document Map"/>
    <w:basedOn w:val="Normal"/>
    <w:semiHidden/>
    <w:rsid w:val="00A576E4"/>
    <w:pPr>
      <w:shd w:val="clear" w:color="auto" w:fill="000080"/>
    </w:pPr>
    <w:rPr>
      <w:rFonts w:ascii="Tahoma" w:hAnsi="Tahoma" w:cs="Tahoma"/>
      <w:sz w:val="20"/>
    </w:rPr>
  </w:style>
  <w:style w:type="paragraph" w:styleId="TOC4">
    <w:name w:val="toc 4"/>
    <w:basedOn w:val="Normal"/>
    <w:next w:val="Normal"/>
    <w:autoRedefine/>
    <w:semiHidden/>
    <w:rsid w:val="004D26B8"/>
    <w:pPr>
      <w:ind w:left="540"/>
    </w:pPr>
    <w:rPr>
      <w:sz w:val="20"/>
      <w:szCs w:val="18"/>
    </w:rPr>
  </w:style>
  <w:style w:type="paragraph" w:styleId="TOC5">
    <w:name w:val="toc 5"/>
    <w:basedOn w:val="Normal"/>
    <w:next w:val="Normal"/>
    <w:autoRedefine/>
    <w:semiHidden/>
    <w:rsid w:val="00D5738D"/>
    <w:pPr>
      <w:ind w:left="720"/>
    </w:pPr>
    <w:rPr>
      <w:rFonts w:ascii="Times New Roman" w:hAnsi="Times New Roman"/>
      <w:szCs w:val="18"/>
    </w:rPr>
  </w:style>
  <w:style w:type="paragraph" w:styleId="TOC6">
    <w:name w:val="toc 6"/>
    <w:basedOn w:val="Normal"/>
    <w:next w:val="Normal"/>
    <w:autoRedefine/>
    <w:semiHidden/>
    <w:rsid w:val="00D5738D"/>
    <w:pPr>
      <w:ind w:left="900"/>
    </w:pPr>
    <w:rPr>
      <w:rFonts w:ascii="Times New Roman" w:hAnsi="Times New Roman"/>
      <w:szCs w:val="18"/>
    </w:rPr>
  </w:style>
  <w:style w:type="paragraph" w:styleId="TOC7">
    <w:name w:val="toc 7"/>
    <w:basedOn w:val="Normal"/>
    <w:next w:val="Normal"/>
    <w:autoRedefine/>
    <w:semiHidden/>
    <w:rsid w:val="00D5738D"/>
    <w:pPr>
      <w:ind w:left="1080"/>
    </w:pPr>
    <w:rPr>
      <w:rFonts w:ascii="Times New Roman" w:hAnsi="Times New Roman"/>
      <w:szCs w:val="18"/>
    </w:rPr>
  </w:style>
  <w:style w:type="paragraph" w:styleId="TOC8">
    <w:name w:val="toc 8"/>
    <w:basedOn w:val="Normal"/>
    <w:next w:val="Normal"/>
    <w:autoRedefine/>
    <w:semiHidden/>
    <w:rsid w:val="00D5738D"/>
    <w:pPr>
      <w:ind w:left="1260"/>
    </w:pPr>
    <w:rPr>
      <w:rFonts w:ascii="Times New Roman" w:hAnsi="Times New Roman"/>
      <w:szCs w:val="18"/>
    </w:rPr>
  </w:style>
  <w:style w:type="paragraph" w:styleId="TOC9">
    <w:name w:val="toc 9"/>
    <w:basedOn w:val="Normal"/>
    <w:next w:val="Normal"/>
    <w:autoRedefine/>
    <w:semiHidden/>
    <w:rsid w:val="00D5738D"/>
    <w:pPr>
      <w:ind w:left="1440"/>
    </w:pPr>
    <w:rPr>
      <w:rFonts w:ascii="Times New Roman" w:hAnsi="Times New Roman"/>
      <w:szCs w:val="18"/>
    </w:rPr>
  </w:style>
  <w:style w:type="paragraph" w:customStyle="1" w:styleId="TableHeading">
    <w:name w:val="Table Heading"/>
    <w:basedOn w:val="TableContents"/>
    <w:rsid w:val="00AE7013"/>
    <w:pPr>
      <w:jc w:val="center"/>
    </w:pPr>
    <w:rPr>
      <w:b/>
      <w:bCs/>
      <w:i/>
      <w:iCs/>
    </w:rPr>
  </w:style>
  <w:style w:type="paragraph" w:customStyle="1" w:styleId="Marginalien">
    <w:name w:val="Marginalien"/>
    <w:basedOn w:val="Normal"/>
    <w:rsid w:val="00997A10"/>
    <w:pPr>
      <w:jc w:val="right"/>
    </w:pPr>
    <w:rPr>
      <w:i/>
    </w:rPr>
  </w:style>
  <w:style w:type="paragraph" w:customStyle="1" w:styleId="berschriftohneNummerierung">
    <w:name w:val="Überschrift ohne Nummerierung"/>
    <w:basedOn w:val="Normal"/>
    <w:rsid w:val="00865E43"/>
    <w:rPr>
      <w:rFonts w:cs="Arial"/>
      <w:b/>
      <w:sz w:val="28"/>
      <w:szCs w:val="28"/>
    </w:rPr>
  </w:style>
  <w:style w:type="paragraph" w:customStyle="1" w:styleId="Copyright">
    <w:name w:val="Copyright"/>
    <w:basedOn w:val="Normal"/>
    <w:rsid w:val="00865E43"/>
    <w:rPr>
      <w:sz w:val="16"/>
      <w:szCs w:val="16"/>
    </w:rPr>
  </w:style>
  <w:style w:type="character" w:styleId="Hyperlink">
    <w:name w:val="Hyperlink"/>
    <w:basedOn w:val="DefaultParagraphFont"/>
    <w:uiPriority w:val="99"/>
    <w:rsid w:val="00117C51"/>
    <w:rPr>
      <w:color w:val="0000FF"/>
      <w:u w:val="single"/>
    </w:rPr>
  </w:style>
  <w:style w:type="paragraph" w:styleId="Caption">
    <w:name w:val="caption"/>
    <w:basedOn w:val="Normal"/>
    <w:next w:val="Normal"/>
    <w:qFormat/>
    <w:rsid w:val="001365C0"/>
    <w:pPr>
      <w:jc w:val="center"/>
    </w:pPr>
    <w:rPr>
      <w:bCs/>
      <w:i/>
      <w:sz w:val="20"/>
    </w:rPr>
  </w:style>
  <w:style w:type="paragraph" w:styleId="BodyText">
    <w:name w:val="Body Text"/>
    <w:basedOn w:val="Normal"/>
    <w:rsid w:val="00305B2A"/>
    <w:pPr>
      <w:tabs>
        <w:tab w:val="left" w:pos="1560"/>
        <w:tab w:val="left" w:pos="4395"/>
      </w:tabs>
      <w:suppressAutoHyphens/>
      <w:spacing w:after="240" w:line="240" w:lineRule="auto"/>
    </w:pPr>
    <w:rPr>
      <w:lang w:eastAsia="ar-SA"/>
    </w:rPr>
  </w:style>
  <w:style w:type="paragraph" w:styleId="Footer">
    <w:name w:val="footer"/>
    <w:basedOn w:val="Normal"/>
    <w:link w:val="FooterChar"/>
    <w:uiPriority w:val="99"/>
    <w:rsid w:val="006A149F"/>
    <w:pPr>
      <w:tabs>
        <w:tab w:val="center" w:pos="4536"/>
        <w:tab w:val="right" w:pos="9072"/>
      </w:tabs>
    </w:pPr>
  </w:style>
  <w:style w:type="paragraph" w:customStyle="1" w:styleId="KopfundFusszeile">
    <w:name w:val="Kopf und Fusszeile"/>
    <w:basedOn w:val="Normal"/>
    <w:rsid w:val="009778AD"/>
    <w:pPr>
      <w:tabs>
        <w:tab w:val="right" w:pos="9639"/>
      </w:tabs>
    </w:pPr>
    <w:rPr>
      <w:color w:val="808080"/>
      <w:sz w:val="16"/>
      <w:szCs w:val="16"/>
    </w:rPr>
  </w:style>
  <w:style w:type="character" w:styleId="PageNumber">
    <w:name w:val="page number"/>
    <w:basedOn w:val="DefaultParagraphFont"/>
    <w:rsid w:val="00693DCF"/>
  </w:style>
  <w:style w:type="paragraph" w:customStyle="1" w:styleId="TableSignature">
    <w:name w:val="Table Signature"/>
    <w:basedOn w:val="Normal"/>
    <w:rsid w:val="00693DCF"/>
    <w:pPr>
      <w:tabs>
        <w:tab w:val="right" w:pos="3402"/>
        <w:tab w:val="right" w:leader="dot" w:pos="6793"/>
      </w:tabs>
      <w:suppressAutoHyphens/>
      <w:spacing w:before="480" w:after="60" w:line="240" w:lineRule="auto"/>
      <w:ind w:left="74" w:right="-11"/>
    </w:pPr>
    <w:rPr>
      <w:rFonts w:cs="Arial"/>
      <w:sz w:val="24"/>
      <w:szCs w:val="18"/>
      <w:lang w:val="en-US" w:eastAsia="ar-SA"/>
    </w:rPr>
  </w:style>
  <w:style w:type="paragraph" w:customStyle="1" w:styleId="TableHeader">
    <w:name w:val="Table Header"/>
    <w:basedOn w:val="Normal"/>
    <w:rsid w:val="007A452C"/>
    <w:pPr>
      <w:keepNext/>
      <w:keepLines/>
      <w:suppressAutoHyphens/>
      <w:spacing w:line="240" w:lineRule="auto"/>
      <w:jc w:val="center"/>
    </w:pPr>
    <w:rPr>
      <w:rFonts w:cs="Arial"/>
      <w:b/>
      <w:szCs w:val="14"/>
      <w:lang w:val="en-GB" w:eastAsia="ar-SA"/>
    </w:rPr>
  </w:style>
  <w:style w:type="paragraph" w:customStyle="1" w:styleId="TabellenText">
    <w:name w:val="TabellenText"/>
    <w:basedOn w:val="Normal"/>
    <w:rsid w:val="007A452C"/>
    <w:pPr>
      <w:suppressAutoHyphens/>
      <w:spacing w:before="60" w:after="60" w:line="240" w:lineRule="auto"/>
    </w:pPr>
    <w:rPr>
      <w:rFonts w:cs="Arial"/>
      <w:sz w:val="20"/>
      <w:szCs w:val="24"/>
      <w:lang w:val="de-DE" w:eastAsia="ar-SA"/>
    </w:rPr>
  </w:style>
  <w:style w:type="paragraph" w:styleId="BalloonText">
    <w:name w:val="Balloon Text"/>
    <w:basedOn w:val="Normal"/>
    <w:semiHidden/>
    <w:rsid w:val="003F067A"/>
    <w:rPr>
      <w:rFonts w:ascii="Tahoma" w:hAnsi="Tahoma" w:cs="Tahoma"/>
      <w:sz w:val="16"/>
      <w:szCs w:val="16"/>
    </w:rPr>
  </w:style>
  <w:style w:type="paragraph" w:customStyle="1" w:styleId="Abbildungsbeschreibung">
    <w:name w:val="Abbildungsbeschreibung"/>
    <w:basedOn w:val="Normal"/>
    <w:rsid w:val="00F83BA5"/>
    <w:rPr>
      <w:i/>
      <w:lang w:eastAsia="en-US"/>
    </w:rPr>
  </w:style>
  <w:style w:type="paragraph" w:styleId="TableofFigures">
    <w:name w:val="table of figures"/>
    <w:basedOn w:val="Normal"/>
    <w:next w:val="Normal"/>
    <w:uiPriority w:val="99"/>
    <w:rsid w:val="00A377D9"/>
    <w:pPr>
      <w:tabs>
        <w:tab w:val="right" w:leader="dot" w:pos="8505"/>
      </w:tabs>
    </w:pPr>
  </w:style>
  <w:style w:type="numbering" w:customStyle="1" w:styleId="StyleBulleted">
    <w:name w:val="Style Bulleted"/>
    <w:basedOn w:val="NoList"/>
    <w:rsid w:val="00303144"/>
    <w:pPr>
      <w:numPr>
        <w:numId w:val="3"/>
      </w:numPr>
    </w:pPr>
  </w:style>
  <w:style w:type="paragraph" w:customStyle="1" w:styleId="BSGSubtitel">
    <w:name w:val="BSG Subtitel"/>
    <w:basedOn w:val="Normal"/>
    <w:rsid w:val="00C23599"/>
    <w:pPr>
      <w:spacing w:after="240" w:line="240" w:lineRule="auto"/>
    </w:pPr>
    <w:rPr>
      <w:b/>
      <w:color w:val="FFFFFF"/>
      <w:sz w:val="48"/>
      <w:szCs w:val="48"/>
    </w:rPr>
  </w:style>
  <w:style w:type="paragraph" w:styleId="Header">
    <w:name w:val="header"/>
    <w:basedOn w:val="Normal"/>
    <w:rsid w:val="00F71818"/>
    <w:pPr>
      <w:tabs>
        <w:tab w:val="center" w:pos="4536"/>
        <w:tab w:val="right" w:pos="9072"/>
      </w:tabs>
    </w:pPr>
  </w:style>
  <w:style w:type="character" w:customStyle="1" w:styleId="teasertxt">
    <w:name w:val="teasertxt"/>
    <w:basedOn w:val="DefaultParagraphFont"/>
    <w:rsid w:val="00BE4F2C"/>
  </w:style>
  <w:style w:type="character" w:styleId="Emphasis">
    <w:name w:val="Emphasis"/>
    <w:basedOn w:val="DefaultParagraphFont"/>
    <w:rsid w:val="00C54215"/>
    <w:rPr>
      <w:i/>
      <w:iCs/>
    </w:rPr>
  </w:style>
  <w:style w:type="paragraph" w:styleId="Subtitle">
    <w:name w:val="Subtitle"/>
    <w:basedOn w:val="Normal"/>
    <w:next w:val="Normal"/>
    <w:link w:val="SubtitleChar"/>
    <w:rsid w:val="00C54215"/>
    <w:pPr>
      <w:numPr>
        <w:ilvl w:val="1"/>
      </w:numPr>
      <w:ind w:left="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54215"/>
    <w:rPr>
      <w:rFonts w:asciiTheme="majorHAnsi" w:eastAsiaTheme="majorEastAsia" w:hAnsiTheme="majorHAnsi" w:cstheme="majorBidi"/>
      <w:i/>
      <w:iCs/>
      <w:color w:val="4F81BD" w:themeColor="accent1"/>
      <w:spacing w:val="15"/>
      <w:sz w:val="24"/>
      <w:szCs w:val="24"/>
      <w:lang w:val="de-CH"/>
    </w:rPr>
  </w:style>
  <w:style w:type="character" w:customStyle="1" w:styleId="Heading1Char">
    <w:name w:val="Heading 1 Char"/>
    <w:basedOn w:val="DefaultParagraphFont"/>
    <w:link w:val="Heading1"/>
    <w:rsid w:val="009B2C74"/>
    <w:rPr>
      <w:rFonts w:ascii="Arial" w:hAnsi="Arial"/>
      <w:b/>
      <w:sz w:val="28"/>
      <w:lang w:val="de-CH"/>
    </w:rPr>
  </w:style>
  <w:style w:type="paragraph" w:styleId="TOCHeading">
    <w:name w:val="TOC Heading"/>
    <w:basedOn w:val="Heading1"/>
    <w:next w:val="Normal"/>
    <w:uiPriority w:val="39"/>
    <w:semiHidden/>
    <w:unhideWhenUsed/>
    <w:qFormat/>
    <w:rsid w:val="00615E41"/>
    <w:pPr>
      <w:keepNext/>
      <w:keepLines/>
      <w:pageBreakBefore w:val="0"/>
      <w:numPr>
        <w:numId w:val="0"/>
      </w:numPr>
      <w:tabs>
        <w:tab w:val="clear" w:pos="1134"/>
      </w:tabs>
      <w:spacing w:before="480" w:after="0"/>
      <w:outlineLvl w:val="9"/>
    </w:pPr>
    <w:rPr>
      <w:rFonts w:asciiTheme="majorHAnsi" w:eastAsiaTheme="majorEastAsia" w:hAnsiTheme="majorHAnsi" w:cstheme="majorBidi"/>
      <w:bCs/>
      <w:color w:val="365F91" w:themeColor="accent1" w:themeShade="BF"/>
      <w:szCs w:val="28"/>
      <w:lang w:val="de-DE" w:eastAsia="en-US"/>
    </w:rPr>
  </w:style>
  <w:style w:type="paragraph" w:styleId="ListParagraph">
    <w:name w:val="List Paragraph"/>
    <w:basedOn w:val="Normal"/>
    <w:uiPriority w:val="34"/>
    <w:qFormat/>
    <w:rsid w:val="00D94B7C"/>
    <w:pPr>
      <w:numPr>
        <w:numId w:val="12"/>
      </w:numPr>
      <w:tabs>
        <w:tab w:val="left" w:pos="1134"/>
        <w:tab w:val="left" w:pos="1418"/>
      </w:tabs>
      <w:spacing w:after="120"/>
    </w:pPr>
  </w:style>
  <w:style w:type="character" w:customStyle="1" w:styleId="FooterChar">
    <w:name w:val="Footer Char"/>
    <w:basedOn w:val="DefaultParagraphFont"/>
    <w:link w:val="Footer"/>
    <w:uiPriority w:val="99"/>
    <w:locked/>
    <w:rsid w:val="0087033B"/>
    <w:rPr>
      <w:rFonts w:ascii="Arial" w:hAnsi="Arial"/>
      <w:sz w:val="22"/>
      <w:lang w:val="de-CH"/>
    </w:rPr>
  </w:style>
  <w:style w:type="table" w:styleId="Table3Deffects1">
    <w:name w:val="Table 3D effects 1"/>
    <w:basedOn w:val="TableNormal"/>
    <w:rsid w:val="00EE1675"/>
    <w:pPr>
      <w:spacing w:before="120" w:line="276" w:lineRule="auto"/>
      <w:ind w:left="567"/>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FormatvorlageInhaltsverzeichnisberschriftLinks1cmRechts1cm">
    <w:name w:val="Formatvorlage Inhaltsverzeichnisüberschrift + Links:  1 cm Rechts:  1 cm"/>
    <w:basedOn w:val="TOCHeading"/>
    <w:rsid w:val="00FC4BB9"/>
    <w:pPr>
      <w:ind w:left="-567" w:right="567"/>
    </w:pPr>
    <w:rPr>
      <w:rFonts w:eastAsia="Times New Roman" w:cs="Times New Roman"/>
      <w:szCs w:val="20"/>
    </w:rPr>
  </w:style>
  <w:style w:type="paragraph" w:customStyle="1" w:styleId="Absender">
    <w:name w:val="Absender"/>
    <w:basedOn w:val="Normal"/>
    <w:qFormat/>
    <w:rsid w:val="00D94B7C"/>
    <w:pPr>
      <w:spacing w:after="120"/>
    </w:pPr>
    <w:rPr>
      <w:sz w:val="16"/>
      <w:u w:val="single"/>
    </w:rPr>
  </w:style>
  <w:style w:type="paragraph" w:customStyle="1" w:styleId="Empfnger">
    <w:name w:val="Empfänger"/>
    <w:basedOn w:val="Normal"/>
    <w:qFormat/>
    <w:rsid w:val="00D94B7C"/>
    <w:pPr>
      <w:spacing w:before="0" w:line="240" w:lineRule="auto"/>
    </w:pPr>
  </w:style>
  <w:style w:type="paragraph" w:customStyle="1" w:styleId="Betreff">
    <w:name w:val="Betreff"/>
    <w:basedOn w:val="Normal"/>
    <w:qFormat/>
    <w:rsid w:val="00D94B7C"/>
    <w:pPr>
      <w:spacing w:after="480"/>
    </w:pPr>
    <w:rPr>
      <w:b/>
      <w:lang w:val="de-DE"/>
    </w:rPr>
  </w:style>
  <w:style w:type="paragraph" w:customStyle="1" w:styleId="Gruss">
    <w:name w:val="Gruss"/>
    <w:basedOn w:val="Normal"/>
    <w:qFormat/>
    <w:rsid w:val="009E3411"/>
    <w:pPr>
      <w:spacing w:before="720" w:after="720" w:line="360" w:lineRule="auto"/>
    </w:pPr>
    <w:rPr>
      <w:lang w:val="de-DE"/>
    </w:rPr>
  </w:style>
  <w:style w:type="paragraph" w:customStyle="1" w:styleId="Anred-e">
    <w:name w:val="Anred-e"/>
    <w:basedOn w:val="Normal"/>
    <w:qFormat/>
    <w:rsid w:val="00D94B7C"/>
    <w:pPr>
      <w:spacing w:line="360" w:lineRule="auto"/>
    </w:pPr>
    <w:rPr>
      <w:lang w:val="de-DE"/>
    </w:rPr>
  </w:style>
  <w:style w:type="paragraph" w:styleId="Salutation">
    <w:name w:val="Salutation"/>
    <w:basedOn w:val="Normal"/>
    <w:next w:val="Normal"/>
    <w:link w:val="SalutationChar"/>
    <w:rsid w:val="009E3411"/>
    <w:pPr>
      <w:spacing w:line="360" w:lineRule="auto"/>
    </w:pPr>
  </w:style>
  <w:style w:type="character" w:customStyle="1" w:styleId="SalutationChar">
    <w:name w:val="Salutation Char"/>
    <w:basedOn w:val="DefaultParagraphFont"/>
    <w:link w:val="Salutation"/>
    <w:rsid w:val="009E3411"/>
    <w:rPr>
      <w:rFonts w:ascii="Arial" w:hAnsi="Arial"/>
      <w:sz w:val="22"/>
      <w:lang w:val="de-CH"/>
    </w:rPr>
  </w:style>
  <w:style w:type="character" w:styleId="PlaceholderText">
    <w:name w:val="Placeholder Text"/>
    <w:basedOn w:val="DefaultParagraphFont"/>
    <w:uiPriority w:val="99"/>
    <w:semiHidden/>
    <w:rsid w:val="00BC102B"/>
    <w:rPr>
      <w:color w:val="808080"/>
    </w:rPr>
  </w:style>
  <w:style w:type="table" w:styleId="PlainTable2">
    <w:name w:val="Plain Table 2"/>
    <w:basedOn w:val="TableNormal"/>
    <w:uiPriority w:val="42"/>
    <w:rsid w:val="00D662AF"/>
    <w:tblPr>
      <w:tblStyleRowBandSize w:val="1"/>
      <w:tblStyleColBandSize w:val="1"/>
      <w:tblBorders>
        <w:top w:val="single" w:sz="4" w:space="0" w:color="4EA3FF" w:themeColor="text1" w:themeTint="80"/>
        <w:bottom w:val="single" w:sz="4" w:space="0" w:color="4EA3FF" w:themeColor="text1" w:themeTint="80"/>
      </w:tblBorders>
    </w:tblPr>
    <w:tblStylePr w:type="firstRow">
      <w:rPr>
        <w:b/>
        <w:bCs/>
      </w:rPr>
      <w:tblPr/>
      <w:tcPr>
        <w:tcBorders>
          <w:bottom w:val="single" w:sz="4" w:space="0" w:color="4EA3FF" w:themeColor="text1" w:themeTint="80"/>
        </w:tcBorders>
      </w:tcPr>
    </w:tblStylePr>
    <w:tblStylePr w:type="lastRow">
      <w:rPr>
        <w:b/>
        <w:bCs/>
      </w:rPr>
      <w:tblPr/>
      <w:tcPr>
        <w:tcBorders>
          <w:top w:val="single" w:sz="4" w:space="0" w:color="4EA3FF" w:themeColor="text1" w:themeTint="80"/>
        </w:tcBorders>
      </w:tcPr>
    </w:tblStylePr>
    <w:tblStylePr w:type="firstCol">
      <w:rPr>
        <w:b/>
        <w:bCs/>
      </w:rPr>
    </w:tblStylePr>
    <w:tblStylePr w:type="lastCol">
      <w:rPr>
        <w:b/>
        <w:bCs/>
      </w:rPr>
    </w:tblStylePr>
    <w:tblStylePr w:type="band1Vert">
      <w:tblPr/>
      <w:tcPr>
        <w:tcBorders>
          <w:left w:val="single" w:sz="4" w:space="0" w:color="4EA3FF" w:themeColor="text1" w:themeTint="80"/>
          <w:right w:val="single" w:sz="4" w:space="0" w:color="4EA3FF" w:themeColor="text1" w:themeTint="80"/>
        </w:tcBorders>
      </w:tcPr>
    </w:tblStylePr>
    <w:tblStylePr w:type="band2Vert">
      <w:tblPr/>
      <w:tcPr>
        <w:tcBorders>
          <w:left w:val="single" w:sz="4" w:space="0" w:color="4EA3FF" w:themeColor="text1" w:themeTint="80"/>
          <w:right w:val="single" w:sz="4" w:space="0" w:color="4EA3FF" w:themeColor="text1" w:themeTint="80"/>
        </w:tcBorders>
      </w:tcPr>
    </w:tblStylePr>
    <w:tblStylePr w:type="band1Horz">
      <w:tblPr/>
      <w:tcPr>
        <w:tcBorders>
          <w:top w:val="single" w:sz="4" w:space="0" w:color="4EA3FF" w:themeColor="text1" w:themeTint="80"/>
          <w:bottom w:val="single" w:sz="4" w:space="0" w:color="4EA3FF" w:themeColor="text1" w:themeTint="80"/>
        </w:tcBorders>
      </w:tcPr>
    </w:tblStylePr>
  </w:style>
  <w:style w:type="character" w:customStyle="1" w:styleId="m7eme">
    <w:name w:val="m7eme"/>
    <w:basedOn w:val="DefaultParagraphFont"/>
    <w:rsid w:val="00B73D78"/>
  </w:style>
  <w:style w:type="character" w:customStyle="1" w:styleId="vnumgf">
    <w:name w:val="vnumgf"/>
    <w:basedOn w:val="DefaultParagraphFont"/>
    <w:rsid w:val="00B73D78"/>
  </w:style>
  <w:style w:type="character" w:customStyle="1" w:styleId="adtyne">
    <w:name w:val="adtyne"/>
    <w:basedOn w:val="DefaultParagraphFont"/>
    <w:rsid w:val="00B73D78"/>
  </w:style>
  <w:style w:type="paragraph" w:customStyle="1" w:styleId="Default">
    <w:name w:val="Default"/>
    <w:rsid w:val="00E1119B"/>
    <w:pPr>
      <w:autoSpaceDE w:val="0"/>
      <w:autoSpaceDN w:val="0"/>
      <w:adjustRightInd w:val="0"/>
    </w:pPr>
    <w:rPr>
      <w:rFonts w:ascii="Roboto Light" w:hAnsi="Roboto Light" w:cs="Roboto Light"/>
      <w:color w:val="000000"/>
      <w:sz w:val="24"/>
      <w:szCs w:val="24"/>
      <w:lang w:val="de-CH"/>
    </w:rPr>
  </w:style>
  <w:style w:type="paragraph" w:styleId="Revision">
    <w:name w:val="Revision"/>
    <w:hidden/>
    <w:uiPriority w:val="99"/>
    <w:semiHidden/>
    <w:rsid w:val="009B727B"/>
    <w:rPr>
      <w:rFonts w:ascii="Arial" w:hAnsi="Arial"/>
      <w:sz w:val="22"/>
      <w:lang w:val="de-CH"/>
    </w:rPr>
  </w:style>
  <w:style w:type="character" w:styleId="CommentReference">
    <w:name w:val="annotation reference"/>
    <w:basedOn w:val="DefaultParagraphFont"/>
    <w:semiHidden/>
    <w:unhideWhenUsed/>
    <w:rsid w:val="006A3EB0"/>
    <w:rPr>
      <w:sz w:val="16"/>
      <w:szCs w:val="16"/>
    </w:rPr>
  </w:style>
  <w:style w:type="paragraph" w:styleId="CommentText">
    <w:name w:val="annotation text"/>
    <w:basedOn w:val="Normal"/>
    <w:link w:val="CommentTextChar"/>
    <w:semiHidden/>
    <w:unhideWhenUsed/>
    <w:rsid w:val="006A3EB0"/>
    <w:pPr>
      <w:spacing w:line="240" w:lineRule="auto"/>
    </w:pPr>
    <w:rPr>
      <w:sz w:val="20"/>
    </w:rPr>
  </w:style>
  <w:style w:type="character" w:customStyle="1" w:styleId="CommentTextChar">
    <w:name w:val="Comment Text Char"/>
    <w:basedOn w:val="DefaultParagraphFont"/>
    <w:link w:val="CommentText"/>
    <w:semiHidden/>
    <w:rsid w:val="006A3EB0"/>
    <w:rPr>
      <w:rFonts w:ascii="Arial" w:hAnsi="Arial"/>
      <w:lang w:val="de-CH"/>
    </w:rPr>
  </w:style>
  <w:style w:type="paragraph" w:styleId="CommentSubject">
    <w:name w:val="annotation subject"/>
    <w:basedOn w:val="CommentText"/>
    <w:next w:val="CommentText"/>
    <w:link w:val="CommentSubjectChar"/>
    <w:semiHidden/>
    <w:unhideWhenUsed/>
    <w:rsid w:val="006A3EB0"/>
    <w:rPr>
      <w:b/>
      <w:bCs/>
    </w:rPr>
  </w:style>
  <w:style w:type="character" w:customStyle="1" w:styleId="CommentSubjectChar">
    <w:name w:val="Comment Subject Char"/>
    <w:basedOn w:val="CommentTextChar"/>
    <w:link w:val="CommentSubject"/>
    <w:semiHidden/>
    <w:rsid w:val="006A3EB0"/>
    <w:rPr>
      <w:rFonts w:ascii="Arial" w:hAnsi="Arial"/>
      <w:b/>
      <w:bCs/>
      <w:lang w:val="de-CH"/>
    </w:rPr>
  </w:style>
  <w:style w:type="character" w:customStyle="1" w:styleId="cf01">
    <w:name w:val="cf01"/>
    <w:basedOn w:val="DefaultParagraphFont"/>
    <w:rsid w:val="002A45C2"/>
    <w:rPr>
      <w:rFonts w:ascii="Segoe UI" w:hAnsi="Segoe UI" w:cs="Segoe UI" w:hint="default"/>
      <w:b/>
      <w:bCs/>
      <w:sz w:val="18"/>
      <w:szCs w:val="18"/>
    </w:rPr>
  </w:style>
  <w:style w:type="character" w:customStyle="1" w:styleId="cf11">
    <w:name w:val="cf11"/>
    <w:basedOn w:val="DefaultParagraphFont"/>
    <w:rsid w:val="002A45C2"/>
    <w:rPr>
      <w:rFonts w:ascii="Segoe UI" w:hAnsi="Segoe UI" w:cs="Segoe UI" w:hint="default"/>
      <w:sz w:val="18"/>
      <w:szCs w:val="18"/>
    </w:rPr>
  </w:style>
  <w:style w:type="paragraph" w:customStyle="1" w:styleId="pf0">
    <w:name w:val="pf0"/>
    <w:basedOn w:val="Normal"/>
    <w:rsid w:val="00632D99"/>
    <w:pPr>
      <w:spacing w:before="100" w:beforeAutospacing="1" w:after="100" w:afterAutospacing="1" w:line="240" w:lineRule="auto"/>
      <w:ind w:left="0"/>
    </w:pPr>
    <w:rPr>
      <w:rFonts w:ascii="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8081">
      <w:bodyDiv w:val="1"/>
      <w:marLeft w:val="0"/>
      <w:marRight w:val="0"/>
      <w:marTop w:val="0"/>
      <w:marBottom w:val="0"/>
      <w:divBdr>
        <w:top w:val="none" w:sz="0" w:space="0" w:color="auto"/>
        <w:left w:val="none" w:sz="0" w:space="0" w:color="auto"/>
        <w:bottom w:val="none" w:sz="0" w:space="0" w:color="auto"/>
        <w:right w:val="none" w:sz="0" w:space="0" w:color="auto"/>
      </w:divBdr>
      <w:divsChild>
        <w:div w:id="1083337098">
          <w:marLeft w:val="0"/>
          <w:marRight w:val="0"/>
          <w:marTop w:val="0"/>
          <w:marBottom w:val="0"/>
          <w:divBdr>
            <w:top w:val="none" w:sz="0" w:space="0" w:color="auto"/>
            <w:left w:val="none" w:sz="0" w:space="0" w:color="auto"/>
            <w:bottom w:val="none" w:sz="0" w:space="0" w:color="auto"/>
            <w:right w:val="none" w:sz="0" w:space="0" w:color="auto"/>
          </w:divBdr>
        </w:div>
      </w:divsChild>
    </w:div>
    <w:div w:id="17779022">
      <w:bodyDiv w:val="1"/>
      <w:marLeft w:val="0"/>
      <w:marRight w:val="0"/>
      <w:marTop w:val="0"/>
      <w:marBottom w:val="0"/>
      <w:divBdr>
        <w:top w:val="none" w:sz="0" w:space="0" w:color="auto"/>
        <w:left w:val="none" w:sz="0" w:space="0" w:color="auto"/>
        <w:bottom w:val="none" w:sz="0" w:space="0" w:color="auto"/>
        <w:right w:val="none" w:sz="0" w:space="0" w:color="auto"/>
      </w:divBdr>
      <w:divsChild>
        <w:div w:id="1620188362">
          <w:marLeft w:val="0"/>
          <w:marRight w:val="0"/>
          <w:marTop w:val="0"/>
          <w:marBottom w:val="0"/>
          <w:divBdr>
            <w:top w:val="none" w:sz="0" w:space="0" w:color="auto"/>
            <w:left w:val="none" w:sz="0" w:space="0" w:color="auto"/>
            <w:bottom w:val="none" w:sz="0" w:space="0" w:color="auto"/>
            <w:right w:val="none" w:sz="0" w:space="0" w:color="auto"/>
          </w:divBdr>
        </w:div>
      </w:divsChild>
    </w:div>
    <w:div w:id="118841074">
      <w:bodyDiv w:val="1"/>
      <w:marLeft w:val="0"/>
      <w:marRight w:val="0"/>
      <w:marTop w:val="0"/>
      <w:marBottom w:val="0"/>
      <w:divBdr>
        <w:top w:val="none" w:sz="0" w:space="0" w:color="auto"/>
        <w:left w:val="none" w:sz="0" w:space="0" w:color="auto"/>
        <w:bottom w:val="none" w:sz="0" w:space="0" w:color="auto"/>
        <w:right w:val="none" w:sz="0" w:space="0" w:color="auto"/>
      </w:divBdr>
      <w:divsChild>
        <w:div w:id="1500385992">
          <w:marLeft w:val="0"/>
          <w:marRight w:val="0"/>
          <w:marTop w:val="0"/>
          <w:marBottom w:val="0"/>
          <w:divBdr>
            <w:top w:val="none" w:sz="0" w:space="0" w:color="auto"/>
            <w:left w:val="none" w:sz="0" w:space="0" w:color="auto"/>
            <w:bottom w:val="none" w:sz="0" w:space="0" w:color="auto"/>
            <w:right w:val="none" w:sz="0" w:space="0" w:color="auto"/>
          </w:divBdr>
        </w:div>
      </w:divsChild>
    </w:div>
    <w:div w:id="140737808">
      <w:bodyDiv w:val="1"/>
      <w:marLeft w:val="0"/>
      <w:marRight w:val="0"/>
      <w:marTop w:val="0"/>
      <w:marBottom w:val="0"/>
      <w:divBdr>
        <w:top w:val="none" w:sz="0" w:space="0" w:color="auto"/>
        <w:left w:val="none" w:sz="0" w:space="0" w:color="auto"/>
        <w:bottom w:val="none" w:sz="0" w:space="0" w:color="auto"/>
        <w:right w:val="none" w:sz="0" w:space="0" w:color="auto"/>
      </w:divBdr>
      <w:divsChild>
        <w:div w:id="355935313">
          <w:marLeft w:val="0"/>
          <w:marRight w:val="0"/>
          <w:marTop w:val="0"/>
          <w:marBottom w:val="0"/>
          <w:divBdr>
            <w:top w:val="none" w:sz="0" w:space="0" w:color="auto"/>
            <w:left w:val="none" w:sz="0" w:space="0" w:color="auto"/>
            <w:bottom w:val="none" w:sz="0" w:space="0" w:color="auto"/>
            <w:right w:val="none" w:sz="0" w:space="0" w:color="auto"/>
          </w:divBdr>
          <w:divsChild>
            <w:div w:id="428241398">
              <w:marLeft w:val="0"/>
              <w:marRight w:val="0"/>
              <w:marTop w:val="0"/>
              <w:marBottom w:val="0"/>
              <w:divBdr>
                <w:top w:val="none" w:sz="0" w:space="0" w:color="auto"/>
                <w:left w:val="none" w:sz="0" w:space="0" w:color="auto"/>
                <w:bottom w:val="none" w:sz="0" w:space="0" w:color="auto"/>
                <w:right w:val="none" w:sz="0" w:space="0" w:color="auto"/>
              </w:divBdr>
              <w:divsChild>
                <w:div w:id="832531671">
                  <w:marLeft w:val="0"/>
                  <w:marRight w:val="0"/>
                  <w:marTop w:val="0"/>
                  <w:marBottom w:val="0"/>
                  <w:divBdr>
                    <w:top w:val="none" w:sz="0" w:space="0" w:color="auto"/>
                    <w:left w:val="none" w:sz="0" w:space="0" w:color="auto"/>
                    <w:bottom w:val="none" w:sz="0" w:space="0" w:color="auto"/>
                    <w:right w:val="none" w:sz="0" w:space="0" w:color="auto"/>
                  </w:divBdr>
                  <w:divsChild>
                    <w:div w:id="5802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48913">
          <w:marLeft w:val="0"/>
          <w:marRight w:val="0"/>
          <w:marTop w:val="0"/>
          <w:marBottom w:val="0"/>
          <w:divBdr>
            <w:top w:val="none" w:sz="0" w:space="0" w:color="auto"/>
            <w:left w:val="none" w:sz="0" w:space="0" w:color="auto"/>
            <w:bottom w:val="none" w:sz="0" w:space="0" w:color="auto"/>
            <w:right w:val="none" w:sz="0" w:space="0" w:color="auto"/>
          </w:divBdr>
          <w:divsChild>
            <w:div w:id="1982420245">
              <w:marLeft w:val="0"/>
              <w:marRight w:val="0"/>
              <w:marTop w:val="0"/>
              <w:marBottom w:val="0"/>
              <w:divBdr>
                <w:top w:val="none" w:sz="0" w:space="0" w:color="auto"/>
                <w:left w:val="none" w:sz="0" w:space="0" w:color="auto"/>
                <w:bottom w:val="none" w:sz="0" w:space="0" w:color="auto"/>
                <w:right w:val="none" w:sz="0" w:space="0" w:color="auto"/>
              </w:divBdr>
              <w:divsChild>
                <w:div w:id="1564490312">
                  <w:marLeft w:val="0"/>
                  <w:marRight w:val="0"/>
                  <w:marTop w:val="0"/>
                  <w:marBottom w:val="180"/>
                  <w:divBdr>
                    <w:top w:val="none" w:sz="0" w:space="0" w:color="auto"/>
                    <w:left w:val="single" w:sz="6" w:space="18" w:color="DADCE0"/>
                    <w:bottom w:val="single" w:sz="6" w:space="18" w:color="DADCE0"/>
                    <w:right w:val="single" w:sz="6" w:space="18" w:color="DADCE0"/>
                  </w:divBdr>
                  <w:divsChild>
                    <w:div w:id="173151960">
                      <w:marLeft w:val="0"/>
                      <w:marRight w:val="0"/>
                      <w:marTop w:val="0"/>
                      <w:marBottom w:val="0"/>
                      <w:divBdr>
                        <w:top w:val="none" w:sz="0" w:space="0" w:color="auto"/>
                        <w:left w:val="none" w:sz="0" w:space="0" w:color="auto"/>
                        <w:bottom w:val="none" w:sz="0" w:space="0" w:color="auto"/>
                        <w:right w:val="none" w:sz="0" w:space="0" w:color="auto"/>
                      </w:divBdr>
                      <w:divsChild>
                        <w:div w:id="980692271">
                          <w:marLeft w:val="0"/>
                          <w:marRight w:val="0"/>
                          <w:marTop w:val="0"/>
                          <w:marBottom w:val="0"/>
                          <w:divBdr>
                            <w:top w:val="none" w:sz="0" w:space="0" w:color="auto"/>
                            <w:left w:val="none" w:sz="0" w:space="0" w:color="auto"/>
                            <w:bottom w:val="none" w:sz="0" w:space="0" w:color="auto"/>
                            <w:right w:val="none" w:sz="0" w:space="0" w:color="auto"/>
                          </w:divBdr>
                          <w:divsChild>
                            <w:div w:id="399521599">
                              <w:marLeft w:val="0"/>
                              <w:marRight w:val="0"/>
                              <w:marTop w:val="0"/>
                              <w:marBottom w:val="0"/>
                              <w:divBdr>
                                <w:top w:val="none" w:sz="0" w:space="0" w:color="auto"/>
                                <w:left w:val="none" w:sz="0" w:space="0" w:color="auto"/>
                                <w:bottom w:val="none" w:sz="0" w:space="0" w:color="auto"/>
                                <w:right w:val="none" w:sz="0" w:space="0" w:color="auto"/>
                              </w:divBdr>
                              <w:divsChild>
                                <w:div w:id="2061132324">
                                  <w:marLeft w:val="0"/>
                                  <w:marRight w:val="0"/>
                                  <w:marTop w:val="0"/>
                                  <w:marBottom w:val="0"/>
                                  <w:divBdr>
                                    <w:top w:val="none" w:sz="0" w:space="0" w:color="auto"/>
                                    <w:left w:val="none" w:sz="0" w:space="0" w:color="auto"/>
                                    <w:bottom w:val="none" w:sz="0" w:space="0" w:color="auto"/>
                                    <w:right w:val="none" w:sz="0" w:space="0" w:color="auto"/>
                                  </w:divBdr>
                                  <w:divsChild>
                                    <w:div w:id="1822650999">
                                      <w:marLeft w:val="180"/>
                                      <w:marRight w:val="0"/>
                                      <w:marTop w:val="0"/>
                                      <w:marBottom w:val="0"/>
                                      <w:divBdr>
                                        <w:top w:val="none" w:sz="0" w:space="0" w:color="auto"/>
                                        <w:left w:val="none" w:sz="0" w:space="0" w:color="auto"/>
                                        <w:bottom w:val="none" w:sz="0" w:space="0" w:color="auto"/>
                                        <w:right w:val="none" w:sz="0" w:space="0" w:color="auto"/>
                                      </w:divBdr>
                                      <w:divsChild>
                                        <w:div w:id="1382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2555">
                              <w:marLeft w:val="0"/>
                              <w:marRight w:val="0"/>
                              <w:marTop w:val="0"/>
                              <w:marBottom w:val="0"/>
                              <w:divBdr>
                                <w:top w:val="none" w:sz="0" w:space="0" w:color="auto"/>
                                <w:left w:val="none" w:sz="0" w:space="0" w:color="auto"/>
                                <w:bottom w:val="none" w:sz="0" w:space="0" w:color="auto"/>
                                <w:right w:val="none" w:sz="0" w:space="0" w:color="auto"/>
                              </w:divBdr>
                              <w:divsChild>
                                <w:div w:id="1191841303">
                                  <w:marLeft w:val="0"/>
                                  <w:marRight w:val="0"/>
                                  <w:marTop w:val="0"/>
                                  <w:marBottom w:val="0"/>
                                  <w:divBdr>
                                    <w:top w:val="none" w:sz="0" w:space="0" w:color="auto"/>
                                    <w:left w:val="none" w:sz="0" w:space="0" w:color="auto"/>
                                    <w:bottom w:val="none" w:sz="0" w:space="0" w:color="auto"/>
                                    <w:right w:val="none" w:sz="0" w:space="0" w:color="auto"/>
                                  </w:divBdr>
                                  <w:divsChild>
                                    <w:div w:id="1040939428">
                                      <w:marLeft w:val="180"/>
                                      <w:marRight w:val="0"/>
                                      <w:marTop w:val="0"/>
                                      <w:marBottom w:val="0"/>
                                      <w:divBdr>
                                        <w:top w:val="none" w:sz="0" w:space="0" w:color="auto"/>
                                        <w:left w:val="none" w:sz="0" w:space="0" w:color="auto"/>
                                        <w:bottom w:val="none" w:sz="0" w:space="0" w:color="auto"/>
                                        <w:right w:val="none" w:sz="0" w:space="0" w:color="auto"/>
                                      </w:divBdr>
                                      <w:divsChild>
                                        <w:div w:id="216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31335">
                              <w:marLeft w:val="0"/>
                              <w:marRight w:val="0"/>
                              <w:marTop w:val="0"/>
                              <w:marBottom w:val="0"/>
                              <w:divBdr>
                                <w:top w:val="none" w:sz="0" w:space="0" w:color="auto"/>
                                <w:left w:val="none" w:sz="0" w:space="0" w:color="auto"/>
                                <w:bottom w:val="none" w:sz="0" w:space="0" w:color="auto"/>
                                <w:right w:val="none" w:sz="0" w:space="0" w:color="auto"/>
                              </w:divBdr>
                              <w:divsChild>
                                <w:div w:id="1791320861">
                                  <w:marLeft w:val="0"/>
                                  <w:marRight w:val="0"/>
                                  <w:marTop w:val="0"/>
                                  <w:marBottom w:val="0"/>
                                  <w:divBdr>
                                    <w:top w:val="none" w:sz="0" w:space="0" w:color="auto"/>
                                    <w:left w:val="none" w:sz="0" w:space="0" w:color="auto"/>
                                    <w:bottom w:val="none" w:sz="0" w:space="0" w:color="auto"/>
                                    <w:right w:val="none" w:sz="0" w:space="0" w:color="auto"/>
                                  </w:divBdr>
                                  <w:divsChild>
                                    <w:div w:id="1191258027">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180"/>
                                          <w:marRight w:val="0"/>
                                          <w:marTop w:val="0"/>
                                          <w:marBottom w:val="0"/>
                                          <w:divBdr>
                                            <w:top w:val="none" w:sz="0" w:space="0" w:color="auto"/>
                                            <w:left w:val="none" w:sz="0" w:space="0" w:color="auto"/>
                                            <w:bottom w:val="none" w:sz="0" w:space="0" w:color="auto"/>
                                            <w:right w:val="none" w:sz="0" w:space="0" w:color="auto"/>
                                          </w:divBdr>
                                          <w:divsChild>
                                            <w:div w:id="11721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5309">
                              <w:marLeft w:val="0"/>
                              <w:marRight w:val="0"/>
                              <w:marTop w:val="0"/>
                              <w:marBottom w:val="0"/>
                              <w:divBdr>
                                <w:top w:val="none" w:sz="0" w:space="0" w:color="auto"/>
                                <w:left w:val="none" w:sz="0" w:space="0" w:color="auto"/>
                                <w:bottom w:val="none" w:sz="0" w:space="0" w:color="auto"/>
                                <w:right w:val="none" w:sz="0" w:space="0" w:color="auto"/>
                              </w:divBdr>
                              <w:divsChild>
                                <w:div w:id="1256015206">
                                  <w:marLeft w:val="0"/>
                                  <w:marRight w:val="0"/>
                                  <w:marTop w:val="0"/>
                                  <w:marBottom w:val="0"/>
                                  <w:divBdr>
                                    <w:top w:val="none" w:sz="0" w:space="0" w:color="auto"/>
                                    <w:left w:val="none" w:sz="0" w:space="0" w:color="auto"/>
                                    <w:bottom w:val="none" w:sz="0" w:space="0" w:color="auto"/>
                                    <w:right w:val="none" w:sz="0" w:space="0" w:color="auto"/>
                                  </w:divBdr>
                                  <w:divsChild>
                                    <w:div w:id="704981707">
                                      <w:marLeft w:val="180"/>
                                      <w:marRight w:val="0"/>
                                      <w:marTop w:val="0"/>
                                      <w:marBottom w:val="0"/>
                                      <w:divBdr>
                                        <w:top w:val="none" w:sz="0" w:space="0" w:color="auto"/>
                                        <w:left w:val="none" w:sz="0" w:space="0" w:color="auto"/>
                                        <w:bottom w:val="none" w:sz="0" w:space="0" w:color="auto"/>
                                        <w:right w:val="none" w:sz="0" w:space="0" w:color="auto"/>
                                      </w:divBdr>
                                      <w:divsChild>
                                        <w:div w:id="4661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91114">
                      <w:marLeft w:val="0"/>
                      <w:marRight w:val="0"/>
                      <w:marTop w:val="0"/>
                      <w:marBottom w:val="240"/>
                      <w:divBdr>
                        <w:top w:val="none" w:sz="0" w:space="0" w:color="auto"/>
                        <w:left w:val="none" w:sz="0" w:space="0" w:color="auto"/>
                        <w:bottom w:val="none" w:sz="0" w:space="0" w:color="auto"/>
                        <w:right w:val="none" w:sz="0" w:space="0" w:color="auto"/>
                      </w:divBdr>
                      <w:divsChild>
                        <w:div w:id="1444764453">
                          <w:marLeft w:val="0"/>
                          <w:marRight w:val="0"/>
                          <w:marTop w:val="0"/>
                          <w:marBottom w:val="0"/>
                          <w:divBdr>
                            <w:top w:val="none" w:sz="0" w:space="0" w:color="auto"/>
                            <w:left w:val="none" w:sz="0" w:space="0" w:color="auto"/>
                            <w:bottom w:val="none" w:sz="0" w:space="0" w:color="auto"/>
                            <w:right w:val="none" w:sz="0" w:space="0" w:color="auto"/>
                          </w:divBdr>
                          <w:divsChild>
                            <w:div w:id="1326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0808">
      <w:bodyDiv w:val="1"/>
      <w:marLeft w:val="0"/>
      <w:marRight w:val="0"/>
      <w:marTop w:val="0"/>
      <w:marBottom w:val="0"/>
      <w:divBdr>
        <w:top w:val="none" w:sz="0" w:space="0" w:color="auto"/>
        <w:left w:val="none" w:sz="0" w:space="0" w:color="auto"/>
        <w:bottom w:val="none" w:sz="0" w:space="0" w:color="auto"/>
        <w:right w:val="none" w:sz="0" w:space="0" w:color="auto"/>
      </w:divBdr>
    </w:div>
    <w:div w:id="151525642">
      <w:bodyDiv w:val="1"/>
      <w:marLeft w:val="0"/>
      <w:marRight w:val="0"/>
      <w:marTop w:val="0"/>
      <w:marBottom w:val="0"/>
      <w:divBdr>
        <w:top w:val="none" w:sz="0" w:space="0" w:color="auto"/>
        <w:left w:val="none" w:sz="0" w:space="0" w:color="auto"/>
        <w:bottom w:val="none" w:sz="0" w:space="0" w:color="auto"/>
        <w:right w:val="none" w:sz="0" w:space="0" w:color="auto"/>
      </w:divBdr>
    </w:div>
    <w:div w:id="156384764">
      <w:bodyDiv w:val="1"/>
      <w:marLeft w:val="0"/>
      <w:marRight w:val="0"/>
      <w:marTop w:val="0"/>
      <w:marBottom w:val="0"/>
      <w:divBdr>
        <w:top w:val="none" w:sz="0" w:space="0" w:color="auto"/>
        <w:left w:val="none" w:sz="0" w:space="0" w:color="auto"/>
        <w:bottom w:val="none" w:sz="0" w:space="0" w:color="auto"/>
        <w:right w:val="none" w:sz="0" w:space="0" w:color="auto"/>
      </w:divBdr>
    </w:div>
    <w:div w:id="217472036">
      <w:bodyDiv w:val="1"/>
      <w:marLeft w:val="0"/>
      <w:marRight w:val="0"/>
      <w:marTop w:val="0"/>
      <w:marBottom w:val="0"/>
      <w:divBdr>
        <w:top w:val="none" w:sz="0" w:space="0" w:color="auto"/>
        <w:left w:val="none" w:sz="0" w:space="0" w:color="auto"/>
        <w:bottom w:val="none" w:sz="0" w:space="0" w:color="auto"/>
        <w:right w:val="none" w:sz="0" w:space="0" w:color="auto"/>
      </w:divBdr>
    </w:div>
    <w:div w:id="282545342">
      <w:bodyDiv w:val="1"/>
      <w:marLeft w:val="0"/>
      <w:marRight w:val="0"/>
      <w:marTop w:val="0"/>
      <w:marBottom w:val="0"/>
      <w:divBdr>
        <w:top w:val="none" w:sz="0" w:space="0" w:color="auto"/>
        <w:left w:val="none" w:sz="0" w:space="0" w:color="auto"/>
        <w:bottom w:val="none" w:sz="0" w:space="0" w:color="auto"/>
        <w:right w:val="none" w:sz="0" w:space="0" w:color="auto"/>
      </w:divBdr>
    </w:div>
    <w:div w:id="367295557">
      <w:bodyDiv w:val="1"/>
      <w:marLeft w:val="0"/>
      <w:marRight w:val="0"/>
      <w:marTop w:val="0"/>
      <w:marBottom w:val="0"/>
      <w:divBdr>
        <w:top w:val="none" w:sz="0" w:space="0" w:color="auto"/>
        <w:left w:val="none" w:sz="0" w:space="0" w:color="auto"/>
        <w:bottom w:val="none" w:sz="0" w:space="0" w:color="auto"/>
        <w:right w:val="none" w:sz="0" w:space="0" w:color="auto"/>
      </w:divBdr>
      <w:divsChild>
        <w:div w:id="1653674016">
          <w:marLeft w:val="0"/>
          <w:marRight w:val="0"/>
          <w:marTop w:val="0"/>
          <w:marBottom w:val="0"/>
          <w:divBdr>
            <w:top w:val="none" w:sz="0" w:space="0" w:color="auto"/>
            <w:left w:val="none" w:sz="0" w:space="0" w:color="auto"/>
            <w:bottom w:val="none" w:sz="0" w:space="0" w:color="auto"/>
            <w:right w:val="none" w:sz="0" w:space="0" w:color="auto"/>
          </w:divBdr>
        </w:div>
      </w:divsChild>
    </w:div>
    <w:div w:id="646933867">
      <w:bodyDiv w:val="1"/>
      <w:marLeft w:val="0"/>
      <w:marRight w:val="0"/>
      <w:marTop w:val="0"/>
      <w:marBottom w:val="0"/>
      <w:divBdr>
        <w:top w:val="none" w:sz="0" w:space="0" w:color="auto"/>
        <w:left w:val="none" w:sz="0" w:space="0" w:color="auto"/>
        <w:bottom w:val="none" w:sz="0" w:space="0" w:color="auto"/>
        <w:right w:val="none" w:sz="0" w:space="0" w:color="auto"/>
      </w:divBdr>
      <w:divsChild>
        <w:div w:id="1879586117">
          <w:marLeft w:val="0"/>
          <w:marRight w:val="0"/>
          <w:marTop w:val="0"/>
          <w:marBottom w:val="0"/>
          <w:divBdr>
            <w:top w:val="none" w:sz="0" w:space="0" w:color="auto"/>
            <w:left w:val="none" w:sz="0" w:space="0" w:color="auto"/>
            <w:bottom w:val="none" w:sz="0" w:space="0" w:color="auto"/>
            <w:right w:val="none" w:sz="0" w:space="0" w:color="auto"/>
          </w:divBdr>
        </w:div>
      </w:divsChild>
    </w:div>
    <w:div w:id="703285678">
      <w:bodyDiv w:val="1"/>
      <w:marLeft w:val="0"/>
      <w:marRight w:val="0"/>
      <w:marTop w:val="0"/>
      <w:marBottom w:val="0"/>
      <w:divBdr>
        <w:top w:val="none" w:sz="0" w:space="0" w:color="auto"/>
        <w:left w:val="none" w:sz="0" w:space="0" w:color="auto"/>
        <w:bottom w:val="none" w:sz="0" w:space="0" w:color="auto"/>
        <w:right w:val="none" w:sz="0" w:space="0" w:color="auto"/>
      </w:divBdr>
    </w:div>
    <w:div w:id="1087650645">
      <w:bodyDiv w:val="1"/>
      <w:marLeft w:val="0"/>
      <w:marRight w:val="0"/>
      <w:marTop w:val="0"/>
      <w:marBottom w:val="0"/>
      <w:divBdr>
        <w:top w:val="none" w:sz="0" w:space="0" w:color="auto"/>
        <w:left w:val="none" w:sz="0" w:space="0" w:color="auto"/>
        <w:bottom w:val="none" w:sz="0" w:space="0" w:color="auto"/>
        <w:right w:val="none" w:sz="0" w:space="0" w:color="auto"/>
      </w:divBdr>
    </w:div>
    <w:div w:id="1170482568">
      <w:bodyDiv w:val="1"/>
      <w:marLeft w:val="0"/>
      <w:marRight w:val="0"/>
      <w:marTop w:val="0"/>
      <w:marBottom w:val="0"/>
      <w:divBdr>
        <w:top w:val="none" w:sz="0" w:space="0" w:color="auto"/>
        <w:left w:val="none" w:sz="0" w:space="0" w:color="auto"/>
        <w:bottom w:val="none" w:sz="0" w:space="0" w:color="auto"/>
        <w:right w:val="none" w:sz="0" w:space="0" w:color="auto"/>
      </w:divBdr>
    </w:div>
    <w:div w:id="1260262364">
      <w:bodyDiv w:val="1"/>
      <w:marLeft w:val="0"/>
      <w:marRight w:val="0"/>
      <w:marTop w:val="0"/>
      <w:marBottom w:val="0"/>
      <w:divBdr>
        <w:top w:val="none" w:sz="0" w:space="0" w:color="auto"/>
        <w:left w:val="none" w:sz="0" w:space="0" w:color="auto"/>
        <w:bottom w:val="none" w:sz="0" w:space="0" w:color="auto"/>
        <w:right w:val="none" w:sz="0" w:space="0" w:color="auto"/>
      </w:divBdr>
      <w:divsChild>
        <w:div w:id="665012888">
          <w:marLeft w:val="0"/>
          <w:marRight w:val="0"/>
          <w:marTop w:val="0"/>
          <w:marBottom w:val="0"/>
          <w:divBdr>
            <w:top w:val="none" w:sz="0" w:space="0" w:color="auto"/>
            <w:left w:val="none" w:sz="0" w:space="0" w:color="auto"/>
            <w:bottom w:val="none" w:sz="0" w:space="0" w:color="auto"/>
            <w:right w:val="none" w:sz="0" w:space="0" w:color="auto"/>
          </w:divBdr>
        </w:div>
      </w:divsChild>
    </w:div>
    <w:div w:id="1545605840">
      <w:bodyDiv w:val="1"/>
      <w:marLeft w:val="0"/>
      <w:marRight w:val="0"/>
      <w:marTop w:val="0"/>
      <w:marBottom w:val="0"/>
      <w:divBdr>
        <w:top w:val="none" w:sz="0" w:space="0" w:color="auto"/>
        <w:left w:val="none" w:sz="0" w:space="0" w:color="auto"/>
        <w:bottom w:val="none" w:sz="0" w:space="0" w:color="auto"/>
        <w:right w:val="none" w:sz="0" w:space="0" w:color="auto"/>
      </w:divBdr>
    </w:div>
    <w:div w:id="1610504189">
      <w:bodyDiv w:val="1"/>
      <w:marLeft w:val="0"/>
      <w:marRight w:val="0"/>
      <w:marTop w:val="0"/>
      <w:marBottom w:val="0"/>
      <w:divBdr>
        <w:top w:val="none" w:sz="0" w:space="0" w:color="auto"/>
        <w:left w:val="none" w:sz="0" w:space="0" w:color="auto"/>
        <w:bottom w:val="none" w:sz="0" w:space="0" w:color="auto"/>
        <w:right w:val="none" w:sz="0" w:space="0" w:color="auto"/>
      </w:divBdr>
    </w:div>
    <w:div w:id="188844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q\OneDrive%20-%20ti&amp;m%20AG\Dokumente\Benutzerdefinierte%20Office-Vorlagen\Leeres%20Template%20mit%20Logo%2020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09B2792DE4E64A9748A99B7279DF3"/>
        <w:category>
          <w:name w:val="Allgemein"/>
          <w:gallery w:val="placeholder"/>
        </w:category>
        <w:types>
          <w:type w:val="bbPlcHdr"/>
        </w:types>
        <w:behaviors>
          <w:behavior w:val="content"/>
        </w:behaviors>
        <w:guid w:val="{B7C91066-7218-465E-ADF2-9E417EE289D2}"/>
      </w:docPartPr>
      <w:docPartBody>
        <w:p w:rsidR="00E35343" w:rsidRDefault="006E2706" w:rsidP="006E2706">
          <w:pPr>
            <w:pStyle w:val="F6609B2792DE4E64A9748A99B7279DF312"/>
          </w:pPr>
          <w:r w:rsidRPr="00BC16D9">
            <w:rPr>
              <w:rStyle w:val="PlaceholderText"/>
              <w:rFonts w:asciiTheme="majorHAnsi" w:hAnsiTheme="majorHAnsi" w:cstheme="majorHAnsi"/>
            </w:rPr>
            <w:t>Klicken oder tippen Sie hier, um Text einzugeben.</w:t>
          </w:r>
        </w:p>
      </w:docPartBody>
    </w:docPart>
    <w:docPart>
      <w:docPartPr>
        <w:name w:val="223EC76C35F740BDBFCA30B52C45CD9E"/>
        <w:category>
          <w:name w:val="Allgemein"/>
          <w:gallery w:val="placeholder"/>
        </w:category>
        <w:types>
          <w:type w:val="bbPlcHdr"/>
        </w:types>
        <w:behaviors>
          <w:behavior w:val="content"/>
        </w:behaviors>
        <w:guid w:val="{FD358907-CCCB-45EF-8DCC-B0A80C94D2D2}"/>
      </w:docPartPr>
      <w:docPartBody>
        <w:p w:rsidR="00E35343" w:rsidRDefault="006E2706" w:rsidP="006E2706">
          <w:pPr>
            <w:pStyle w:val="223EC76C35F740BDBFCA30B52C45CD9E12"/>
          </w:pPr>
          <w:r w:rsidRPr="00BC16D9">
            <w:rPr>
              <w:rStyle w:val="PlaceholderText"/>
              <w:rFonts w:asciiTheme="majorHAnsi" w:hAnsiTheme="majorHAnsi" w:cstheme="majorHAnsi"/>
            </w:rPr>
            <w:t>Klicken oder tippen Sie hier, um Text einzugeben.</w:t>
          </w:r>
        </w:p>
      </w:docPartBody>
    </w:docPart>
    <w:docPart>
      <w:docPartPr>
        <w:name w:val="3B7C036D82544A57952F403EC40EBD07"/>
        <w:category>
          <w:name w:val="Allgemein"/>
          <w:gallery w:val="placeholder"/>
        </w:category>
        <w:types>
          <w:type w:val="bbPlcHdr"/>
        </w:types>
        <w:behaviors>
          <w:behavior w:val="content"/>
        </w:behaviors>
        <w:guid w:val="{0E974CA0-43F0-4B3C-87E9-34C614BA5066}"/>
      </w:docPartPr>
      <w:docPartBody>
        <w:p w:rsidR="00E35343" w:rsidRDefault="006E2706" w:rsidP="006E2706">
          <w:pPr>
            <w:pStyle w:val="3B7C036D82544A57952F403EC40EBD0712"/>
          </w:pPr>
          <w:r w:rsidRPr="00BC16D9">
            <w:rPr>
              <w:rStyle w:val="PlaceholderText"/>
              <w:rFonts w:asciiTheme="majorHAnsi" w:hAnsiTheme="majorHAnsi" w:cstheme="majorHAnsi"/>
            </w:rPr>
            <w:t>Klicken oder tippen Sie hier, um Text einzugeben.</w:t>
          </w:r>
        </w:p>
      </w:docPartBody>
    </w:docPart>
    <w:docPart>
      <w:docPartPr>
        <w:name w:val="8A160D01169E44E2B5E3D7EA087663A5"/>
        <w:category>
          <w:name w:val="Allgemein"/>
          <w:gallery w:val="placeholder"/>
        </w:category>
        <w:types>
          <w:type w:val="bbPlcHdr"/>
        </w:types>
        <w:behaviors>
          <w:behavior w:val="content"/>
        </w:behaviors>
        <w:guid w:val="{55FF5273-2A30-4288-90F2-B6EAB808925C}"/>
      </w:docPartPr>
      <w:docPartBody>
        <w:p w:rsidR="00E35343" w:rsidRDefault="006E2706" w:rsidP="006E2706">
          <w:pPr>
            <w:pStyle w:val="8A160D01169E44E2B5E3D7EA087663A512"/>
          </w:pPr>
          <w:r w:rsidRPr="00BC16D9">
            <w:rPr>
              <w:rStyle w:val="PlaceholderText"/>
              <w:rFonts w:asciiTheme="majorHAnsi" w:hAnsiTheme="majorHAnsi" w:cstheme="majorHAnsi"/>
            </w:rPr>
            <w:t>Klicken oder tippen Sie hier, um Text einzugeben.</w:t>
          </w:r>
        </w:p>
      </w:docPartBody>
    </w:docPart>
    <w:docPart>
      <w:docPartPr>
        <w:name w:val="5F381DC8B27142CE9271AE281DA80331"/>
        <w:category>
          <w:name w:val="Allgemein"/>
          <w:gallery w:val="placeholder"/>
        </w:category>
        <w:types>
          <w:type w:val="bbPlcHdr"/>
        </w:types>
        <w:behaviors>
          <w:behavior w:val="content"/>
        </w:behaviors>
        <w:guid w:val="{1A4380DC-A87D-4043-B9C5-C720418E33A3}"/>
      </w:docPartPr>
      <w:docPartBody>
        <w:p w:rsidR="00E35343" w:rsidRDefault="006E2706" w:rsidP="006E2706">
          <w:pPr>
            <w:pStyle w:val="5F381DC8B27142CE9271AE281DA8033112"/>
          </w:pPr>
          <w:r w:rsidRPr="00BC16D9">
            <w:rPr>
              <w:rStyle w:val="PlaceholderText"/>
              <w:rFonts w:asciiTheme="majorHAnsi" w:hAnsiTheme="majorHAnsi" w:cstheme="majorHAnsi"/>
            </w:rPr>
            <w:t>Klicken oder tippen Sie hier, um Text einzugeben.</w:t>
          </w:r>
        </w:p>
      </w:docPartBody>
    </w:docPart>
    <w:docPart>
      <w:docPartPr>
        <w:name w:val="D0A709547A284E3AA1D8E26ECD62A54D"/>
        <w:category>
          <w:name w:val="Allgemein"/>
          <w:gallery w:val="placeholder"/>
        </w:category>
        <w:types>
          <w:type w:val="bbPlcHdr"/>
        </w:types>
        <w:behaviors>
          <w:behavior w:val="content"/>
        </w:behaviors>
        <w:guid w:val="{04B92529-A621-42D9-8F0E-D5FC178C127E}"/>
      </w:docPartPr>
      <w:docPartBody>
        <w:p w:rsidR="00E35343" w:rsidRDefault="006E2706" w:rsidP="006E2706">
          <w:pPr>
            <w:pStyle w:val="D0A709547A284E3AA1D8E26ECD62A54D12"/>
          </w:pPr>
          <w:r w:rsidRPr="00BC16D9">
            <w:rPr>
              <w:rStyle w:val="PlaceholderText"/>
              <w:rFonts w:asciiTheme="majorHAnsi" w:hAnsiTheme="majorHAnsi" w:cstheme="majorHAnsi"/>
            </w:rPr>
            <w:t>Klicken oder tippen Sie hier, um Text einzugeben.</w:t>
          </w:r>
        </w:p>
      </w:docPartBody>
    </w:docPart>
    <w:docPart>
      <w:docPartPr>
        <w:name w:val="01B0EAAF35814F1DAC06687492844C33"/>
        <w:category>
          <w:name w:val="Allgemein"/>
          <w:gallery w:val="placeholder"/>
        </w:category>
        <w:types>
          <w:type w:val="bbPlcHdr"/>
        </w:types>
        <w:behaviors>
          <w:behavior w:val="content"/>
        </w:behaviors>
        <w:guid w:val="{4A347BAF-0DE6-422B-9E88-DB456C715A02}"/>
      </w:docPartPr>
      <w:docPartBody>
        <w:p w:rsidR="00E35343" w:rsidRDefault="006E2706" w:rsidP="006E2706">
          <w:pPr>
            <w:pStyle w:val="01B0EAAF35814F1DAC06687492844C3312"/>
          </w:pPr>
          <w:r w:rsidRPr="00BC16D9">
            <w:rPr>
              <w:rStyle w:val="PlaceholderText"/>
              <w:rFonts w:asciiTheme="majorHAnsi" w:hAnsiTheme="majorHAnsi" w:cstheme="majorHAnsi"/>
            </w:rPr>
            <w:t>Klicken oder tippen Sie hier, um Text einzugeben.</w:t>
          </w:r>
        </w:p>
      </w:docPartBody>
    </w:docPart>
    <w:docPart>
      <w:docPartPr>
        <w:name w:val="1BCDE41E14204C4A97648CD5EDC05EA6"/>
        <w:category>
          <w:name w:val="Allgemein"/>
          <w:gallery w:val="placeholder"/>
        </w:category>
        <w:types>
          <w:type w:val="bbPlcHdr"/>
        </w:types>
        <w:behaviors>
          <w:behavior w:val="content"/>
        </w:behaviors>
        <w:guid w:val="{B4E383FD-82E4-430D-91D6-E87B46BF4DDC}"/>
      </w:docPartPr>
      <w:docPartBody>
        <w:p w:rsidR="00E35343" w:rsidRDefault="006E2706" w:rsidP="006E2706">
          <w:pPr>
            <w:pStyle w:val="1BCDE41E14204C4A97648CD5EDC05EA612"/>
          </w:pPr>
          <w:r w:rsidRPr="00BC16D9">
            <w:rPr>
              <w:rStyle w:val="PlaceholderText"/>
              <w:rFonts w:asciiTheme="majorHAnsi" w:hAnsiTheme="majorHAnsi" w:cstheme="majorHAnsi"/>
            </w:rPr>
            <w:t>Klicken oder tippen Sie hier, um Text einzugeben.</w:t>
          </w:r>
        </w:p>
      </w:docPartBody>
    </w:docPart>
    <w:docPart>
      <w:docPartPr>
        <w:name w:val="F4F226C8A71E498A904FD37B66086BAD"/>
        <w:category>
          <w:name w:val="Allgemein"/>
          <w:gallery w:val="placeholder"/>
        </w:category>
        <w:types>
          <w:type w:val="bbPlcHdr"/>
        </w:types>
        <w:behaviors>
          <w:behavior w:val="content"/>
        </w:behaviors>
        <w:guid w:val="{77E4AA55-FAE8-4DFA-BA16-19F842439BFA}"/>
      </w:docPartPr>
      <w:docPartBody>
        <w:p w:rsidR="00E35343" w:rsidRDefault="006E2706" w:rsidP="006E2706">
          <w:pPr>
            <w:pStyle w:val="F4F226C8A71E498A904FD37B66086BAD12"/>
          </w:pPr>
          <w:r w:rsidRPr="00DA5B1A">
            <w:rPr>
              <w:rStyle w:val="PlaceholderText"/>
              <w:rFonts w:ascii="Roboto Light" w:hAnsi="Roboto Light" w:cstheme="majorHAnsi"/>
            </w:rPr>
            <w:t>Klicken oder tippen Sie hier, um Text einzugeben.</w:t>
          </w:r>
        </w:p>
      </w:docPartBody>
    </w:docPart>
    <w:docPart>
      <w:docPartPr>
        <w:name w:val="8A7D1BCAAF3C467D9318E53FE8AE53BC"/>
        <w:category>
          <w:name w:val="Allgemein"/>
          <w:gallery w:val="placeholder"/>
        </w:category>
        <w:types>
          <w:type w:val="bbPlcHdr"/>
        </w:types>
        <w:behaviors>
          <w:behavior w:val="content"/>
        </w:behaviors>
        <w:guid w:val="{64EF8213-D21C-4205-8CE9-C970A74F8E9F}"/>
      </w:docPartPr>
      <w:docPartBody>
        <w:p w:rsidR="00E35343" w:rsidRDefault="006E2706" w:rsidP="006E2706">
          <w:pPr>
            <w:pStyle w:val="8A7D1BCAAF3C467D9318E53FE8AE53BC12"/>
          </w:pPr>
          <w:r w:rsidRPr="00967056">
            <w:rPr>
              <w:rStyle w:val="PlaceholderText"/>
              <w:rFonts w:ascii="Roboto Light" w:hAnsi="Roboto Light" w:cstheme="majorHAnsi"/>
            </w:rPr>
            <w:t>Klicken oder tippen Sie hier, um Text einzugeben.</w:t>
          </w:r>
        </w:p>
      </w:docPartBody>
    </w:docPart>
    <w:docPart>
      <w:docPartPr>
        <w:name w:val="52888E3ADFE5490688F72E8473E06A46"/>
        <w:category>
          <w:name w:val="Allgemein"/>
          <w:gallery w:val="placeholder"/>
        </w:category>
        <w:types>
          <w:type w:val="bbPlcHdr"/>
        </w:types>
        <w:behaviors>
          <w:behavior w:val="content"/>
        </w:behaviors>
        <w:guid w:val="{BD9C0FAF-3099-475D-BA38-98A5192BAB0C}"/>
      </w:docPartPr>
      <w:docPartBody>
        <w:p w:rsidR="00E35343" w:rsidRDefault="006E2706" w:rsidP="006E2706">
          <w:pPr>
            <w:pStyle w:val="52888E3ADFE5490688F72E8473E06A4612"/>
          </w:pPr>
          <w:r w:rsidRPr="00301FCC">
            <w:rPr>
              <w:rStyle w:val="PlaceholderText"/>
              <w:rFonts w:ascii="Roboto Light" w:hAnsi="Roboto Light" w:cstheme="majorHAnsi"/>
            </w:rPr>
            <w:t>Klicken oder tippen Sie, um ein Datum einzugeben.</w:t>
          </w:r>
        </w:p>
      </w:docPartBody>
    </w:docPart>
    <w:docPart>
      <w:docPartPr>
        <w:name w:val="F22CC7BCED33B54E98B11D06DFA7A8CD"/>
        <w:category>
          <w:name w:val="Allgemein"/>
          <w:gallery w:val="placeholder"/>
        </w:category>
        <w:types>
          <w:type w:val="bbPlcHdr"/>
        </w:types>
        <w:behaviors>
          <w:behavior w:val="content"/>
        </w:behaviors>
        <w:guid w:val="{135B0CE0-E31D-4C41-8A84-E86A1E23229A}"/>
      </w:docPartPr>
      <w:docPartBody>
        <w:p w:rsidR="001F190E" w:rsidRDefault="006E2706" w:rsidP="006E2706">
          <w:pPr>
            <w:pStyle w:val="F22CC7BCED33B54E98B11D06DFA7A8CD12"/>
          </w:pPr>
          <w:r w:rsidRPr="00B83F4D">
            <w:rPr>
              <w:rStyle w:val="PlaceholderText"/>
              <w:rFonts w:ascii="Roboto Light" w:hAnsi="Roboto Light" w:cstheme="majorHAnsi"/>
              <w:b/>
              <w:bCs/>
            </w:rPr>
            <w:t>Klicken oder tippen Sie hier, um Text einzugeben.</w:t>
          </w:r>
        </w:p>
      </w:docPartBody>
    </w:docPart>
    <w:docPart>
      <w:docPartPr>
        <w:name w:val="95241668F3FB43309BD9BFA1F9393E0A"/>
        <w:category>
          <w:name w:val="Allgemein"/>
          <w:gallery w:val="placeholder"/>
        </w:category>
        <w:types>
          <w:type w:val="bbPlcHdr"/>
        </w:types>
        <w:behaviors>
          <w:behavior w:val="content"/>
        </w:behaviors>
        <w:guid w:val="{359B0BA8-E4B0-46B2-B013-B5471BAA54E1}"/>
      </w:docPartPr>
      <w:docPartBody>
        <w:p w:rsidR="00024939" w:rsidRDefault="006E2706" w:rsidP="006E2706">
          <w:pPr>
            <w:pStyle w:val="95241668F3FB43309BD9BFA1F9393E0A"/>
          </w:pPr>
          <w:r w:rsidRPr="007D6C1D">
            <w:rPr>
              <w:rStyle w:val="PlaceholderText"/>
            </w:rPr>
            <w:t>Klicken oder tippen Sie hier, um Text einzugeben.</w:t>
          </w:r>
        </w:p>
      </w:docPartBody>
    </w:docPart>
    <w:docPart>
      <w:docPartPr>
        <w:name w:val="2C62E79313CA4DE2A2B280CAAA7144BC"/>
        <w:category>
          <w:name w:val="Allgemein"/>
          <w:gallery w:val="placeholder"/>
        </w:category>
        <w:types>
          <w:type w:val="bbPlcHdr"/>
        </w:types>
        <w:behaviors>
          <w:behavior w:val="content"/>
        </w:behaviors>
        <w:guid w:val="{CFA5BD8B-D265-46A4-AAB5-4E5182B034D4}"/>
      </w:docPartPr>
      <w:docPartBody>
        <w:p w:rsidR="00024939" w:rsidRDefault="006E2706" w:rsidP="006E2706">
          <w:pPr>
            <w:pStyle w:val="2C62E79313CA4DE2A2B280CAAA7144BC10"/>
          </w:pPr>
          <w:r w:rsidRPr="00BC16D9">
            <w:rPr>
              <w:rStyle w:val="PlaceholderText"/>
              <w:rFonts w:asciiTheme="majorHAnsi" w:hAnsiTheme="majorHAnsi" w:cstheme="majorHAnsi"/>
            </w:rPr>
            <w:t>Klicken oder tippen Sie hier, um Text einzugeben.</w:t>
          </w:r>
        </w:p>
      </w:docPartBody>
    </w:docPart>
    <w:docPart>
      <w:docPartPr>
        <w:name w:val="7B6902A626FF4968BEC04B2B827E4A4C"/>
        <w:category>
          <w:name w:val="Allgemein"/>
          <w:gallery w:val="placeholder"/>
        </w:category>
        <w:types>
          <w:type w:val="bbPlcHdr"/>
        </w:types>
        <w:behaviors>
          <w:behavior w:val="content"/>
        </w:behaviors>
        <w:guid w:val="{7D14A813-C61C-4476-BCA8-DD18F0B7CBDA}"/>
      </w:docPartPr>
      <w:docPartBody>
        <w:p w:rsidR="00024939" w:rsidRDefault="006E2706" w:rsidP="006E2706">
          <w:pPr>
            <w:pStyle w:val="7B6902A626FF4968BEC04B2B827E4A4C"/>
          </w:pPr>
          <w:r w:rsidRPr="007D6C1D">
            <w:rPr>
              <w:rStyle w:val="PlaceholderText"/>
            </w:rPr>
            <w:t>Klicken oder tippen Sie hier, um Text einzugeben.</w:t>
          </w:r>
        </w:p>
      </w:docPartBody>
    </w:docPart>
    <w:docPart>
      <w:docPartPr>
        <w:name w:val="39300EEC7C264EAE9F0B53247472B31C"/>
        <w:category>
          <w:name w:val="Allgemein"/>
          <w:gallery w:val="placeholder"/>
        </w:category>
        <w:types>
          <w:type w:val="bbPlcHdr"/>
        </w:types>
        <w:behaviors>
          <w:behavior w:val="content"/>
        </w:behaviors>
        <w:guid w:val="{E6E938AE-1464-4AEC-9A10-F6EAF308AD99}"/>
      </w:docPartPr>
      <w:docPartBody>
        <w:p w:rsidR="00024939" w:rsidRDefault="006E2706" w:rsidP="006E2706">
          <w:pPr>
            <w:pStyle w:val="39300EEC7C264EAE9F0B53247472B31C10"/>
          </w:pPr>
          <w:r w:rsidRPr="00BC16D9">
            <w:rPr>
              <w:rStyle w:val="PlaceholderText"/>
              <w:rFonts w:asciiTheme="majorHAnsi" w:hAnsiTheme="majorHAnsi" w:cstheme="majorHAnsi"/>
            </w:rPr>
            <w:t>Klicken oder tippen Sie hier, um Text einzugeben.</w:t>
          </w:r>
        </w:p>
      </w:docPartBody>
    </w:docPart>
    <w:docPart>
      <w:docPartPr>
        <w:name w:val="9C819A32DEE54C709957B1FF7B5E4A62"/>
        <w:category>
          <w:name w:val="Allgemein"/>
          <w:gallery w:val="placeholder"/>
        </w:category>
        <w:types>
          <w:type w:val="bbPlcHdr"/>
        </w:types>
        <w:behaviors>
          <w:behavior w:val="content"/>
        </w:behaviors>
        <w:guid w:val="{7C19A9B9-0A83-4E5D-9A9F-4974681176A4}"/>
      </w:docPartPr>
      <w:docPartBody>
        <w:p w:rsidR="00024939" w:rsidRDefault="006E2706" w:rsidP="006E2706">
          <w:pPr>
            <w:pStyle w:val="9C819A32DEE54C709957B1FF7B5E4A62"/>
          </w:pPr>
          <w:r w:rsidRPr="007D6C1D">
            <w:rPr>
              <w:rStyle w:val="PlaceholderText"/>
            </w:rPr>
            <w:t>Klicken oder tippen Sie hier, um Text einzugeben.</w:t>
          </w:r>
        </w:p>
      </w:docPartBody>
    </w:docPart>
    <w:docPart>
      <w:docPartPr>
        <w:name w:val="80A04C2C68094782B3190B7385489836"/>
        <w:category>
          <w:name w:val="Allgemein"/>
          <w:gallery w:val="placeholder"/>
        </w:category>
        <w:types>
          <w:type w:val="bbPlcHdr"/>
        </w:types>
        <w:behaviors>
          <w:behavior w:val="content"/>
        </w:behaviors>
        <w:guid w:val="{BBE62047-AD9C-4C5D-B9E2-3D8D4C75C2AA}"/>
      </w:docPartPr>
      <w:docPartBody>
        <w:p w:rsidR="00024939" w:rsidRDefault="006E2706" w:rsidP="006E2706">
          <w:pPr>
            <w:pStyle w:val="80A04C2C68094782B3190B7385489836"/>
          </w:pPr>
          <w:r w:rsidRPr="007D6C1D">
            <w:rPr>
              <w:rStyle w:val="PlaceholderText"/>
            </w:rPr>
            <w:t>Klicken oder tippen Sie hier, um Text einzugeben.</w:t>
          </w:r>
        </w:p>
      </w:docPartBody>
    </w:docPart>
    <w:docPart>
      <w:docPartPr>
        <w:name w:val="7968F5AF6E814EF3B9121F67F4438B1E"/>
        <w:category>
          <w:name w:val="Allgemein"/>
          <w:gallery w:val="placeholder"/>
        </w:category>
        <w:types>
          <w:type w:val="bbPlcHdr"/>
        </w:types>
        <w:behaviors>
          <w:behavior w:val="content"/>
        </w:behaviors>
        <w:guid w:val="{10A62A0D-2EE5-43AD-BC3E-D1C30402400B}"/>
      </w:docPartPr>
      <w:docPartBody>
        <w:p w:rsidR="00024939" w:rsidRDefault="006E2706" w:rsidP="006E2706">
          <w:pPr>
            <w:pStyle w:val="7968F5AF6E814EF3B9121F67F4438B1E10"/>
          </w:pPr>
          <w:r w:rsidRPr="00BC16D9">
            <w:rPr>
              <w:rStyle w:val="PlaceholderText"/>
              <w:rFonts w:asciiTheme="majorHAnsi" w:hAnsiTheme="majorHAnsi" w:cstheme="majorHAnsi"/>
            </w:rPr>
            <w:t>Klicken oder tippen Sie hier, um Text einzugeben.</w:t>
          </w:r>
        </w:p>
      </w:docPartBody>
    </w:docPart>
    <w:docPart>
      <w:docPartPr>
        <w:name w:val="0958D1F671A6499DA9F903515E279B74"/>
        <w:category>
          <w:name w:val="Allgemein"/>
          <w:gallery w:val="placeholder"/>
        </w:category>
        <w:types>
          <w:type w:val="bbPlcHdr"/>
        </w:types>
        <w:behaviors>
          <w:behavior w:val="content"/>
        </w:behaviors>
        <w:guid w:val="{C0BE7AF8-99EC-4003-AB60-CAF23AC87D56}"/>
      </w:docPartPr>
      <w:docPartBody>
        <w:p w:rsidR="00024939" w:rsidRDefault="006E2706" w:rsidP="006E2706">
          <w:pPr>
            <w:pStyle w:val="0958D1F671A6499DA9F903515E279B74"/>
          </w:pPr>
          <w:r w:rsidRPr="007D6C1D">
            <w:rPr>
              <w:rStyle w:val="PlaceholderText"/>
            </w:rPr>
            <w:t>Klicken oder tippen Sie hier, um Text einzugeben.</w:t>
          </w:r>
        </w:p>
      </w:docPartBody>
    </w:docPart>
    <w:docPart>
      <w:docPartPr>
        <w:name w:val="CB2F6E21DB1148788F1E72DE10A54E77"/>
        <w:category>
          <w:name w:val="Allgemein"/>
          <w:gallery w:val="placeholder"/>
        </w:category>
        <w:types>
          <w:type w:val="bbPlcHdr"/>
        </w:types>
        <w:behaviors>
          <w:behavior w:val="content"/>
        </w:behaviors>
        <w:guid w:val="{CC403036-431F-4986-9C3B-9C5FC06D7511}"/>
      </w:docPartPr>
      <w:docPartBody>
        <w:p w:rsidR="00024939" w:rsidRDefault="006E2706" w:rsidP="006E2706">
          <w:pPr>
            <w:pStyle w:val="CB2F6E21DB1148788F1E72DE10A54E7710"/>
          </w:pPr>
          <w:r w:rsidRPr="00BC16D9">
            <w:rPr>
              <w:rStyle w:val="PlaceholderText"/>
              <w:rFonts w:asciiTheme="majorHAnsi" w:hAnsiTheme="majorHAnsi" w:cstheme="majorHAnsi"/>
            </w:rPr>
            <w:t>Klicken oder tippen Sie hier, um Text einzugeben.</w:t>
          </w:r>
        </w:p>
      </w:docPartBody>
    </w:docPart>
    <w:docPart>
      <w:docPartPr>
        <w:name w:val="C85470D7582D465DB402EB1D12FD6FAD"/>
        <w:category>
          <w:name w:val="Allgemein"/>
          <w:gallery w:val="placeholder"/>
        </w:category>
        <w:types>
          <w:type w:val="bbPlcHdr"/>
        </w:types>
        <w:behaviors>
          <w:behavior w:val="content"/>
        </w:behaviors>
        <w:guid w:val="{F01EC4FB-CDCC-488A-8E07-4A01756E7EF1}"/>
      </w:docPartPr>
      <w:docPartBody>
        <w:p w:rsidR="00024939" w:rsidRDefault="006E2706" w:rsidP="006E2706">
          <w:pPr>
            <w:pStyle w:val="C85470D7582D465DB402EB1D12FD6FAD"/>
          </w:pPr>
          <w:r w:rsidRPr="007D6C1D">
            <w:rPr>
              <w:rStyle w:val="PlaceholderText"/>
            </w:rPr>
            <w:t>Klicken oder tippen Sie hier, um Text einzugeben.</w:t>
          </w:r>
        </w:p>
      </w:docPartBody>
    </w:docPart>
    <w:docPart>
      <w:docPartPr>
        <w:name w:val="3F6694A49E4F448AAB854579C0E6F52B"/>
        <w:category>
          <w:name w:val="Allgemein"/>
          <w:gallery w:val="placeholder"/>
        </w:category>
        <w:types>
          <w:type w:val="bbPlcHdr"/>
        </w:types>
        <w:behaviors>
          <w:behavior w:val="content"/>
        </w:behaviors>
        <w:guid w:val="{9ACD8392-A40E-44F9-894F-355D1C1F6D79}"/>
      </w:docPartPr>
      <w:docPartBody>
        <w:p w:rsidR="00024939" w:rsidRDefault="006E2706" w:rsidP="006E2706">
          <w:pPr>
            <w:pStyle w:val="3F6694A49E4F448AAB854579C0E6F52B10"/>
          </w:pPr>
          <w:r w:rsidRPr="00BC16D9">
            <w:rPr>
              <w:rStyle w:val="PlaceholderText"/>
              <w:rFonts w:asciiTheme="majorHAnsi" w:hAnsiTheme="majorHAnsi" w:cstheme="majorHAnsi"/>
            </w:rPr>
            <w:t>Klicken oder tippen Sie hier, um Text einzugeben.</w:t>
          </w:r>
        </w:p>
      </w:docPartBody>
    </w:docPart>
    <w:docPart>
      <w:docPartPr>
        <w:name w:val="2E816A390FE24BDCBD4D1650727AFE8C"/>
        <w:category>
          <w:name w:val="Allgemein"/>
          <w:gallery w:val="placeholder"/>
        </w:category>
        <w:types>
          <w:type w:val="bbPlcHdr"/>
        </w:types>
        <w:behaviors>
          <w:behavior w:val="content"/>
        </w:behaviors>
        <w:guid w:val="{E46143CF-0674-4785-92BC-358E2FC21403}"/>
      </w:docPartPr>
      <w:docPartBody>
        <w:p w:rsidR="00024939" w:rsidRDefault="006E2706" w:rsidP="006E2706">
          <w:pPr>
            <w:pStyle w:val="2E816A390FE24BDCBD4D1650727AFE8C8"/>
          </w:pPr>
          <w:r w:rsidRPr="00B83F4D">
            <w:rPr>
              <w:rStyle w:val="PlaceholderText"/>
              <w:rFonts w:ascii="Roboto Light" w:hAnsi="Roboto Light" w:cstheme="majorHAnsi"/>
              <w:b/>
              <w:bCs/>
            </w:rPr>
            <w:t>Klicken oder tippen Sie hier, um Text einzugeben.</w:t>
          </w:r>
        </w:p>
      </w:docPartBody>
    </w:docPart>
    <w:docPart>
      <w:docPartPr>
        <w:name w:val="AD9D0E528C9E4B31A904280CDB49D8B0"/>
        <w:category>
          <w:name w:val="Allgemein"/>
          <w:gallery w:val="placeholder"/>
        </w:category>
        <w:types>
          <w:type w:val="bbPlcHdr"/>
        </w:types>
        <w:behaviors>
          <w:behavior w:val="content"/>
        </w:behaviors>
        <w:guid w:val="{51587DEB-169D-4D98-BAE3-6A4E194E67DE}"/>
      </w:docPartPr>
      <w:docPartBody>
        <w:p w:rsidR="00024939" w:rsidRDefault="006E2706" w:rsidP="006E2706">
          <w:pPr>
            <w:pStyle w:val="AD9D0E528C9E4B31A904280CDB49D8B08"/>
          </w:pPr>
          <w:r w:rsidRPr="00B83F4D">
            <w:rPr>
              <w:rStyle w:val="PlaceholderText"/>
              <w:rFonts w:ascii="Roboto Light" w:hAnsi="Roboto Light" w:cstheme="majorHAnsi"/>
              <w:b/>
              <w:bCs/>
            </w:rPr>
            <w:t>Klicken oder tippen Sie hier, um Text einzugeben.</w:t>
          </w:r>
        </w:p>
      </w:docPartBody>
    </w:docPart>
    <w:docPart>
      <w:docPartPr>
        <w:name w:val="B2E7CA18779F4DD5B84895F27F698419"/>
        <w:category>
          <w:name w:val="Allgemein"/>
          <w:gallery w:val="placeholder"/>
        </w:category>
        <w:types>
          <w:type w:val="bbPlcHdr"/>
        </w:types>
        <w:behaviors>
          <w:behavior w:val="content"/>
        </w:behaviors>
        <w:guid w:val="{89C3875F-F7DB-49E6-B848-54F4528BD481}"/>
      </w:docPartPr>
      <w:docPartBody>
        <w:p w:rsidR="00024939" w:rsidRDefault="006E2706" w:rsidP="006E2706">
          <w:pPr>
            <w:pStyle w:val="B2E7CA18779F4DD5B84895F27F6984198"/>
          </w:pPr>
          <w:r w:rsidRPr="00B83F4D">
            <w:rPr>
              <w:rStyle w:val="PlaceholderText"/>
              <w:rFonts w:ascii="Roboto Light" w:hAnsi="Roboto Light" w:cstheme="majorHAnsi"/>
              <w:b/>
              <w:bCs/>
            </w:rPr>
            <w:t>Klicken oder tippen Sie hier, um Text einzugeben.</w:t>
          </w:r>
        </w:p>
      </w:docPartBody>
    </w:docPart>
    <w:docPart>
      <w:docPartPr>
        <w:name w:val="30F887DE49A64EEC8B865AAE8F99E777"/>
        <w:category>
          <w:name w:val="Allgemein"/>
          <w:gallery w:val="placeholder"/>
        </w:category>
        <w:types>
          <w:type w:val="bbPlcHdr"/>
        </w:types>
        <w:behaviors>
          <w:behavior w:val="content"/>
        </w:behaviors>
        <w:guid w:val="{58C2F519-2C2A-402F-BD80-F7604A161D7E}"/>
      </w:docPartPr>
      <w:docPartBody>
        <w:p w:rsidR="00024939" w:rsidRDefault="006E2706" w:rsidP="006E2706">
          <w:pPr>
            <w:pStyle w:val="30F887DE49A64EEC8B865AAE8F99E7778"/>
          </w:pPr>
          <w:r w:rsidRPr="00B83F4D">
            <w:rPr>
              <w:rStyle w:val="PlaceholderText"/>
              <w:rFonts w:ascii="Roboto Light" w:hAnsi="Roboto Light" w:cstheme="majorHAnsi"/>
              <w:b/>
              <w:bCs/>
            </w:rPr>
            <w:t>Klicken oder tippen Sie hier, um Text einzugeben.</w:t>
          </w:r>
        </w:p>
      </w:docPartBody>
    </w:docPart>
    <w:docPart>
      <w:docPartPr>
        <w:name w:val="CDC62290D73540E2B8CC7B1D92499D6C"/>
        <w:category>
          <w:name w:val="Allgemein"/>
          <w:gallery w:val="placeholder"/>
        </w:category>
        <w:types>
          <w:type w:val="bbPlcHdr"/>
        </w:types>
        <w:behaviors>
          <w:behavior w:val="content"/>
        </w:behaviors>
        <w:guid w:val="{18AA9179-907C-407E-933D-FBB0A61BC4D9}"/>
      </w:docPartPr>
      <w:docPartBody>
        <w:p w:rsidR="00024939" w:rsidRDefault="006E2706" w:rsidP="006E2706">
          <w:pPr>
            <w:pStyle w:val="CDC62290D73540E2B8CC7B1D92499D6C8"/>
          </w:pPr>
          <w:r w:rsidRPr="00B83F4D">
            <w:rPr>
              <w:rStyle w:val="PlaceholderText"/>
              <w:rFonts w:ascii="Roboto Light" w:hAnsi="Roboto Light" w:cstheme="majorHAnsi"/>
              <w:b/>
              <w:bCs/>
            </w:rPr>
            <w:t>Klicken oder tippen Sie hier, um Text einzugeben.</w:t>
          </w:r>
        </w:p>
      </w:docPartBody>
    </w:docPart>
    <w:docPart>
      <w:docPartPr>
        <w:name w:val="212DB30FA6534856A2DB5167ECBA1F7F"/>
        <w:category>
          <w:name w:val="Allgemein"/>
          <w:gallery w:val="placeholder"/>
        </w:category>
        <w:types>
          <w:type w:val="bbPlcHdr"/>
        </w:types>
        <w:behaviors>
          <w:behavior w:val="content"/>
        </w:behaviors>
        <w:guid w:val="{6BCB182B-F24D-491C-9642-1FF8A411A140}"/>
      </w:docPartPr>
      <w:docPartBody>
        <w:p w:rsidR="00024939" w:rsidRDefault="006E2706" w:rsidP="006E2706">
          <w:pPr>
            <w:pStyle w:val="212DB30FA6534856A2DB5167ECBA1F7F8"/>
          </w:pPr>
          <w:r w:rsidRPr="00B83F4D">
            <w:rPr>
              <w:rStyle w:val="PlaceholderText"/>
              <w:rFonts w:ascii="Roboto Light" w:hAnsi="Roboto Light" w:cstheme="majorHAnsi"/>
              <w:b/>
              <w:bCs/>
            </w:rPr>
            <w:t>Klicken oder tippen Sie hier, um Text einzugeben.</w:t>
          </w:r>
        </w:p>
      </w:docPartBody>
    </w:docPart>
    <w:docPart>
      <w:docPartPr>
        <w:name w:val="14487FB5D0544FDB8F1CEB60D528D742"/>
        <w:category>
          <w:name w:val="Allgemein"/>
          <w:gallery w:val="placeholder"/>
        </w:category>
        <w:types>
          <w:type w:val="bbPlcHdr"/>
        </w:types>
        <w:behaviors>
          <w:behavior w:val="content"/>
        </w:behaviors>
        <w:guid w:val="{8A48BA88-57FE-486A-90E5-35E3FF3039FA}"/>
      </w:docPartPr>
      <w:docPartBody>
        <w:p w:rsidR="00024939" w:rsidRDefault="006E2706" w:rsidP="006E2706">
          <w:pPr>
            <w:pStyle w:val="14487FB5D0544FDB8F1CEB60D528D7428"/>
          </w:pPr>
          <w:r w:rsidRPr="00B83F4D">
            <w:rPr>
              <w:rStyle w:val="PlaceholderText"/>
              <w:rFonts w:ascii="Roboto Light" w:hAnsi="Roboto Light" w:cstheme="majorHAnsi"/>
              <w:b/>
              <w:bCs/>
            </w:rPr>
            <w:t>Klicken oder tippen Sie hier, um Text einzugeben.</w:t>
          </w:r>
        </w:p>
      </w:docPartBody>
    </w:docPart>
    <w:docPart>
      <w:docPartPr>
        <w:name w:val="8FF2809195D74737997FAADF94D6A6E7"/>
        <w:category>
          <w:name w:val="Allgemein"/>
          <w:gallery w:val="placeholder"/>
        </w:category>
        <w:types>
          <w:type w:val="bbPlcHdr"/>
        </w:types>
        <w:behaviors>
          <w:behavior w:val="content"/>
        </w:behaviors>
        <w:guid w:val="{08B894A1-529D-4157-966A-750D7BB71ED1}"/>
      </w:docPartPr>
      <w:docPartBody>
        <w:p w:rsidR="00024939" w:rsidRDefault="006E2706" w:rsidP="006E2706">
          <w:pPr>
            <w:pStyle w:val="8FF2809195D74737997FAADF94D6A6E78"/>
          </w:pPr>
          <w:r w:rsidRPr="00B83F4D">
            <w:rPr>
              <w:rStyle w:val="PlaceholderText"/>
              <w:rFonts w:ascii="Roboto Light" w:hAnsi="Roboto Light" w:cstheme="majorHAnsi"/>
              <w:b/>
              <w:bCs/>
            </w:rPr>
            <w:t>Klicken oder tippen Sie hier, um Text einzugeben.</w:t>
          </w:r>
        </w:p>
      </w:docPartBody>
    </w:docPart>
    <w:docPart>
      <w:docPartPr>
        <w:name w:val="2D8A8C27E0194013B5B5138DF142A8DE"/>
        <w:category>
          <w:name w:val="Allgemein"/>
          <w:gallery w:val="placeholder"/>
        </w:category>
        <w:types>
          <w:type w:val="bbPlcHdr"/>
        </w:types>
        <w:behaviors>
          <w:behavior w:val="content"/>
        </w:behaviors>
        <w:guid w:val="{7012068E-0E9C-4A67-BB6C-994227A96ADF}"/>
      </w:docPartPr>
      <w:docPartBody>
        <w:p w:rsidR="00024939" w:rsidRDefault="006E2706" w:rsidP="006E2706">
          <w:pPr>
            <w:pStyle w:val="2D8A8C27E0194013B5B5138DF142A8DE7"/>
          </w:pPr>
          <w:r w:rsidRPr="00B83F4D">
            <w:rPr>
              <w:rStyle w:val="PlaceholderText"/>
              <w:rFonts w:ascii="Roboto Light" w:hAnsi="Roboto Light" w:cstheme="majorHAnsi"/>
              <w:b/>
              <w:bCs/>
            </w:rPr>
            <w:t>Klicken oder tippen Sie hier, um Text einzugeben.</w:t>
          </w:r>
        </w:p>
      </w:docPartBody>
    </w:docPart>
    <w:docPart>
      <w:docPartPr>
        <w:name w:val="8786852CBECA4F71B3D888349AD6FA38"/>
        <w:category>
          <w:name w:val="Allgemein"/>
          <w:gallery w:val="placeholder"/>
        </w:category>
        <w:types>
          <w:type w:val="bbPlcHdr"/>
        </w:types>
        <w:behaviors>
          <w:behavior w:val="content"/>
        </w:behaviors>
        <w:guid w:val="{C41776BC-04F1-4C09-A043-404E88B91B68}"/>
      </w:docPartPr>
      <w:docPartBody>
        <w:p w:rsidR="00024939" w:rsidRDefault="006E2706" w:rsidP="006E2706">
          <w:pPr>
            <w:pStyle w:val="8786852CBECA4F71B3D888349AD6FA387"/>
          </w:pPr>
          <w:r w:rsidRPr="007E4435">
            <w:rPr>
              <w:rStyle w:val="PlaceholderText"/>
              <w:rFonts w:ascii="Roboto Light" w:hAnsi="Roboto Light" w:cstheme="majorHAnsi"/>
              <w:b/>
              <w:bCs/>
              <w:szCs w:val="22"/>
            </w:rPr>
            <w:t>Klicken oder tippen Sie hier, um Text einzugeben.</w:t>
          </w:r>
        </w:p>
      </w:docPartBody>
    </w:docPart>
    <w:docPart>
      <w:docPartPr>
        <w:name w:val="FA0872767DD347BFB0E90DB1E3A274F3"/>
        <w:category>
          <w:name w:val="Allgemein"/>
          <w:gallery w:val="placeholder"/>
        </w:category>
        <w:types>
          <w:type w:val="bbPlcHdr"/>
        </w:types>
        <w:behaviors>
          <w:behavior w:val="content"/>
        </w:behaviors>
        <w:guid w:val="{05E1BB21-04D8-47FD-83C3-A8FD427733E3}"/>
      </w:docPartPr>
      <w:docPartBody>
        <w:p w:rsidR="00024939" w:rsidRDefault="006E2706" w:rsidP="006E2706">
          <w:pPr>
            <w:pStyle w:val="FA0872767DD347BFB0E90DB1E3A274F37"/>
          </w:pPr>
          <w:r w:rsidRPr="007E4435">
            <w:rPr>
              <w:rStyle w:val="PlaceholderText"/>
              <w:rFonts w:ascii="Roboto Light" w:hAnsi="Roboto Light" w:cstheme="majorHAnsi"/>
              <w:b/>
              <w:bCs/>
              <w:sz w:val="22"/>
              <w:szCs w:val="22"/>
            </w:rPr>
            <w:t>Klicken oder tippen Sie hier, um Text einzugeben.</w:t>
          </w:r>
        </w:p>
      </w:docPartBody>
    </w:docPart>
    <w:docPart>
      <w:docPartPr>
        <w:name w:val="4FBF9B5461914168A29DA542F3587D89"/>
        <w:category>
          <w:name w:val="Allgemein"/>
          <w:gallery w:val="placeholder"/>
        </w:category>
        <w:types>
          <w:type w:val="bbPlcHdr"/>
        </w:types>
        <w:behaviors>
          <w:behavior w:val="content"/>
        </w:behaviors>
        <w:guid w:val="{82DCF7AB-348B-401E-9DAF-EC46829EC56B}"/>
      </w:docPartPr>
      <w:docPartBody>
        <w:p w:rsidR="00024939" w:rsidRDefault="006E2706" w:rsidP="006E2706">
          <w:pPr>
            <w:pStyle w:val="4FBF9B5461914168A29DA542F3587D897"/>
          </w:pPr>
          <w:r w:rsidRPr="00B83F4D">
            <w:rPr>
              <w:rStyle w:val="PlaceholderText"/>
              <w:rFonts w:ascii="Roboto Light" w:hAnsi="Roboto Light" w:cstheme="majorHAnsi"/>
              <w:b/>
              <w:bCs/>
            </w:rPr>
            <w:t>Klicken oder tippen Sie hier, um Text einzugeben.</w:t>
          </w:r>
        </w:p>
      </w:docPartBody>
    </w:docPart>
    <w:docPart>
      <w:docPartPr>
        <w:name w:val="83EB41D497C14E4AAC5C83CE1200C5B7"/>
        <w:category>
          <w:name w:val="Allgemein"/>
          <w:gallery w:val="placeholder"/>
        </w:category>
        <w:types>
          <w:type w:val="bbPlcHdr"/>
        </w:types>
        <w:behaviors>
          <w:behavior w:val="content"/>
        </w:behaviors>
        <w:guid w:val="{DE93716A-5FB9-48FD-973F-EBDD4C175457}"/>
      </w:docPartPr>
      <w:docPartBody>
        <w:p w:rsidR="00024939" w:rsidRDefault="006E2706" w:rsidP="006E2706">
          <w:pPr>
            <w:pStyle w:val="83EB41D497C14E4AAC5C83CE1200C5B78"/>
          </w:pPr>
          <w:r w:rsidRPr="00E7014E">
            <w:rPr>
              <w:rStyle w:val="PlaceholderText"/>
              <w:rFonts w:ascii="Roboto Light" w:hAnsi="Roboto Light" w:cstheme="majorHAnsi"/>
              <w:b/>
              <w:bCs/>
              <w:sz w:val="22"/>
              <w:szCs w:val="22"/>
            </w:rPr>
            <w:t>Klicken oder tippen Sie hier, um Text einzugeben.</w:t>
          </w:r>
        </w:p>
      </w:docPartBody>
    </w:docPart>
    <w:docPart>
      <w:docPartPr>
        <w:name w:val="F831E23C99CD4488B7D71E9E9FBA14C5"/>
        <w:category>
          <w:name w:val="Allgemein"/>
          <w:gallery w:val="placeholder"/>
        </w:category>
        <w:types>
          <w:type w:val="bbPlcHdr"/>
        </w:types>
        <w:behaviors>
          <w:behavior w:val="content"/>
        </w:behaviors>
        <w:guid w:val="{CC35365C-3505-4B25-BAFA-682A83AC7A85}"/>
      </w:docPartPr>
      <w:docPartBody>
        <w:p w:rsidR="00024939" w:rsidRDefault="006E2706" w:rsidP="006E2706">
          <w:pPr>
            <w:pStyle w:val="F831E23C99CD4488B7D71E9E9FBA14C58"/>
          </w:pPr>
          <w:r w:rsidRPr="007E4435">
            <w:rPr>
              <w:rStyle w:val="PlaceholderText"/>
              <w:rFonts w:ascii="Roboto Light" w:hAnsi="Roboto Light" w:cstheme="majorHAnsi"/>
              <w:b/>
              <w:bCs/>
              <w:szCs w:val="22"/>
            </w:rPr>
            <w:t>Klicken oder tippen Sie hier, um Text einzugeben.</w:t>
          </w:r>
        </w:p>
      </w:docPartBody>
    </w:docPart>
    <w:docPart>
      <w:docPartPr>
        <w:name w:val="D151C136ABF6471E93EDE2A2B33966DF"/>
        <w:category>
          <w:name w:val="Allgemein"/>
          <w:gallery w:val="placeholder"/>
        </w:category>
        <w:types>
          <w:type w:val="bbPlcHdr"/>
        </w:types>
        <w:behaviors>
          <w:behavior w:val="content"/>
        </w:behaviors>
        <w:guid w:val="{4307B5AB-2E67-455E-808F-4E57983725DA}"/>
      </w:docPartPr>
      <w:docPartBody>
        <w:p w:rsidR="00024939" w:rsidRDefault="006E2706" w:rsidP="006E2706">
          <w:pPr>
            <w:pStyle w:val="D151C136ABF6471E93EDE2A2B33966DF8"/>
          </w:pPr>
          <w:r w:rsidRPr="007E4435">
            <w:rPr>
              <w:rStyle w:val="PlaceholderText"/>
              <w:rFonts w:ascii="Roboto Light" w:hAnsi="Roboto Light" w:cstheme="majorHAnsi"/>
              <w:b/>
              <w:bCs/>
              <w:szCs w:val="22"/>
            </w:rPr>
            <w:t>Klicken oder tippen Sie hier, um Text einzugeben.</w:t>
          </w:r>
        </w:p>
      </w:docPartBody>
    </w:docPart>
    <w:docPart>
      <w:docPartPr>
        <w:name w:val="D63C03B258BD4ABCA3113E7DD599D358"/>
        <w:category>
          <w:name w:val="Allgemein"/>
          <w:gallery w:val="placeholder"/>
        </w:category>
        <w:types>
          <w:type w:val="bbPlcHdr"/>
        </w:types>
        <w:behaviors>
          <w:behavior w:val="content"/>
        </w:behaviors>
        <w:guid w:val="{5EDE7F0C-DDA5-48DC-B6C8-7D07783B9B2E}"/>
      </w:docPartPr>
      <w:docPartBody>
        <w:p w:rsidR="00024939" w:rsidRDefault="006E2706" w:rsidP="006E2706">
          <w:pPr>
            <w:pStyle w:val="D63C03B258BD4ABCA3113E7DD599D3588"/>
          </w:pPr>
          <w:r w:rsidRPr="007E4435">
            <w:rPr>
              <w:rStyle w:val="PlaceholderText"/>
              <w:rFonts w:ascii="Roboto Light" w:hAnsi="Roboto Light" w:cstheme="majorHAnsi"/>
              <w:b/>
              <w:bCs/>
              <w:sz w:val="22"/>
              <w:szCs w:val="22"/>
            </w:rPr>
            <w:t>Klicken oder tippen Sie hier, um Text einzugeben.</w:t>
          </w:r>
        </w:p>
      </w:docPartBody>
    </w:docPart>
    <w:docPart>
      <w:docPartPr>
        <w:name w:val="BBC41E8DE50C4D5C8AEC2D42D1EE0360"/>
        <w:category>
          <w:name w:val="Allgemein"/>
          <w:gallery w:val="placeholder"/>
        </w:category>
        <w:types>
          <w:type w:val="bbPlcHdr"/>
        </w:types>
        <w:behaviors>
          <w:behavior w:val="content"/>
        </w:behaviors>
        <w:guid w:val="{282B0B44-01CF-4BAC-A424-710F69F6D2A1}"/>
      </w:docPartPr>
      <w:docPartBody>
        <w:p w:rsidR="00024939" w:rsidRDefault="006E2706" w:rsidP="006E2706">
          <w:pPr>
            <w:pStyle w:val="BBC41E8DE50C4D5C8AEC2D42D1EE03607"/>
          </w:pPr>
          <w:r w:rsidRPr="007E4435">
            <w:rPr>
              <w:rStyle w:val="PlaceholderText"/>
              <w:rFonts w:ascii="Roboto Light" w:hAnsi="Roboto Light" w:cstheme="majorHAnsi"/>
              <w:b/>
              <w:bCs/>
              <w:sz w:val="22"/>
              <w:szCs w:val="22"/>
            </w:rPr>
            <w:t>Klicken oder tippen Sie hier, um Text einzugeben.</w:t>
          </w:r>
        </w:p>
      </w:docPartBody>
    </w:docPart>
    <w:docPart>
      <w:docPartPr>
        <w:name w:val="247479E064224D8E886646CE31E0388E"/>
        <w:category>
          <w:name w:val="Allgemein"/>
          <w:gallery w:val="placeholder"/>
        </w:category>
        <w:types>
          <w:type w:val="bbPlcHdr"/>
        </w:types>
        <w:behaviors>
          <w:behavior w:val="content"/>
        </w:behaviors>
        <w:guid w:val="{C501B8FA-3B2E-4193-BEB3-C165429954FB}"/>
      </w:docPartPr>
      <w:docPartBody>
        <w:p w:rsidR="00024939" w:rsidRDefault="006E2706" w:rsidP="006E2706">
          <w:pPr>
            <w:pStyle w:val="247479E064224D8E886646CE31E0388E7"/>
          </w:pPr>
          <w:r w:rsidRPr="007E4435">
            <w:rPr>
              <w:rStyle w:val="PlaceholderText"/>
              <w:rFonts w:ascii="Roboto Light" w:hAnsi="Roboto Light" w:cstheme="majorHAnsi"/>
              <w:b/>
              <w:bCs/>
              <w:szCs w:val="22"/>
            </w:rPr>
            <w:t>Klicken oder tippen Sie hier, um Text einzugeben.</w:t>
          </w:r>
        </w:p>
      </w:docPartBody>
    </w:docPart>
    <w:docPart>
      <w:docPartPr>
        <w:name w:val="A62826E87E4E40EDB64796DAA8FB0DB7"/>
        <w:category>
          <w:name w:val="Allgemein"/>
          <w:gallery w:val="placeholder"/>
        </w:category>
        <w:types>
          <w:type w:val="bbPlcHdr"/>
        </w:types>
        <w:behaviors>
          <w:behavior w:val="content"/>
        </w:behaviors>
        <w:guid w:val="{8A574E27-B815-4D6A-B597-275A5EE15B66}"/>
      </w:docPartPr>
      <w:docPartBody>
        <w:p w:rsidR="00024939" w:rsidRDefault="006E2706" w:rsidP="006E2706">
          <w:pPr>
            <w:pStyle w:val="A62826E87E4E40EDB64796DAA8FB0DB77"/>
          </w:pPr>
          <w:r w:rsidRPr="007E4435">
            <w:rPr>
              <w:rStyle w:val="PlaceholderText"/>
              <w:rFonts w:ascii="Roboto Light" w:hAnsi="Roboto Light" w:cstheme="majorHAnsi"/>
              <w:b/>
              <w:bCs/>
              <w:szCs w:val="22"/>
            </w:rPr>
            <w:t>Klicken oder tippen Sie hier, um Text einzugeben.</w:t>
          </w:r>
        </w:p>
      </w:docPartBody>
    </w:docPart>
    <w:docPart>
      <w:docPartPr>
        <w:name w:val="9EBE7BBA1E53449282EDA835E6237BB9"/>
        <w:category>
          <w:name w:val="Allgemein"/>
          <w:gallery w:val="placeholder"/>
        </w:category>
        <w:types>
          <w:type w:val="bbPlcHdr"/>
        </w:types>
        <w:behaviors>
          <w:behavior w:val="content"/>
        </w:behaviors>
        <w:guid w:val="{A62F9812-8B2A-4DC8-875F-7C4E3E66327F}"/>
      </w:docPartPr>
      <w:docPartBody>
        <w:p w:rsidR="00024939" w:rsidRDefault="006E2706" w:rsidP="006E2706">
          <w:pPr>
            <w:pStyle w:val="9EBE7BBA1E53449282EDA835E6237BB97"/>
          </w:pPr>
          <w:r w:rsidRPr="007E4435">
            <w:rPr>
              <w:rStyle w:val="PlaceholderText"/>
              <w:rFonts w:ascii="Roboto Light" w:hAnsi="Roboto Light" w:cstheme="majorHAnsi"/>
              <w:b/>
              <w:bCs/>
              <w:szCs w:val="22"/>
            </w:rPr>
            <w:t>Klicken oder tippen Sie hier, um Text einzugeben.</w:t>
          </w:r>
        </w:p>
      </w:docPartBody>
    </w:docPart>
    <w:docPart>
      <w:docPartPr>
        <w:name w:val="B7842F99B9D14BEA87C57CFC8B881D58"/>
        <w:category>
          <w:name w:val="Allgemein"/>
          <w:gallery w:val="placeholder"/>
        </w:category>
        <w:types>
          <w:type w:val="bbPlcHdr"/>
        </w:types>
        <w:behaviors>
          <w:behavior w:val="content"/>
        </w:behaviors>
        <w:guid w:val="{45593265-6593-498A-9778-38ABC7993ACD}"/>
      </w:docPartPr>
      <w:docPartBody>
        <w:p w:rsidR="00024939" w:rsidRDefault="006E2706" w:rsidP="006E2706">
          <w:pPr>
            <w:pStyle w:val="B7842F99B9D14BEA87C57CFC8B881D587"/>
          </w:pPr>
          <w:r w:rsidRPr="007E4435">
            <w:rPr>
              <w:rStyle w:val="PlaceholderText"/>
              <w:rFonts w:ascii="Roboto Light" w:hAnsi="Roboto Light" w:cstheme="majorHAnsi"/>
              <w:b/>
              <w:bCs/>
              <w:szCs w:val="22"/>
            </w:rPr>
            <w:t>Klicken oder tippen Sie hier, um Text einzugeben.</w:t>
          </w:r>
        </w:p>
      </w:docPartBody>
    </w:docPart>
    <w:docPart>
      <w:docPartPr>
        <w:name w:val="EDE6A680E6CC47408CD812940DD2B5C1"/>
        <w:category>
          <w:name w:val="Allgemein"/>
          <w:gallery w:val="placeholder"/>
        </w:category>
        <w:types>
          <w:type w:val="bbPlcHdr"/>
        </w:types>
        <w:behaviors>
          <w:behavior w:val="content"/>
        </w:behaviors>
        <w:guid w:val="{4E468F04-B679-4516-B23E-289DAC03136A}"/>
      </w:docPartPr>
      <w:docPartBody>
        <w:p w:rsidR="00024939" w:rsidRDefault="006E2706" w:rsidP="006E2706">
          <w:pPr>
            <w:pStyle w:val="EDE6A680E6CC47408CD812940DD2B5C17"/>
          </w:pPr>
          <w:r w:rsidRPr="007E4435">
            <w:rPr>
              <w:rStyle w:val="PlaceholderText"/>
              <w:rFonts w:ascii="Roboto Light" w:hAnsi="Roboto Light" w:cstheme="majorHAnsi"/>
              <w:b/>
              <w:bCs/>
              <w:szCs w:val="22"/>
            </w:rPr>
            <w:t>Klicken oder tippen Sie hier, um Text einzugeben.</w:t>
          </w:r>
        </w:p>
      </w:docPartBody>
    </w:docPart>
    <w:docPart>
      <w:docPartPr>
        <w:name w:val="EEB2EE061CDD4E3BB6CF726DE6D4AD00"/>
        <w:category>
          <w:name w:val="Allgemein"/>
          <w:gallery w:val="placeholder"/>
        </w:category>
        <w:types>
          <w:type w:val="bbPlcHdr"/>
        </w:types>
        <w:behaviors>
          <w:behavior w:val="content"/>
        </w:behaviors>
        <w:guid w:val="{9862BFCA-DC48-4AED-8F04-6DE37DE667E2}"/>
      </w:docPartPr>
      <w:docPartBody>
        <w:p w:rsidR="00024939" w:rsidRDefault="006E2706" w:rsidP="006E2706">
          <w:pPr>
            <w:pStyle w:val="EEB2EE061CDD4E3BB6CF726DE6D4AD007"/>
          </w:pPr>
          <w:r w:rsidRPr="007E4435">
            <w:rPr>
              <w:rStyle w:val="PlaceholderText"/>
              <w:rFonts w:ascii="Roboto Light" w:hAnsi="Roboto Light" w:cstheme="majorHAnsi"/>
              <w:b/>
              <w:bCs/>
              <w:szCs w:val="22"/>
            </w:rPr>
            <w:t>Klicken oder tippen Sie hier, um Text einzugeben.</w:t>
          </w:r>
        </w:p>
      </w:docPartBody>
    </w:docPart>
    <w:docPart>
      <w:docPartPr>
        <w:name w:val="55B6250D601A4FB1AE8C39E47D9D240A"/>
        <w:category>
          <w:name w:val="Allgemein"/>
          <w:gallery w:val="placeholder"/>
        </w:category>
        <w:types>
          <w:type w:val="bbPlcHdr"/>
        </w:types>
        <w:behaviors>
          <w:behavior w:val="content"/>
        </w:behaviors>
        <w:guid w:val="{3D00EBF0-3569-4CE1-BF97-4C9205FCBA8F}"/>
      </w:docPartPr>
      <w:docPartBody>
        <w:p w:rsidR="00024939" w:rsidRDefault="006E2706" w:rsidP="006E2706">
          <w:pPr>
            <w:pStyle w:val="55B6250D601A4FB1AE8C39E47D9D240A7"/>
          </w:pPr>
          <w:r w:rsidRPr="007E4435">
            <w:rPr>
              <w:rStyle w:val="PlaceholderText"/>
              <w:rFonts w:ascii="Roboto Light" w:hAnsi="Roboto Light" w:cstheme="majorHAnsi"/>
              <w:b/>
              <w:bCs/>
              <w:szCs w:val="22"/>
            </w:rPr>
            <w:t>Klicken oder tippen Sie hier, um Text einzugeben.</w:t>
          </w:r>
        </w:p>
      </w:docPartBody>
    </w:docPart>
    <w:docPart>
      <w:docPartPr>
        <w:name w:val="C15BEA9617964F8BA4162E612CCBB9E6"/>
        <w:category>
          <w:name w:val="Allgemein"/>
          <w:gallery w:val="placeholder"/>
        </w:category>
        <w:types>
          <w:type w:val="bbPlcHdr"/>
        </w:types>
        <w:behaviors>
          <w:behavior w:val="content"/>
        </w:behaviors>
        <w:guid w:val="{07755F4D-344D-46A0-954F-5B23E981372E}"/>
      </w:docPartPr>
      <w:docPartBody>
        <w:p w:rsidR="00024939" w:rsidRDefault="006E2706" w:rsidP="006E2706">
          <w:pPr>
            <w:pStyle w:val="C15BEA9617964F8BA4162E612CCBB9E67"/>
          </w:pPr>
          <w:r w:rsidRPr="007E4435">
            <w:rPr>
              <w:rStyle w:val="PlaceholderText"/>
              <w:rFonts w:ascii="Roboto Light" w:hAnsi="Roboto Light" w:cstheme="majorHAnsi"/>
              <w:b/>
              <w:bCs/>
              <w:szCs w:val="22"/>
            </w:rPr>
            <w:t>Klicken oder tippen Sie hier, um Text einzugeben.</w:t>
          </w:r>
        </w:p>
      </w:docPartBody>
    </w:docPart>
    <w:docPart>
      <w:docPartPr>
        <w:name w:val="089F05089CA749B9A7E3222A96F16110"/>
        <w:category>
          <w:name w:val="Allgemein"/>
          <w:gallery w:val="placeholder"/>
        </w:category>
        <w:types>
          <w:type w:val="bbPlcHdr"/>
        </w:types>
        <w:behaviors>
          <w:behavior w:val="content"/>
        </w:behaviors>
        <w:guid w:val="{C180775D-2559-4A8F-8734-4EA45A304C5A}"/>
      </w:docPartPr>
      <w:docPartBody>
        <w:p w:rsidR="00024939" w:rsidRDefault="006E2706" w:rsidP="006E2706">
          <w:pPr>
            <w:pStyle w:val="089F05089CA749B9A7E3222A96F161107"/>
          </w:pPr>
          <w:r w:rsidRPr="007E4435">
            <w:rPr>
              <w:rStyle w:val="PlaceholderText"/>
              <w:rFonts w:ascii="Roboto Light" w:hAnsi="Roboto Light" w:cstheme="majorHAnsi"/>
              <w:b/>
              <w:bCs/>
              <w:szCs w:val="22"/>
            </w:rPr>
            <w:t>Klicken oder tippen Sie hier, um Text einzugeben.</w:t>
          </w:r>
        </w:p>
      </w:docPartBody>
    </w:docPart>
    <w:docPart>
      <w:docPartPr>
        <w:name w:val="E2FBF6DEFF0C46E1AEC3557CBF208A30"/>
        <w:category>
          <w:name w:val="Allgemein"/>
          <w:gallery w:val="placeholder"/>
        </w:category>
        <w:types>
          <w:type w:val="bbPlcHdr"/>
        </w:types>
        <w:behaviors>
          <w:behavior w:val="content"/>
        </w:behaviors>
        <w:guid w:val="{69D5ADB5-FE4C-407E-9A68-9D5992AEC9B3}"/>
      </w:docPartPr>
      <w:docPartBody>
        <w:p w:rsidR="00024939" w:rsidRDefault="006E2706" w:rsidP="006E2706">
          <w:pPr>
            <w:pStyle w:val="E2FBF6DEFF0C46E1AEC3557CBF208A307"/>
          </w:pPr>
          <w:r w:rsidRPr="007E4435">
            <w:rPr>
              <w:rStyle w:val="PlaceholderText"/>
              <w:rFonts w:ascii="Roboto Light" w:hAnsi="Roboto Light" w:cstheme="majorHAnsi"/>
              <w:b/>
              <w:bCs/>
              <w:szCs w:val="22"/>
            </w:rPr>
            <w:t>Klicken oder tippen Sie hier, um Text einzugeben.</w:t>
          </w:r>
        </w:p>
      </w:docPartBody>
    </w:docPart>
    <w:docPart>
      <w:docPartPr>
        <w:name w:val="23BE2B9472234C188C71A7DF7A02CAF0"/>
        <w:category>
          <w:name w:val="Allgemein"/>
          <w:gallery w:val="placeholder"/>
        </w:category>
        <w:types>
          <w:type w:val="bbPlcHdr"/>
        </w:types>
        <w:behaviors>
          <w:behavior w:val="content"/>
        </w:behaviors>
        <w:guid w:val="{32CDC780-6560-47DD-B19C-F9DC4E766CC0}"/>
      </w:docPartPr>
      <w:docPartBody>
        <w:p w:rsidR="00024939" w:rsidRDefault="006E2706" w:rsidP="006E2706">
          <w:pPr>
            <w:pStyle w:val="23BE2B9472234C188C71A7DF7A02CAF07"/>
          </w:pPr>
          <w:r w:rsidRPr="007E4435">
            <w:rPr>
              <w:rStyle w:val="PlaceholderText"/>
              <w:rFonts w:ascii="Roboto Light" w:hAnsi="Roboto Light" w:cstheme="majorHAnsi"/>
              <w:b/>
              <w:bCs/>
              <w:szCs w:val="22"/>
            </w:rPr>
            <w:t>Klicken oder tippen Sie hier, um Text einzugeben.</w:t>
          </w:r>
        </w:p>
      </w:docPartBody>
    </w:docPart>
    <w:docPart>
      <w:docPartPr>
        <w:name w:val="1DCBABCF8AD34E15B0C6FAE1B64DC141"/>
        <w:category>
          <w:name w:val="Allgemein"/>
          <w:gallery w:val="placeholder"/>
        </w:category>
        <w:types>
          <w:type w:val="bbPlcHdr"/>
        </w:types>
        <w:behaviors>
          <w:behavior w:val="content"/>
        </w:behaviors>
        <w:guid w:val="{6037219C-2651-46C8-B15C-5FB2BBFEE337}"/>
      </w:docPartPr>
      <w:docPartBody>
        <w:p w:rsidR="00024939" w:rsidRDefault="006E2706" w:rsidP="006E2706">
          <w:pPr>
            <w:pStyle w:val="1DCBABCF8AD34E15B0C6FAE1B64DC1417"/>
          </w:pPr>
          <w:r w:rsidRPr="007E4435">
            <w:rPr>
              <w:rStyle w:val="PlaceholderText"/>
              <w:rFonts w:ascii="Roboto Light" w:hAnsi="Roboto Light" w:cstheme="majorHAnsi"/>
              <w:b/>
              <w:bCs/>
              <w:sz w:val="22"/>
              <w:szCs w:val="22"/>
            </w:rPr>
            <w:t>Klicken oder tippen Sie hier, um Text einzugeben.</w:t>
          </w:r>
        </w:p>
      </w:docPartBody>
    </w:docPart>
    <w:docPart>
      <w:docPartPr>
        <w:name w:val="5501B7380780471580E3996FD958D03D"/>
        <w:category>
          <w:name w:val="Allgemein"/>
          <w:gallery w:val="placeholder"/>
        </w:category>
        <w:types>
          <w:type w:val="bbPlcHdr"/>
        </w:types>
        <w:behaviors>
          <w:behavior w:val="content"/>
        </w:behaviors>
        <w:guid w:val="{9F14C217-1922-4059-9DBE-EDC18EB8188F}"/>
      </w:docPartPr>
      <w:docPartBody>
        <w:p w:rsidR="00024939" w:rsidRDefault="006E2706" w:rsidP="006E2706">
          <w:pPr>
            <w:pStyle w:val="5501B7380780471580E3996FD958D03D7"/>
          </w:pPr>
          <w:r w:rsidRPr="007E4435">
            <w:rPr>
              <w:rStyle w:val="PlaceholderText"/>
              <w:rFonts w:ascii="Roboto Light" w:hAnsi="Roboto Light" w:cstheme="majorHAnsi"/>
              <w:b/>
              <w:bCs/>
              <w:szCs w:val="22"/>
            </w:rPr>
            <w:t>Klicken oder tippen Sie hier, um Text einzugeben.</w:t>
          </w:r>
        </w:p>
      </w:docPartBody>
    </w:docPart>
    <w:docPart>
      <w:docPartPr>
        <w:name w:val="6CE6EFEEA5FA4737B238DB71549405F5"/>
        <w:category>
          <w:name w:val="Allgemein"/>
          <w:gallery w:val="placeholder"/>
        </w:category>
        <w:types>
          <w:type w:val="bbPlcHdr"/>
        </w:types>
        <w:behaviors>
          <w:behavior w:val="content"/>
        </w:behaviors>
        <w:guid w:val="{169B5758-3C29-42CC-BBF1-CAEC14750F6D}"/>
      </w:docPartPr>
      <w:docPartBody>
        <w:p w:rsidR="00024939" w:rsidRDefault="006E2706" w:rsidP="006E2706">
          <w:pPr>
            <w:pStyle w:val="6CE6EFEEA5FA4737B238DB71549405F57"/>
          </w:pPr>
          <w:r w:rsidRPr="007E4435">
            <w:rPr>
              <w:rStyle w:val="PlaceholderText"/>
              <w:rFonts w:ascii="Roboto Light" w:hAnsi="Roboto Light" w:cstheme="majorHAnsi"/>
              <w:b/>
              <w:bCs/>
              <w:sz w:val="22"/>
              <w:szCs w:val="22"/>
            </w:rPr>
            <w:t>Klicken oder tippen Sie hier, um Text einzugeben.</w:t>
          </w:r>
        </w:p>
      </w:docPartBody>
    </w:docPart>
    <w:docPart>
      <w:docPartPr>
        <w:name w:val="F835BE5042134D80975AC28F10380041"/>
        <w:category>
          <w:name w:val="Allgemein"/>
          <w:gallery w:val="placeholder"/>
        </w:category>
        <w:types>
          <w:type w:val="bbPlcHdr"/>
        </w:types>
        <w:behaviors>
          <w:behavior w:val="content"/>
        </w:behaviors>
        <w:guid w:val="{2F4EFF40-A950-4300-8AA3-26258A81EBA7}"/>
      </w:docPartPr>
      <w:docPartBody>
        <w:p w:rsidR="00024939" w:rsidRDefault="006E2706" w:rsidP="006E2706">
          <w:pPr>
            <w:pStyle w:val="F835BE5042134D80975AC28F103800417"/>
          </w:pPr>
          <w:r w:rsidRPr="007E4435">
            <w:rPr>
              <w:rStyle w:val="PlaceholderText"/>
              <w:rFonts w:ascii="Roboto Light" w:hAnsi="Roboto Light" w:cstheme="majorHAnsi"/>
              <w:b/>
              <w:bCs/>
              <w:szCs w:val="22"/>
            </w:rPr>
            <w:t>Klicken oder tippen Sie hier, um Text einzugeben.</w:t>
          </w:r>
        </w:p>
      </w:docPartBody>
    </w:docPart>
    <w:docPart>
      <w:docPartPr>
        <w:name w:val="41A931DECD724742A92625C31ABF03F0"/>
        <w:category>
          <w:name w:val="Allgemein"/>
          <w:gallery w:val="placeholder"/>
        </w:category>
        <w:types>
          <w:type w:val="bbPlcHdr"/>
        </w:types>
        <w:behaviors>
          <w:behavior w:val="content"/>
        </w:behaviors>
        <w:guid w:val="{9836DB87-A63D-4E38-AB0F-94A12B778875}"/>
      </w:docPartPr>
      <w:docPartBody>
        <w:p w:rsidR="00024939" w:rsidRDefault="006E2706" w:rsidP="006E2706">
          <w:pPr>
            <w:pStyle w:val="41A931DECD724742A92625C31ABF03F07"/>
          </w:pPr>
          <w:r w:rsidRPr="007E4435">
            <w:rPr>
              <w:rStyle w:val="PlaceholderText"/>
              <w:rFonts w:ascii="Roboto Light" w:hAnsi="Roboto Light" w:cstheme="majorHAnsi"/>
              <w:b/>
              <w:bCs/>
              <w:szCs w:val="22"/>
            </w:rPr>
            <w:t>Klicken oder tippen Sie hier, um Text einzugeben.</w:t>
          </w:r>
        </w:p>
      </w:docPartBody>
    </w:docPart>
    <w:docPart>
      <w:docPartPr>
        <w:name w:val="FF3E98D80A144238810A1330B7B4ADB1"/>
        <w:category>
          <w:name w:val="Allgemein"/>
          <w:gallery w:val="placeholder"/>
        </w:category>
        <w:types>
          <w:type w:val="bbPlcHdr"/>
        </w:types>
        <w:behaviors>
          <w:behavior w:val="content"/>
        </w:behaviors>
        <w:guid w:val="{97B22837-7279-4735-8EAC-E050DBA2230F}"/>
      </w:docPartPr>
      <w:docPartBody>
        <w:p w:rsidR="00024939" w:rsidRDefault="006E2706" w:rsidP="006E2706">
          <w:pPr>
            <w:pStyle w:val="FF3E98D80A144238810A1330B7B4ADB17"/>
          </w:pPr>
          <w:r w:rsidRPr="007E4435">
            <w:rPr>
              <w:rStyle w:val="PlaceholderText"/>
              <w:rFonts w:ascii="Roboto Light" w:hAnsi="Roboto Light" w:cstheme="majorHAnsi"/>
              <w:b/>
              <w:bCs/>
              <w:sz w:val="22"/>
              <w:szCs w:val="22"/>
            </w:rPr>
            <w:t>Klicken oder tippen Sie hier, um Text einzugeben.</w:t>
          </w:r>
        </w:p>
      </w:docPartBody>
    </w:docPart>
    <w:docPart>
      <w:docPartPr>
        <w:name w:val="A926BA0F3FB041FE84A1E0A9A6C500AE"/>
        <w:category>
          <w:name w:val="Allgemein"/>
          <w:gallery w:val="placeholder"/>
        </w:category>
        <w:types>
          <w:type w:val="bbPlcHdr"/>
        </w:types>
        <w:behaviors>
          <w:behavior w:val="content"/>
        </w:behaviors>
        <w:guid w:val="{A21B4E08-DEAE-4821-9638-571907C75C32}"/>
      </w:docPartPr>
      <w:docPartBody>
        <w:p w:rsidR="00024939" w:rsidRDefault="006E2706" w:rsidP="006E2706">
          <w:pPr>
            <w:pStyle w:val="A926BA0F3FB041FE84A1E0A9A6C500AE7"/>
          </w:pPr>
          <w:r w:rsidRPr="007E4435">
            <w:rPr>
              <w:rStyle w:val="PlaceholderText"/>
              <w:rFonts w:ascii="Roboto Light" w:hAnsi="Roboto Light" w:cstheme="majorHAnsi"/>
              <w:b/>
              <w:bCs/>
              <w:sz w:val="22"/>
              <w:szCs w:val="22"/>
            </w:rPr>
            <w:t>Klicken oder tippen Sie hier, um Text einzugeben.</w:t>
          </w:r>
        </w:p>
      </w:docPartBody>
    </w:docPart>
    <w:docPart>
      <w:docPartPr>
        <w:name w:val="E801B4F9E1B449B59096EE7927471905"/>
        <w:category>
          <w:name w:val="Allgemein"/>
          <w:gallery w:val="placeholder"/>
        </w:category>
        <w:types>
          <w:type w:val="bbPlcHdr"/>
        </w:types>
        <w:behaviors>
          <w:behavior w:val="content"/>
        </w:behaviors>
        <w:guid w:val="{7417987A-1825-4DFD-919B-48638CEA17D8}"/>
      </w:docPartPr>
      <w:docPartBody>
        <w:p w:rsidR="00024939" w:rsidRDefault="006E2706" w:rsidP="006E2706">
          <w:pPr>
            <w:pStyle w:val="E801B4F9E1B449B59096EE79274719057"/>
          </w:pPr>
          <w:r w:rsidRPr="00846D3B">
            <w:rPr>
              <w:rStyle w:val="PlaceholderText"/>
              <w:rFonts w:ascii="Roboto Light" w:hAnsi="Roboto Light" w:cstheme="majorHAnsi"/>
              <w:szCs w:val="22"/>
            </w:rPr>
            <w:t>Klicken oder tippen Sie hier, um Text einzugeben.</w:t>
          </w:r>
        </w:p>
      </w:docPartBody>
    </w:docPart>
    <w:docPart>
      <w:docPartPr>
        <w:name w:val="BE0C6624EF264733ACF4DB67F251E4DD"/>
        <w:category>
          <w:name w:val="Allgemein"/>
          <w:gallery w:val="placeholder"/>
        </w:category>
        <w:types>
          <w:type w:val="bbPlcHdr"/>
        </w:types>
        <w:behaviors>
          <w:behavior w:val="content"/>
        </w:behaviors>
        <w:guid w:val="{E2449A50-990D-4FD7-8449-51DB28ED3FE6}"/>
      </w:docPartPr>
      <w:docPartBody>
        <w:p w:rsidR="00024939" w:rsidRDefault="006E2706" w:rsidP="006E2706">
          <w:pPr>
            <w:pStyle w:val="BE0C6624EF264733ACF4DB67F251E4DD5"/>
          </w:pPr>
          <w:r w:rsidRPr="00846D3B">
            <w:rPr>
              <w:rStyle w:val="PlaceholderText"/>
              <w:rFonts w:ascii="Roboto Light" w:hAnsi="Roboto Light" w:cstheme="majorHAnsi"/>
              <w:szCs w:val="22"/>
            </w:rPr>
            <w:t>Klicken oder tippen Sie hier, um Text einzugeben.</w:t>
          </w:r>
        </w:p>
      </w:docPartBody>
    </w:docPart>
    <w:docPart>
      <w:docPartPr>
        <w:name w:val="8A517F221E2F4C1982651AC0F5CE2615"/>
        <w:category>
          <w:name w:val="Allgemein"/>
          <w:gallery w:val="placeholder"/>
        </w:category>
        <w:types>
          <w:type w:val="bbPlcHdr"/>
        </w:types>
        <w:behaviors>
          <w:behavior w:val="content"/>
        </w:behaviors>
        <w:guid w:val="{0C594283-6266-47F9-BDC6-DD76E0FA3AA7}"/>
      </w:docPartPr>
      <w:docPartBody>
        <w:p w:rsidR="00024939" w:rsidRDefault="006E2706" w:rsidP="006E2706">
          <w:pPr>
            <w:pStyle w:val="8A517F221E2F4C1982651AC0F5CE26155"/>
          </w:pPr>
          <w:r w:rsidRPr="00846D3B">
            <w:rPr>
              <w:rStyle w:val="PlaceholderText"/>
              <w:rFonts w:ascii="Roboto Light" w:hAnsi="Roboto Light" w:cstheme="majorHAnsi"/>
              <w:szCs w:val="22"/>
            </w:rPr>
            <w:t>Klicken oder tippen Sie hier, um Text einzugeben.</w:t>
          </w:r>
        </w:p>
      </w:docPartBody>
    </w:docPart>
    <w:docPart>
      <w:docPartPr>
        <w:name w:val="E7A09047A6DE4F83BF0849631D8B735A"/>
        <w:category>
          <w:name w:val="Allgemein"/>
          <w:gallery w:val="placeholder"/>
        </w:category>
        <w:types>
          <w:type w:val="bbPlcHdr"/>
        </w:types>
        <w:behaviors>
          <w:behavior w:val="content"/>
        </w:behaviors>
        <w:guid w:val="{94F88993-4585-4C4F-8647-063C71A0667B}"/>
      </w:docPartPr>
      <w:docPartBody>
        <w:p w:rsidR="00024939" w:rsidRDefault="006E2706" w:rsidP="006E2706">
          <w:pPr>
            <w:pStyle w:val="E7A09047A6DE4F83BF0849631D8B735A5"/>
          </w:pPr>
          <w:r w:rsidRPr="00846D3B">
            <w:rPr>
              <w:rStyle w:val="PlaceholderText"/>
              <w:rFonts w:ascii="Roboto Light" w:hAnsi="Roboto Light" w:cstheme="majorHAnsi"/>
              <w:szCs w:val="22"/>
            </w:rPr>
            <w:t>Klicken oder tippen Sie hier, um Text einzugeben.</w:t>
          </w:r>
        </w:p>
      </w:docPartBody>
    </w:docPart>
    <w:docPart>
      <w:docPartPr>
        <w:name w:val="A60DD8CE281B4E54860D2487C04653F4"/>
        <w:category>
          <w:name w:val="Allgemein"/>
          <w:gallery w:val="placeholder"/>
        </w:category>
        <w:types>
          <w:type w:val="bbPlcHdr"/>
        </w:types>
        <w:behaviors>
          <w:behavior w:val="content"/>
        </w:behaviors>
        <w:guid w:val="{DF0925E2-6859-4A24-8A42-92F8027B2F62}"/>
      </w:docPartPr>
      <w:docPartBody>
        <w:p w:rsidR="00024939" w:rsidRDefault="006E2706" w:rsidP="006E2706">
          <w:pPr>
            <w:pStyle w:val="A60DD8CE281B4E54860D2487C04653F45"/>
          </w:pPr>
          <w:r w:rsidRPr="00846D3B">
            <w:rPr>
              <w:rStyle w:val="PlaceholderText"/>
              <w:rFonts w:ascii="Roboto Light" w:hAnsi="Roboto Light" w:cstheme="majorHAnsi"/>
              <w:szCs w:val="22"/>
            </w:rPr>
            <w:t>Klicken oder tippen Sie hier, um Text einzugeben.</w:t>
          </w:r>
        </w:p>
      </w:docPartBody>
    </w:docPart>
    <w:docPart>
      <w:docPartPr>
        <w:name w:val="17C57D9234EC4417B6DE06B9D8506530"/>
        <w:category>
          <w:name w:val="Allgemein"/>
          <w:gallery w:val="placeholder"/>
        </w:category>
        <w:types>
          <w:type w:val="bbPlcHdr"/>
        </w:types>
        <w:behaviors>
          <w:behavior w:val="content"/>
        </w:behaviors>
        <w:guid w:val="{992790FD-20CB-4ADC-A13F-A2A2444CA599}"/>
      </w:docPartPr>
      <w:docPartBody>
        <w:p w:rsidR="00024939" w:rsidRDefault="006E2706" w:rsidP="006E2706">
          <w:pPr>
            <w:pStyle w:val="17C57D9234EC4417B6DE06B9D85065305"/>
          </w:pPr>
          <w:r w:rsidRPr="00846D3B">
            <w:rPr>
              <w:rStyle w:val="PlaceholderText"/>
              <w:rFonts w:ascii="Roboto Light" w:hAnsi="Roboto Light" w:cstheme="majorHAnsi"/>
              <w:szCs w:val="22"/>
            </w:rPr>
            <w:t>Klicken oder tippen Sie hier, um Text einzugeben.</w:t>
          </w:r>
        </w:p>
      </w:docPartBody>
    </w:docPart>
    <w:docPart>
      <w:docPartPr>
        <w:name w:val="1A7A7508A49E4EA6A40AC38671687784"/>
        <w:category>
          <w:name w:val="Allgemein"/>
          <w:gallery w:val="placeholder"/>
        </w:category>
        <w:types>
          <w:type w:val="bbPlcHdr"/>
        </w:types>
        <w:behaviors>
          <w:behavior w:val="content"/>
        </w:behaviors>
        <w:guid w:val="{BE36119B-C7B8-43F4-8621-2962B359F37E}"/>
      </w:docPartPr>
      <w:docPartBody>
        <w:p w:rsidR="00024939" w:rsidRDefault="006E2706" w:rsidP="006E2706">
          <w:pPr>
            <w:pStyle w:val="1A7A7508A49E4EA6A40AC386716877845"/>
          </w:pPr>
          <w:r w:rsidRPr="00846D3B">
            <w:rPr>
              <w:rStyle w:val="PlaceholderText"/>
              <w:rFonts w:ascii="Roboto Light" w:hAnsi="Roboto Light" w:cstheme="majorHAnsi"/>
              <w:szCs w:val="22"/>
            </w:rPr>
            <w:t>Klicken oder tippen Sie hier, um Text einzugeben.</w:t>
          </w:r>
        </w:p>
      </w:docPartBody>
    </w:docPart>
    <w:docPart>
      <w:docPartPr>
        <w:name w:val="CFE370548C554BDF92FA0F0298D37613"/>
        <w:category>
          <w:name w:val="Allgemein"/>
          <w:gallery w:val="placeholder"/>
        </w:category>
        <w:types>
          <w:type w:val="bbPlcHdr"/>
        </w:types>
        <w:behaviors>
          <w:behavior w:val="content"/>
        </w:behaviors>
        <w:guid w:val="{2EE1B37D-E5E8-49F4-AF2B-4E03CD9A6270}"/>
      </w:docPartPr>
      <w:docPartBody>
        <w:p w:rsidR="00024939" w:rsidRDefault="006E2706" w:rsidP="006E2706">
          <w:pPr>
            <w:pStyle w:val="CFE370548C554BDF92FA0F0298D376135"/>
          </w:pPr>
          <w:r w:rsidRPr="00846D3B">
            <w:rPr>
              <w:rStyle w:val="PlaceholderText"/>
              <w:rFonts w:ascii="Roboto Light" w:hAnsi="Roboto Light" w:cstheme="majorHAnsi"/>
              <w:szCs w:val="22"/>
            </w:rPr>
            <w:t>Klicken oder tippen Sie hier, um Text einzugeben.</w:t>
          </w:r>
        </w:p>
      </w:docPartBody>
    </w:docPart>
    <w:docPart>
      <w:docPartPr>
        <w:name w:val="AF52D0B7F5544B6EB9380BFFDD8A4BD4"/>
        <w:category>
          <w:name w:val="Allgemein"/>
          <w:gallery w:val="placeholder"/>
        </w:category>
        <w:types>
          <w:type w:val="bbPlcHdr"/>
        </w:types>
        <w:behaviors>
          <w:behavior w:val="content"/>
        </w:behaviors>
        <w:guid w:val="{EF8F72F3-8FBA-4D20-BA55-90ED21D9B871}"/>
      </w:docPartPr>
      <w:docPartBody>
        <w:p w:rsidR="00024939" w:rsidRDefault="006E2706" w:rsidP="006E2706">
          <w:pPr>
            <w:pStyle w:val="AF52D0B7F5544B6EB9380BFFDD8A4BD45"/>
          </w:pPr>
          <w:r w:rsidRPr="00846D3B">
            <w:rPr>
              <w:rStyle w:val="PlaceholderText"/>
              <w:rFonts w:ascii="Roboto Light" w:hAnsi="Roboto Light" w:cstheme="majorHAnsi"/>
              <w:szCs w:val="22"/>
            </w:rPr>
            <w:t>Klicken oder tippen Sie hier, um Text einzugeben.</w:t>
          </w:r>
        </w:p>
      </w:docPartBody>
    </w:docPart>
    <w:docPart>
      <w:docPartPr>
        <w:name w:val="3052576DEDAE4EEFB040C9FD411AFA10"/>
        <w:category>
          <w:name w:val="Allgemein"/>
          <w:gallery w:val="placeholder"/>
        </w:category>
        <w:types>
          <w:type w:val="bbPlcHdr"/>
        </w:types>
        <w:behaviors>
          <w:behavior w:val="content"/>
        </w:behaviors>
        <w:guid w:val="{7C0B8553-B877-4A35-9440-843FEFAD42EE}"/>
      </w:docPartPr>
      <w:docPartBody>
        <w:p w:rsidR="00024939" w:rsidRDefault="006E2706" w:rsidP="006E2706">
          <w:pPr>
            <w:pStyle w:val="3052576DEDAE4EEFB040C9FD411AFA105"/>
          </w:pPr>
          <w:r w:rsidRPr="00846D3B">
            <w:rPr>
              <w:rStyle w:val="PlaceholderText"/>
              <w:rFonts w:ascii="Roboto Light" w:hAnsi="Roboto Light" w:cstheme="majorHAnsi"/>
              <w:szCs w:val="22"/>
            </w:rPr>
            <w:t>Klicken oder tippen Sie hier, um Text einzugeben.</w:t>
          </w:r>
        </w:p>
      </w:docPartBody>
    </w:docPart>
    <w:docPart>
      <w:docPartPr>
        <w:name w:val="6696E674028842788793ED60E1183033"/>
        <w:category>
          <w:name w:val="Allgemein"/>
          <w:gallery w:val="placeholder"/>
        </w:category>
        <w:types>
          <w:type w:val="bbPlcHdr"/>
        </w:types>
        <w:behaviors>
          <w:behavior w:val="content"/>
        </w:behaviors>
        <w:guid w:val="{81D96EA4-B25E-4610-98C4-EEF4E93ADD83}"/>
      </w:docPartPr>
      <w:docPartBody>
        <w:p w:rsidR="00024939" w:rsidRDefault="006E2706" w:rsidP="006E2706">
          <w:pPr>
            <w:pStyle w:val="6696E674028842788793ED60E11830335"/>
          </w:pPr>
          <w:r w:rsidRPr="00846D3B">
            <w:rPr>
              <w:rStyle w:val="PlaceholderText"/>
              <w:rFonts w:ascii="Roboto Light" w:hAnsi="Roboto Light" w:cstheme="majorHAnsi"/>
              <w:szCs w:val="22"/>
            </w:rPr>
            <w:t>Klicken oder tippen Sie hier, um Text einzugeben.</w:t>
          </w:r>
        </w:p>
      </w:docPartBody>
    </w:docPart>
    <w:docPart>
      <w:docPartPr>
        <w:name w:val="0804120F47724A8F86CB99B6D7C7AF2F"/>
        <w:category>
          <w:name w:val="Allgemein"/>
          <w:gallery w:val="placeholder"/>
        </w:category>
        <w:types>
          <w:type w:val="bbPlcHdr"/>
        </w:types>
        <w:behaviors>
          <w:behavior w:val="content"/>
        </w:behaviors>
        <w:guid w:val="{1B465A7E-91D9-4BBC-8CA8-977C67C9C02B}"/>
      </w:docPartPr>
      <w:docPartBody>
        <w:p w:rsidR="00024939" w:rsidRDefault="006E2706" w:rsidP="006E2706">
          <w:pPr>
            <w:pStyle w:val="0804120F47724A8F86CB99B6D7C7AF2F5"/>
          </w:pPr>
          <w:r w:rsidRPr="00846D3B">
            <w:rPr>
              <w:rStyle w:val="PlaceholderText"/>
              <w:rFonts w:ascii="Roboto Light" w:hAnsi="Roboto Light" w:cstheme="majorHAnsi"/>
              <w:szCs w:val="22"/>
            </w:rPr>
            <w:t>Klicken oder tippen Sie hier, um Text einzugeben.</w:t>
          </w:r>
        </w:p>
      </w:docPartBody>
    </w:docPart>
    <w:docPart>
      <w:docPartPr>
        <w:name w:val="E6787D4B618B43DB882D54E11F077688"/>
        <w:category>
          <w:name w:val="Allgemein"/>
          <w:gallery w:val="placeholder"/>
        </w:category>
        <w:types>
          <w:type w:val="bbPlcHdr"/>
        </w:types>
        <w:behaviors>
          <w:behavior w:val="content"/>
        </w:behaviors>
        <w:guid w:val="{12678CE4-A4A7-428C-8A88-69DCCAE64173}"/>
      </w:docPartPr>
      <w:docPartBody>
        <w:p w:rsidR="00024939" w:rsidRDefault="006E2706" w:rsidP="006E2706">
          <w:pPr>
            <w:pStyle w:val="E6787D4B618B43DB882D54E11F0776885"/>
          </w:pPr>
          <w:r w:rsidRPr="00846D3B">
            <w:rPr>
              <w:rStyle w:val="PlaceholderText"/>
              <w:rFonts w:ascii="Roboto Light" w:hAnsi="Roboto Light" w:cstheme="majorHAnsi"/>
              <w:szCs w:val="22"/>
            </w:rPr>
            <w:t>Klicken oder tippen Sie hier, um Text einzugeben.</w:t>
          </w:r>
        </w:p>
      </w:docPartBody>
    </w:docPart>
    <w:docPart>
      <w:docPartPr>
        <w:name w:val="1F782E92DE3C4259A4AF8A4CB4E5871C"/>
        <w:category>
          <w:name w:val="Allgemein"/>
          <w:gallery w:val="placeholder"/>
        </w:category>
        <w:types>
          <w:type w:val="bbPlcHdr"/>
        </w:types>
        <w:behaviors>
          <w:behavior w:val="content"/>
        </w:behaviors>
        <w:guid w:val="{C38706B6-52A9-46E6-9A49-4F3295321311}"/>
      </w:docPartPr>
      <w:docPartBody>
        <w:p w:rsidR="00024939" w:rsidRDefault="006E2706" w:rsidP="006E2706">
          <w:pPr>
            <w:pStyle w:val="1F782E92DE3C4259A4AF8A4CB4E5871C5"/>
          </w:pPr>
          <w:r w:rsidRPr="00846D3B">
            <w:rPr>
              <w:rStyle w:val="PlaceholderText"/>
              <w:rFonts w:ascii="Roboto Light" w:hAnsi="Roboto Light" w:cstheme="majorHAnsi"/>
              <w:szCs w:val="22"/>
            </w:rPr>
            <w:t>Klicken oder tippen Sie hier, um Text einzugeben.</w:t>
          </w:r>
        </w:p>
      </w:docPartBody>
    </w:docPart>
    <w:docPart>
      <w:docPartPr>
        <w:name w:val="827064F3E57943C382E53EE3FD29B706"/>
        <w:category>
          <w:name w:val="Allgemein"/>
          <w:gallery w:val="placeholder"/>
        </w:category>
        <w:types>
          <w:type w:val="bbPlcHdr"/>
        </w:types>
        <w:behaviors>
          <w:behavior w:val="content"/>
        </w:behaviors>
        <w:guid w:val="{4D8BBE2B-17DA-4F00-A743-65F2D4023A55}"/>
      </w:docPartPr>
      <w:docPartBody>
        <w:p w:rsidR="00024939" w:rsidRDefault="006E2706" w:rsidP="006E2706">
          <w:pPr>
            <w:pStyle w:val="827064F3E57943C382E53EE3FD29B7065"/>
          </w:pPr>
          <w:r w:rsidRPr="00D0143B">
            <w:rPr>
              <w:rStyle w:val="PlaceholderText"/>
              <w:rFonts w:ascii="Roboto Light" w:hAnsi="Roboto Light" w:cstheme="majorHAnsi"/>
              <w:b/>
              <w:bCs/>
              <w:szCs w:val="22"/>
            </w:rPr>
            <w:t>Klicken oder tippen Sie hier, um Text einzugeben.</w:t>
          </w:r>
        </w:p>
      </w:docPartBody>
    </w:docPart>
    <w:docPart>
      <w:docPartPr>
        <w:name w:val="9A45524F1B8646149303CF1EC5826440"/>
        <w:category>
          <w:name w:val="Allgemein"/>
          <w:gallery w:val="placeholder"/>
        </w:category>
        <w:types>
          <w:type w:val="bbPlcHdr"/>
        </w:types>
        <w:behaviors>
          <w:behavior w:val="content"/>
        </w:behaviors>
        <w:guid w:val="{E95D09F5-32BB-4D89-A71E-BAE2277D1F67}"/>
      </w:docPartPr>
      <w:docPartBody>
        <w:p w:rsidR="00024939" w:rsidRDefault="006E2706" w:rsidP="006E2706">
          <w:pPr>
            <w:pStyle w:val="9A45524F1B8646149303CF1EC58264404"/>
          </w:pPr>
          <w:r w:rsidRPr="00D0143B">
            <w:rPr>
              <w:rStyle w:val="PlaceholderText"/>
              <w:rFonts w:ascii="Roboto Light" w:hAnsi="Roboto Light" w:cstheme="majorHAnsi"/>
              <w:b/>
              <w:bCs/>
              <w:szCs w:val="22"/>
            </w:rPr>
            <w:t>Klicken oder tippen Sie hier, um Text einzugeben.</w:t>
          </w:r>
        </w:p>
      </w:docPartBody>
    </w:docPart>
    <w:docPart>
      <w:docPartPr>
        <w:name w:val="259E5311CC914DAB8325038300FE9FAA"/>
        <w:category>
          <w:name w:val="Allgemein"/>
          <w:gallery w:val="placeholder"/>
        </w:category>
        <w:types>
          <w:type w:val="bbPlcHdr"/>
        </w:types>
        <w:behaviors>
          <w:behavior w:val="content"/>
        </w:behaviors>
        <w:guid w:val="{286C0535-A7EF-4CB6-BFF8-205A00011E2F}"/>
      </w:docPartPr>
      <w:docPartBody>
        <w:p w:rsidR="00024939" w:rsidRDefault="006E2706" w:rsidP="006E2706">
          <w:pPr>
            <w:pStyle w:val="259E5311CC914DAB8325038300FE9FAA4"/>
          </w:pPr>
          <w:r w:rsidRPr="00D0143B">
            <w:rPr>
              <w:rStyle w:val="PlaceholderText"/>
              <w:rFonts w:ascii="Roboto Light" w:hAnsi="Roboto Light" w:cstheme="majorHAnsi"/>
              <w:b/>
              <w:bCs/>
              <w:szCs w:val="22"/>
            </w:rPr>
            <w:t>Klicken oder tippen Sie hier, um Text einzugeben.</w:t>
          </w:r>
        </w:p>
      </w:docPartBody>
    </w:docPart>
    <w:docPart>
      <w:docPartPr>
        <w:name w:val="37FDECAE75E444D68B2088817A1D0C1C"/>
        <w:category>
          <w:name w:val="Allgemein"/>
          <w:gallery w:val="placeholder"/>
        </w:category>
        <w:types>
          <w:type w:val="bbPlcHdr"/>
        </w:types>
        <w:behaviors>
          <w:behavior w:val="content"/>
        </w:behaviors>
        <w:guid w:val="{87EB1449-2B4A-41F2-91D8-EF307C8AAC64}"/>
      </w:docPartPr>
      <w:docPartBody>
        <w:p w:rsidR="00024939" w:rsidRDefault="006E2706" w:rsidP="006E2706">
          <w:pPr>
            <w:pStyle w:val="37FDECAE75E444D68B2088817A1D0C1C4"/>
          </w:pPr>
          <w:r w:rsidRPr="00D0143B">
            <w:rPr>
              <w:rStyle w:val="PlaceholderText"/>
              <w:rFonts w:ascii="Roboto Light" w:hAnsi="Roboto Light" w:cstheme="majorHAnsi"/>
              <w:b/>
              <w:bCs/>
              <w:szCs w:val="22"/>
            </w:rPr>
            <w:t>Klicken oder tippen Sie hier, um Text einzugeben.</w:t>
          </w:r>
        </w:p>
      </w:docPartBody>
    </w:docPart>
    <w:docPart>
      <w:docPartPr>
        <w:name w:val="F73D8AD6B75B455AA2AA24780B5D81F5"/>
        <w:category>
          <w:name w:val="Allgemein"/>
          <w:gallery w:val="placeholder"/>
        </w:category>
        <w:types>
          <w:type w:val="bbPlcHdr"/>
        </w:types>
        <w:behaviors>
          <w:behavior w:val="content"/>
        </w:behaviors>
        <w:guid w:val="{1DD2A97E-161D-4096-AE66-6895267D2A83}"/>
      </w:docPartPr>
      <w:docPartBody>
        <w:p w:rsidR="00024939" w:rsidRDefault="006E2706" w:rsidP="006E2706">
          <w:pPr>
            <w:pStyle w:val="F73D8AD6B75B455AA2AA24780B5D81F54"/>
          </w:pPr>
          <w:r w:rsidRPr="000B5CD7">
            <w:rPr>
              <w:rStyle w:val="PlaceholderText"/>
              <w:rFonts w:ascii="Roboto Light" w:hAnsi="Roboto Light" w:cstheme="majorHAnsi"/>
              <w:szCs w:val="22"/>
            </w:rPr>
            <w:t>Klicken oder tippen Sie hier, um Text einzugeben.</w:t>
          </w:r>
        </w:p>
      </w:docPartBody>
    </w:docPart>
    <w:docPart>
      <w:docPartPr>
        <w:name w:val="87E6C3CF657F4AF5A4BFB1F99E256BD2"/>
        <w:category>
          <w:name w:val="Allgemein"/>
          <w:gallery w:val="placeholder"/>
        </w:category>
        <w:types>
          <w:type w:val="bbPlcHdr"/>
        </w:types>
        <w:behaviors>
          <w:behavior w:val="content"/>
        </w:behaviors>
        <w:guid w:val="{11989C78-A310-49EB-8525-6206752F1F98}"/>
      </w:docPartPr>
      <w:docPartBody>
        <w:p w:rsidR="00310566" w:rsidRDefault="00310566" w:rsidP="00310566">
          <w:pPr>
            <w:pStyle w:val="87E6C3CF657F4AF5A4BFB1F99E256BD2"/>
          </w:pPr>
          <w:r w:rsidRPr="00301FCC">
            <w:rPr>
              <w:rStyle w:val="PlaceholderText"/>
              <w:rFonts w:ascii="Roboto Light" w:hAnsi="Roboto Light" w:cstheme="majorHAnsi"/>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altName w:val="Roboto Light"/>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Medium">
    <w:altName w:val="Arial"/>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92AF7"/>
    <w:multiLevelType w:val="multilevel"/>
    <w:tmpl w:val="26BAF6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89934D1"/>
    <w:multiLevelType w:val="multilevel"/>
    <w:tmpl w:val="0686B4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407BD6"/>
    <w:multiLevelType w:val="multilevel"/>
    <w:tmpl w:val="2BC22C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49719555">
    <w:abstractNumId w:val="1"/>
  </w:num>
  <w:num w:numId="2" w16cid:durableId="301470079">
    <w:abstractNumId w:val="2"/>
  </w:num>
  <w:num w:numId="3" w16cid:durableId="103724381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F8"/>
    <w:rsid w:val="00024939"/>
    <w:rsid w:val="00070145"/>
    <w:rsid w:val="000F2E72"/>
    <w:rsid w:val="00185D6C"/>
    <w:rsid w:val="001B091F"/>
    <w:rsid w:val="001B0982"/>
    <w:rsid w:val="001F190E"/>
    <w:rsid w:val="00310566"/>
    <w:rsid w:val="00361CB5"/>
    <w:rsid w:val="004959C4"/>
    <w:rsid w:val="004B1ADD"/>
    <w:rsid w:val="005156A4"/>
    <w:rsid w:val="005C10FA"/>
    <w:rsid w:val="006C7C96"/>
    <w:rsid w:val="006E2706"/>
    <w:rsid w:val="006E4FB2"/>
    <w:rsid w:val="00766B32"/>
    <w:rsid w:val="007B782B"/>
    <w:rsid w:val="00862715"/>
    <w:rsid w:val="00A80B4B"/>
    <w:rsid w:val="00A916DA"/>
    <w:rsid w:val="00AC1E62"/>
    <w:rsid w:val="00BC6BF8"/>
    <w:rsid w:val="00D42737"/>
    <w:rsid w:val="00DA5843"/>
    <w:rsid w:val="00E213CA"/>
    <w:rsid w:val="00E35343"/>
    <w:rsid w:val="00FC6D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566"/>
    <w:rPr>
      <w:color w:val="808080"/>
    </w:rPr>
  </w:style>
  <w:style w:type="paragraph" w:customStyle="1" w:styleId="95241668F3FB43309BD9BFA1F9393E0A">
    <w:name w:val="95241668F3FB43309BD9BFA1F9393E0A"/>
    <w:rsid w:val="006E2706"/>
    <w:rPr>
      <w:kern w:val="2"/>
      <w14:ligatures w14:val="standardContextual"/>
    </w:rPr>
  </w:style>
  <w:style w:type="paragraph" w:customStyle="1" w:styleId="7B6902A626FF4968BEC04B2B827E4A4C">
    <w:name w:val="7B6902A626FF4968BEC04B2B827E4A4C"/>
    <w:rsid w:val="006E2706"/>
    <w:rPr>
      <w:kern w:val="2"/>
      <w14:ligatures w14:val="standardContextual"/>
    </w:rPr>
  </w:style>
  <w:style w:type="paragraph" w:customStyle="1" w:styleId="9C819A32DEE54C709957B1FF7B5E4A62">
    <w:name w:val="9C819A32DEE54C709957B1FF7B5E4A62"/>
    <w:rsid w:val="006E2706"/>
    <w:rPr>
      <w:kern w:val="2"/>
      <w14:ligatures w14:val="standardContextual"/>
    </w:rPr>
  </w:style>
  <w:style w:type="paragraph" w:customStyle="1" w:styleId="80A04C2C68094782B3190B7385489836">
    <w:name w:val="80A04C2C68094782B3190B7385489836"/>
    <w:rsid w:val="006E2706"/>
    <w:rPr>
      <w:kern w:val="2"/>
      <w14:ligatures w14:val="standardContextual"/>
    </w:rPr>
  </w:style>
  <w:style w:type="paragraph" w:customStyle="1" w:styleId="0958D1F671A6499DA9F903515E279B74">
    <w:name w:val="0958D1F671A6499DA9F903515E279B74"/>
    <w:rsid w:val="006E2706"/>
    <w:rPr>
      <w:kern w:val="2"/>
      <w14:ligatures w14:val="standardContextual"/>
    </w:rPr>
  </w:style>
  <w:style w:type="paragraph" w:customStyle="1" w:styleId="C85470D7582D465DB402EB1D12FD6FAD">
    <w:name w:val="C85470D7582D465DB402EB1D12FD6FAD"/>
    <w:rsid w:val="006E2706"/>
    <w:rPr>
      <w:kern w:val="2"/>
      <w14:ligatures w14:val="standardContextual"/>
    </w:rPr>
  </w:style>
  <w:style w:type="paragraph" w:customStyle="1" w:styleId="2C62E79313CA4DE2A2B280CAAA7144BC10">
    <w:name w:val="2C62E79313CA4DE2A2B280CAAA7144BC10"/>
    <w:rsid w:val="006E2706"/>
    <w:pPr>
      <w:spacing w:before="120" w:after="0" w:line="276" w:lineRule="auto"/>
      <w:ind w:left="-567"/>
    </w:pPr>
    <w:rPr>
      <w:rFonts w:ascii="Arial" w:eastAsia="Times New Roman" w:hAnsi="Arial" w:cs="Times New Roman"/>
      <w:szCs w:val="20"/>
      <w:lang w:eastAsia="de-DE"/>
    </w:rPr>
  </w:style>
  <w:style w:type="paragraph" w:customStyle="1" w:styleId="39300EEC7C264EAE9F0B53247472B31C10">
    <w:name w:val="39300EEC7C264EAE9F0B53247472B31C10"/>
    <w:rsid w:val="006E2706"/>
    <w:pPr>
      <w:spacing w:before="120" w:after="0" w:line="276" w:lineRule="auto"/>
      <w:ind w:left="-567"/>
    </w:pPr>
    <w:rPr>
      <w:rFonts w:ascii="Arial" w:eastAsia="Times New Roman" w:hAnsi="Arial" w:cs="Times New Roman"/>
      <w:szCs w:val="20"/>
      <w:lang w:eastAsia="de-DE"/>
    </w:rPr>
  </w:style>
  <w:style w:type="paragraph" w:customStyle="1" w:styleId="B1AAD8EC86614C5D9BDB3C0F07F3578410">
    <w:name w:val="B1AAD8EC86614C5D9BDB3C0F07F3578410"/>
    <w:rsid w:val="006E2706"/>
    <w:pPr>
      <w:spacing w:before="120" w:after="0" w:line="276" w:lineRule="auto"/>
      <w:ind w:left="-567"/>
    </w:pPr>
    <w:rPr>
      <w:rFonts w:ascii="Arial" w:eastAsia="Times New Roman" w:hAnsi="Arial" w:cs="Times New Roman"/>
      <w:szCs w:val="20"/>
      <w:lang w:eastAsia="de-DE"/>
    </w:rPr>
  </w:style>
  <w:style w:type="paragraph" w:customStyle="1" w:styleId="7968F5AF6E814EF3B9121F67F4438B1E10">
    <w:name w:val="7968F5AF6E814EF3B9121F67F4438B1E10"/>
    <w:rsid w:val="006E2706"/>
    <w:pPr>
      <w:spacing w:before="120" w:after="0" w:line="276" w:lineRule="auto"/>
      <w:ind w:left="-567"/>
    </w:pPr>
    <w:rPr>
      <w:rFonts w:ascii="Arial" w:eastAsia="Times New Roman" w:hAnsi="Arial" w:cs="Times New Roman"/>
      <w:szCs w:val="20"/>
      <w:lang w:eastAsia="de-DE"/>
    </w:rPr>
  </w:style>
  <w:style w:type="paragraph" w:customStyle="1" w:styleId="CB2F6E21DB1148788F1E72DE10A54E7710">
    <w:name w:val="CB2F6E21DB1148788F1E72DE10A54E7710"/>
    <w:rsid w:val="006E2706"/>
    <w:pPr>
      <w:spacing w:before="120" w:after="0" w:line="276" w:lineRule="auto"/>
      <w:ind w:left="-567"/>
    </w:pPr>
    <w:rPr>
      <w:rFonts w:ascii="Arial" w:eastAsia="Times New Roman" w:hAnsi="Arial" w:cs="Times New Roman"/>
      <w:szCs w:val="20"/>
      <w:lang w:eastAsia="de-DE"/>
    </w:rPr>
  </w:style>
  <w:style w:type="paragraph" w:customStyle="1" w:styleId="3F6694A49E4F448AAB854579C0E6F52B10">
    <w:name w:val="3F6694A49E4F448AAB854579C0E6F52B10"/>
    <w:rsid w:val="006E2706"/>
    <w:pPr>
      <w:spacing w:before="120" w:after="0" w:line="276" w:lineRule="auto"/>
      <w:ind w:left="-567"/>
    </w:pPr>
    <w:rPr>
      <w:rFonts w:ascii="Arial" w:eastAsia="Times New Roman" w:hAnsi="Arial" w:cs="Times New Roman"/>
      <w:szCs w:val="20"/>
      <w:lang w:eastAsia="de-DE"/>
    </w:rPr>
  </w:style>
  <w:style w:type="paragraph" w:customStyle="1" w:styleId="2E816A390FE24BDCBD4D1650727AFE8C8">
    <w:name w:val="2E816A390FE24BDCBD4D1650727AFE8C8"/>
    <w:rsid w:val="006E2706"/>
    <w:pPr>
      <w:spacing w:before="120" w:after="0" w:line="276" w:lineRule="auto"/>
      <w:ind w:left="-567"/>
    </w:pPr>
    <w:rPr>
      <w:rFonts w:ascii="Arial" w:eastAsia="Times New Roman" w:hAnsi="Arial" w:cs="Times New Roman"/>
      <w:szCs w:val="20"/>
      <w:lang w:eastAsia="de-DE"/>
    </w:rPr>
  </w:style>
  <w:style w:type="paragraph" w:customStyle="1" w:styleId="F22CC7BCED33B54E98B11D06DFA7A8CD12">
    <w:name w:val="F22CC7BCED33B54E98B11D06DFA7A8CD12"/>
    <w:rsid w:val="006E2706"/>
    <w:pPr>
      <w:spacing w:before="120" w:after="0" w:line="276" w:lineRule="auto"/>
      <w:ind w:left="-567"/>
    </w:pPr>
    <w:rPr>
      <w:rFonts w:ascii="Arial" w:eastAsia="Times New Roman" w:hAnsi="Arial" w:cs="Times New Roman"/>
      <w:szCs w:val="20"/>
      <w:lang w:eastAsia="de-DE"/>
    </w:rPr>
  </w:style>
  <w:style w:type="paragraph" w:customStyle="1" w:styleId="AD9D0E528C9E4B31A904280CDB49D8B08">
    <w:name w:val="AD9D0E528C9E4B31A904280CDB49D8B08"/>
    <w:rsid w:val="006E2706"/>
    <w:pPr>
      <w:spacing w:before="120" w:after="0" w:line="276" w:lineRule="auto"/>
      <w:ind w:left="-567"/>
    </w:pPr>
    <w:rPr>
      <w:rFonts w:ascii="Arial" w:eastAsia="Times New Roman" w:hAnsi="Arial" w:cs="Times New Roman"/>
      <w:szCs w:val="20"/>
      <w:lang w:eastAsia="de-DE"/>
    </w:rPr>
  </w:style>
  <w:style w:type="paragraph" w:customStyle="1" w:styleId="B2E7CA18779F4DD5B84895F27F6984198">
    <w:name w:val="B2E7CA18779F4DD5B84895F27F6984198"/>
    <w:rsid w:val="006E2706"/>
    <w:pPr>
      <w:spacing w:before="120" w:after="0" w:line="276" w:lineRule="auto"/>
      <w:ind w:left="-567"/>
    </w:pPr>
    <w:rPr>
      <w:rFonts w:ascii="Arial" w:eastAsia="Times New Roman" w:hAnsi="Arial" w:cs="Times New Roman"/>
      <w:szCs w:val="20"/>
      <w:lang w:eastAsia="de-DE"/>
    </w:rPr>
  </w:style>
  <w:style w:type="paragraph" w:customStyle="1" w:styleId="30F887DE49A64EEC8B865AAE8F99E7778">
    <w:name w:val="30F887DE49A64EEC8B865AAE8F99E7778"/>
    <w:rsid w:val="006E2706"/>
    <w:pPr>
      <w:spacing w:before="120" w:after="0" w:line="276" w:lineRule="auto"/>
      <w:ind w:left="-567"/>
    </w:pPr>
    <w:rPr>
      <w:rFonts w:ascii="Arial" w:eastAsia="Times New Roman" w:hAnsi="Arial" w:cs="Times New Roman"/>
      <w:szCs w:val="20"/>
      <w:lang w:eastAsia="de-DE"/>
    </w:rPr>
  </w:style>
  <w:style w:type="paragraph" w:customStyle="1" w:styleId="CDC62290D73540E2B8CC7B1D92499D6C8">
    <w:name w:val="CDC62290D73540E2B8CC7B1D92499D6C8"/>
    <w:rsid w:val="006E2706"/>
    <w:pPr>
      <w:spacing w:before="120" w:after="0" w:line="276" w:lineRule="auto"/>
      <w:ind w:left="-567"/>
    </w:pPr>
    <w:rPr>
      <w:rFonts w:ascii="Arial" w:eastAsia="Times New Roman" w:hAnsi="Arial" w:cs="Times New Roman"/>
      <w:szCs w:val="20"/>
      <w:lang w:eastAsia="de-DE"/>
    </w:rPr>
  </w:style>
  <w:style w:type="paragraph" w:customStyle="1" w:styleId="212DB30FA6534856A2DB5167ECBA1F7F8">
    <w:name w:val="212DB30FA6534856A2DB5167ECBA1F7F8"/>
    <w:rsid w:val="006E2706"/>
    <w:pPr>
      <w:spacing w:before="120" w:after="0" w:line="276" w:lineRule="auto"/>
      <w:ind w:left="-567"/>
    </w:pPr>
    <w:rPr>
      <w:rFonts w:ascii="Arial" w:eastAsia="Times New Roman" w:hAnsi="Arial" w:cs="Times New Roman"/>
      <w:szCs w:val="20"/>
      <w:lang w:eastAsia="de-DE"/>
    </w:rPr>
  </w:style>
  <w:style w:type="paragraph" w:customStyle="1" w:styleId="14487FB5D0544FDB8F1CEB60D528D7428">
    <w:name w:val="14487FB5D0544FDB8F1CEB60D528D7428"/>
    <w:rsid w:val="006E2706"/>
    <w:pPr>
      <w:spacing w:before="120" w:after="0" w:line="276" w:lineRule="auto"/>
      <w:ind w:left="-567"/>
    </w:pPr>
    <w:rPr>
      <w:rFonts w:ascii="Arial" w:eastAsia="Times New Roman" w:hAnsi="Arial" w:cs="Times New Roman"/>
      <w:szCs w:val="20"/>
      <w:lang w:eastAsia="de-DE"/>
    </w:rPr>
  </w:style>
  <w:style w:type="paragraph" w:customStyle="1" w:styleId="8FF2809195D74737997FAADF94D6A6E78">
    <w:name w:val="8FF2809195D74737997FAADF94D6A6E78"/>
    <w:rsid w:val="006E2706"/>
    <w:pPr>
      <w:spacing w:before="120" w:after="0" w:line="276" w:lineRule="auto"/>
      <w:ind w:left="-567"/>
    </w:pPr>
    <w:rPr>
      <w:rFonts w:ascii="Arial" w:eastAsia="Times New Roman" w:hAnsi="Arial" w:cs="Times New Roman"/>
      <w:szCs w:val="20"/>
      <w:lang w:eastAsia="de-DE"/>
    </w:rPr>
  </w:style>
  <w:style w:type="paragraph" w:customStyle="1" w:styleId="2D8A8C27E0194013B5B5138DF142A8DE7">
    <w:name w:val="2D8A8C27E0194013B5B5138DF142A8DE7"/>
    <w:rsid w:val="006E2706"/>
    <w:pPr>
      <w:spacing w:before="120" w:after="0" w:line="276" w:lineRule="auto"/>
      <w:ind w:left="-567"/>
    </w:pPr>
    <w:rPr>
      <w:rFonts w:ascii="Arial" w:eastAsia="Times New Roman" w:hAnsi="Arial" w:cs="Times New Roman"/>
      <w:szCs w:val="20"/>
      <w:lang w:eastAsia="de-DE"/>
    </w:rPr>
  </w:style>
  <w:style w:type="paragraph" w:customStyle="1" w:styleId="8786852CBECA4F71B3D888349AD6FA387">
    <w:name w:val="8786852CBECA4F71B3D888349AD6FA387"/>
    <w:rsid w:val="006E2706"/>
    <w:pPr>
      <w:spacing w:before="120" w:after="0" w:line="276" w:lineRule="auto"/>
      <w:ind w:left="-567"/>
    </w:pPr>
    <w:rPr>
      <w:rFonts w:ascii="Arial" w:eastAsia="Times New Roman" w:hAnsi="Arial" w:cs="Times New Roman"/>
      <w:szCs w:val="20"/>
      <w:lang w:eastAsia="de-DE"/>
    </w:rPr>
  </w:style>
  <w:style w:type="paragraph" w:customStyle="1" w:styleId="FA0872767DD347BFB0E90DB1E3A274F37">
    <w:name w:val="FA0872767DD347BFB0E90DB1E3A274F37"/>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FBF9B5461914168A29DA542F3587D897">
    <w:name w:val="4FBF9B5461914168A29DA542F3587D897"/>
    <w:rsid w:val="006E2706"/>
    <w:pPr>
      <w:spacing w:before="120" w:after="0" w:line="276" w:lineRule="auto"/>
      <w:ind w:left="-567"/>
    </w:pPr>
    <w:rPr>
      <w:rFonts w:ascii="Arial" w:eastAsia="Times New Roman" w:hAnsi="Arial" w:cs="Times New Roman"/>
      <w:szCs w:val="20"/>
      <w:lang w:eastAsia="de-DE"/>
    </w:rPr>
  </w:style>
  <w:style w:type="paragraph" w:customStyle="1" w:styleId="83EB41D497C14E4AAC5C83CE1200C5B78">
    <w:name w:val="83EB41D497C14E4AAC5C83CE1200C5B78"/>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831E23C99CD4488B7D71E9E9FBA14C58">
    <w:name w:val="F831E23C99CD4488B7D71E9E9FBA14C58"/>
    <w:rsid w:val="006E2706"/>
    <w:pPr>
      <w:spacing w:before="120" w:after="0" w:line="276" w:lineRule="auto"/>
      <w:ind w:left="-567"/>
    </w:pPr>
    <w:rPr>
      <w:rFonts w:ascii="Arial" w:eastAsia="Times New Roman" w:hAnsi="Arial" w:cs="Times New Roman"/>
      <w:szCs w:val="20"/>
      <w:lang w:eastAsia="de-DE"/>
    </w:rPr>
  </w:style>
  <w:style w:type="paragraph" w:customStyle="1" w:styleId="D151C136ABF6471E93EDE2A2B33966DF8">
    <w:name w:val="D151C136ABF6471E93EDE2A2B33966DF8"/>
    <w:rsid w:val="006E2706"/>
    <w:pPr>
      <w:spacing w:before="120" w:after="0" w:line="276" w:lineRule="auto"/>
      <w:ind w:left="-567"/>
    </w:pPr>
    <w:rPr>
      <w:rFonts w:ascii="Arial" w:eastAsia="Times New Roman" w:hAnsi="Arial" w:cs="Times New Roman"/>
      <w:szCs w:val="20"/>
      <w:lang w:eastAsia="de-DE"/>
    </w:rPr>
  </w:style>
  <w:style w:type="paragraph" w:customStyle="1" w:styleId="D63C03B258BD4ABCA3113E7DD599D3588">
    <w:name w:val="D63C03B258BD4ABCA3113E7DD599D3588"/>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BC41E8DE50C4D5C8AEC2D42D1EE03607">
    <w:name w:val="BBC41E8DE50C4D5C8AEC2D42D1EE03607"/>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7479E064224D8E886646CE31E0388E7">
    <w:name w:val="247479E064224D8E886646CE31E0388E7"/>
    <w:rsid w:val="006E2706"/>
    <w:pPr>
      <w:spacing w:before="120" w:after="0" w:line="276" w:lineRule="auto"/>
      <w:ind w:left="-567"/>
    </w:pPr>
    <w:rPr>
      <w:rFonts w:ascii="Arial" w:eastAsia="Times New Roman" w:hAnsi="Arial" w:cs="Times New Roman"/>
      <w:szCs w:val="20"/>
      <w:lang w:eastAsia="de-DE"/>
    </w:rPr>
  </w:style>
  <w:style w:type="paragraph" w:customStyle="1" w:styleId="A62826E87E4E40EDB64796DAA8FB0DB77">
    <w:name w:val="A62826E87E4E40EDB64796DAA8FB0DB77"/>
    <w:rsid w:val="006E2706"/>
    <w:pPr>
      <w:spacing w:before="120" w:after="0" w:line="276" w:lineRule="auto"/>
      <w:ind w:left="-567"/>
    </w:pPr>
    <w:rPr>
      <w:rFonts w:ascii="Arial" w:eastAsia="Times New Roman" w:hAnsi="Arial" w:cs="Times New Roman"/>
      <w:szCs w:val="20"/>
      <w:lang w:eastAsia="de-DE"/>
    </w:rPr>
  </w:style>
  <w:style w:type="paragraph" w:customStyle="1" w:styleId="9EBE7BBA1E53449282EDA835E6237BB97">
    <w:name w:val="9EBE7BBA1E53449282EDA835E6237BB97"/>
    <w:rsid w:val="006E2706"/>
    <w:pPr>
      <w:spacing w:before="120" w:after="0" w:line="276" w:lineRule="auto"/>
      <w:ind w:left="-567"/>
    </w:pPr>
    <w:rPr>
      <w:rFonts w:ascii="Arial" w:eastAsia="Times New Roman" w:hAnsi="Arial" w:cs="Times New Roman"/>
      <w:szCs w:val="20"/>
      <w:lang w:eastAsia="de-DE"/>
    </w:rPr>
  </w:style>
  <w:style w:type="paragraph" w:customStyle="1" w:styleId="B7842F99B9D14BEA87C57CFC8B881D587">
    <w:name w:val="B7842F99B9D14BEA87C57CFC8B881D587"/>
    <w:rsid w:val="006E2706"/>
    <w:pPr>
      <w:spacing w:before="120" w:after="0" w:line="276" w:lineRule="auto"/>
      <w:ind w:left="-567"/>
    </w:pPr>
    <w:rPr>
      <w:rFonts w:ascii="Arial" w:eastAsia="Times New Roman" w:hAnsi="Arial" w:cs="Times New Roman"/>
      <w:szCs w:val="20"/>
      <w:lang w:eastAsia="de-DE"/>
    </w:rPr>
  </w:style>
  <w:style w:type="paragraph" w:customStyle="1" w:styleId="EDE6A680E6CC47408CD812940DD2B5C17">
    <w:name w:val="EDE6A680E6CC47408CD812940DD2B5C17"/>
    <w:rsid w:val="006E2706"/>
    <w:pPr>
      <w:spacing w:before="120" w:after="0" w:line="276" w:lineRule="auto"/>
      <w:ind w:left="-567"/>
    </w:pPr>
    <w:rPr>
      <w:rFonts w:ascii="Arial" w:eastAsia="Times New Roman" w:hAnsi="Arial" w:cs="Times New Roman"/>
      <w:szCs w:val="20"/>
      <w:lang w:eastAsia="de-DE"/>
    </w:rPr>
  </w:style>
  <w:style w:type="paragraph" w:customStyle="1" w:styleId="EEB2EE061CDD4E3BB6CF726DE6D4AD007">
    <w:name w:val="EEB2EE061CDD4E3BB6CF726DE6D4AD007"/>
    <w:rsid w:val="006E2706"/>
    <w:pPr>
      <w:spacing w:before="120" w:after="0" w:line="276" w:lineRule="auto"/>
      <w:ind w:left="-567"/>
    </w:pPr>
    <w:rPr>
      <w:rFonts w:ascii="Arial" w:eastAsia="Times New Roman" w:hAnsi="Arial" w:cs="Times New Roman"/>
      <w:szCs w:val="20"/>
      <w:lang w:eastAsia="de-DE"/>
    </w:rPr>
  </w:style>
  <w:style w:type="paragraph" w:customStyle="1" w:styleId="55B6250D601A4FB1AE8C39E47D9D240A7">
    <w:name w:val="55B6250D601A4FB1AE8C39E47D9D240A7"/>
    <w:rsid w:val="006E2706"/>
    <w:pPr>
      <w:spacing w:before="120" w:after="0" w:line="276" w:lineRule="auto"/>
      <w:ind w:left="-567"/>
    </w:pPr>
    <w:rPr>
      <w:rFonts w:ascii="Arial" w:eastAsia="Times New Roman" w:hAnsi="Arial" w:cs="Times New Roman"/>
      <w:szCs w:val="20"/>
      <w:lang w:eastAsia="de-DE"/>
    </w:rPr>
  </w:style>
  <w:style w:type="paragraph" w:customStyle="1" w:styleId="C15BEA9617964F8BA4162E612CCBB9E67">
    <w:name w:val="C15BEA9617964F8BA4162E612CCBB9E67"/>
    <w:rsid w:val="006E2706"/>
    <w:pPr>
      <w:spacing w:before="120" w:after="0" w:line="276" w:lineRule="auto"/>
      <w:ind w:left="-567"/>
    </w:pPr>
    <w:rPr>
      <w:rFonts w:ascii="Arial" w:eastAsia="Times New Roman" w:hAnsi="Arial" w:cs="Times New Roman"/>
      <w:szCs w:val="20"/>
      <w:lang w:eastAsia="de-DE"/>
    </w:rPr>
  </w:style>
  <w:style w:type="paragraph" w:customStyle="1" w:styleId="089F05089CA749B9A7E3222A96F161107">
    <w:name w:val="089F05089CA749B9A7E3222A96F161107"/>
    <w:rsid w:val="006E2706"/>
    <w:pPr>
      <w:spacing w:before="120" w:after="0" w:line="276" w:lineRule="auto"/>
      <w:ind w:left="-567"/>
    </w:pPr>
    <w:rPr>
      <w:rFonts w:ascii="Arial" w:eastAsia="Times New Roman" w:hAnsi="Arial" w:cs="Times New Roman"/>
      <w:szCs w:val="20"/>
      <w:lang w:eastAsia="de-DE"/>
    </w:rPr>
  </w:style>
  <w:style w:type="paragraph" w:customStyle="1" w:styleId="E2FBF6DEFF0C46E1AEC3557CBF208A307">
    <w:name w:val="E2FBF6DEFF0C46E1AEC3557CBF208A307"/>
    <w:rsid w:val="006E2706"/>
    <w:pPr>
      <w:spacing w:before="120" w:after="0" w:line="276" w:lineRule="auto"/>
      <w:ind w:left="-567"/>
    </w:pPr>
    <w:rPr>
      <w:rFonts w:ascii="Arial" w:eastAsia="Times New Roman" w:hAnsi="Arial" w:cs="Times New Roman"/>
      <w:szCs w:val="20"/>
      <w:lang w:eastAsia="de-DE"/>
    </w:rPr>
  </w:style>
  <w:style w:type="paragraph" w:customStyle="1" w:styleId="23BE2B9472234C188C71A7DF7A02CAF07">
    <w:name w:val="23BE2B9472234C188C71A7DF7A02CAF07"/>
    <w:rsid w:val="006E2706"/>
    <w:pPr>
      <w:spacing w:before="120" w:after="0" w:line="276" w:lineRule="auto"/>
      <w:ind w:left="-567"/>
    </w:pPr>
    <w:rPr>
      <w:rFonts w:ascii="Arial" w:eastAsia="Times New Roman" w:hAnsi="Arial" w:cs="Times New Roman"/>
      <w:szCs w:val="20"/>
      <w:lang w:eastAsia="de-DE"/>
    </w:rPr>
  </w:style>
  <w:style w:type="paragraph" w:customStyle="1" w:styleId="1DCBABCF8AD34E15B0C6FAE1B64DC1417">
    <w:name w:val="1DCBABCF8AD34E15B0C6FAE1B64DC1417"/>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501B7380780471580E3996FD958D03D7">
    <w:name w:val="5501B7380780471580E3996FD958D03D7"/>
    <w:rsid w:val="006E2706"/>
    <w:pPr>
      <w:spacing w:before="120" w:after="0" w:line="276" w:lineRule="auto"/>
      <w:ind w:left="-567"/>
    </w:pPr>
    <w:rPr>
      <w:rFonts w:ascii="Arial" w:eastAsia="Times New Roman" w:hAnsi="Arial" w:cs="Times New Roman"/>
      <w:szCs w:val="20"/>
      <w:lang w:eastAsia="de-DE"/>
    </w:rPr>
  </w:style>
  <w:style w:type="paragraph" w:customStyle="1" w:styleId="6CE6EFEEA5FA4737B238DB71549405F57">
    <w:name w:val="6CE6EFEEA5FA4737B238DB71549405F57"/>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835BE5042134D80975AC28F103800417">
    <w:name w:val="F835BE5042134D80975AC28F103800417"/>
    <w:rsid w:val="006E2706"/>
    <w:pPr>
      <w:spacing w:before="120" w:after="0" w:line="276" w:lineRule="auto"/>
      <w:ind w:left="-567"/>
    </w:pPr>
    <w:rPr>
      <w:rFonts w:ascii="Arial" w:eastAsia="Times New Roman" w:hAnsi="Arial" w:cs="Times New Roman"/>
      <w:szCs w:val="20"/>
      <w:lang w:eastAsia="de-DE"/>
    </w:rPr>
  </w:style>
  <w:style w:type="paragraph" w:customStyle="1" w:styleId="41A931DECD724742A92625C31ABF03F07">
    <w:name w:val="41A931DECD724742A92625C31ABF03F07"/>
    <w:rsid w:val="006E2706"/>
    <w:pPr>
      <w:spacing w:before="120" w:after="0" w:line="276" w:lineRule="auto"/>
      <w:ind w:left="-567"/>
    </w:pPr>
    <w:rPr>
      <w:rFonts w:ascii="Arial" w:eastAsia="Times New Roman" w:hAnsi="Arial" w:cs="Times New Roman"/>
      <w:szCs w:val="20"/>
      <w:lang w:eastAsia="de-DE"/>
    </w:rPr>
  </w:style>
  <w:style w:type="paragraph" w:customStyle="1" w:styleId="FF3E98D80A144238810A1330B7B4ADB17">
    <w:name w:val="FF3E98D80A144238810A1330B7B4ADB17"/>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926BA0F3FB041FE84A1E0A9A6C500AE7">
    <w:name w:val="A926BA0F3FB041FE84A1E0A9A6C500AE7"/>
    <w:rsid w:val="006E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801B4F9E1B449B59096EE79274719057">
    <w:name w:val="E801B4F9E1B449B59096EE79274719057"/>
    <w:rsid w:val="006E2706"/>
    <w:pPr>
      <w:spacing w:before="120" w:after="0" w:line="276" w:lineRule="auto"/>
      <w:ind w:left="-567"/>
    </w:pPr>
    <w:rPr>
      <w:rFonts w:ascii="Arial" w:eastAsia="Times New Roman" w:hAnsi="Arial" w:cs="Times New Roman"/>
      <w:szCs w:val="20"/>
      <w:lang w:eastAsia="de-DE"/>
    </w:rPr>
  </w:style>
  <w:style w:type="paragraph" w:customStyle="1" w:styleId="BE0C6624EF264733ACF4DB67F251E4DD5">
    <w:name w:val="BE0C6624EF264733ACF4DB67F251E4DD5"/>
    <w:rsid w:val="006E2706"/>
    <w:pPr>
      <w:spacing w:before="120" w:after="0" w:line="276" w:lineRule="auto"/>
      <w:ind w:left="-567"/>
    </w:pPr>
    <w:rPr>
      <w:rFonts w:ascii="Arial" w:eastAsia="Times New Roman" w:hAnsi="Arial" w:cs="Times New Roman"/>
      <w:szCs w:val="20"/>
      <w:lang w:eastAsia="de-DE"/>
    </w:rPr>
  </w:style>
  <w:style w:type="paragraph" w:customStyle="1" w:styleId="8A517F221E2F4C1982651AC0F5CE26155">
    <w:name w:val="8A517F221E2F4C1982651AC0F5CE26155"/>
    <w:rsid w:val="006E2706"/>
    <w:pPr>
      <w:spacing w:before="120" w:after="0" w:line="276" w:lineRule="auto"/>
      <w:ind w:left="-567"/>
    </w:pPr>
    <w:rPr>
      <w:rFonts w:ascii="Arial" w:eastAsia="Times New Roman" w:hAnsi="Arial" w:cs="Times New Roman"/>
      <w:szCs w:val="20"/>
      <w:lang w:eastAsia="de-DE"/>
    </w:rPr>
  </w:style>
  <w:style w:type="paragraph" w:customStyle="1" w:styleId="17C57D9234EC4417B6DE06B9D85065305">
    <w:name w:val="17C57D9234EC4417B6DE06B9D85065305"/>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3052576DEDAE4EEFB040C9FD411AFA105">
    <w:name w:val="3052576DEDAE4EEFB040C9FD411AFA105"/>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1F782E92DE3C4259A4AF8A4CB4E5871C5">
    <w:name w:val="1F782E92DE3C4259A4AF8A4CB4E5871C5"/>
    <w:rsid w:val="006E2706"/>
    <w:pPr>
      <w:spacing w:before="120" w:after="0" w:line="276" w:lineRule="auto"/>
      <w:ind w:left="-567"/>
    </w:pPr>
    <w:rPr>
      <w:rFonts w:ascii="Arial" w:eastAsia="Times New Roman" w:hAnsi="Arial" w:cs="Times New Roman"/>
      <w:szCs w:val="20"/>
      <w:lang w:eastAsia="de-DE"/>
    </w:rPr>
  </w:style>
  <w:style w:type="paragraph" w:customStyle="1" w:styleId="1A7A7508A49E4EA6A40AC386716877845">
    <w:name w:val="1A7A7508A49E4EA6A40AC386716877845"/>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6696E674028842788793ED60E11830335">
    <w:name w:val="6696E674028842788793ED60E11830335"/>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E7A09047A6DE4F83BF0849631D8B735A5">
    <w:name w:val="E7A09047A6DE4F83BF0849631D8B735A5"/>
    <w:rsid w:val="006E2706"/>
    <w:pPr>
      <w:spacing w:before="120" w:after="0" w:line="276" w:lineRule="auto"/>
      <w:ind w:left="-567"/>
    </w:pPr>
    <w:rPr>
      <w:rFonts w:ascii="Arial" w:eastAsia="Times New Roman" w:hAnsi="Arial" w:cs="Times New Roman"/>
      <w:szCs w:val="20"/>
      <w:lang w:eastAsia="de-DE"/>
    </w:rPr>
  </w:style>
  <w:style w:type="paragraph" w:customStyle="1" w:styleId="CFE370548C554BDF92FA0F0298D376135">
    <w:name w:val="CFE370548C554BDF92FA0F0298D376135"/>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0804120F47724A8F86CB99B6D7C7AF2F5">
    <w:name w:val="0804120F47724A8F86CB99B6D7C7AF2F5"/>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A60DD8CE281B4E54860D2487C04653F45">
    <w:name w:val="A60DD8CE281B4E54860D2487C04653F45"/>
    <w:rsid w:val="006E2706"/>
    <w:pPr>
      <w:spacing w:before="120" w:after="0" w:line="276" w:lineRule="auto"/>
      <w:ind w:left="-567"/>
    </w:pPr>
    <w:rPr>
      <w:rFonts w:ascii="Arial" w:eastAsia="Times New Roman" w:hAnsi="Arial" w:cs="Times New Roman"/>
      <w:szCs w:val="20"/>
      <w:lang w:eastAsia="de-DE"/>
    </w:rPr>
  </w:style>
  <w:style w:type="paragraph" w:customStyle="1" w:styleId="AF52D0B7F5544B6EB9380BFFDD8A4BD45">
    <w:name w:val="AF52D0B7F5544B6EB9380BFFDD8A4BD45"/>
    <w:rsid w:val="006E2706"/>
    <w:pPr>
      <w:spacing w:before="120" w:after="0" w:line="276" w:lineRule="auto"/>
      <w:ind w:left="-567"/>
    </w:pPr>
    <w:rPr>
      <w:rFonts w:ascii="Arial" w:eastAsia="Times New Roman" w:hAnsi="Arial" w:cs="Times New Roman"/>
      <w:szCs w:val="20"/>
      <w:lang w:eastAsia="de-DE"/>
    </w:rPr>
  </w:style>
  <w:style w:type="paragraph" w:customStyle="1" w:styleId="E6787D4B618B43DB882D54E11F0776885">
    <w:name w:val="E6787D4B618B43DB882D54E11F0776885"/>
    <w:rsid w:val="006E2706"/>
    <w:pPr>
      <w:spacing w:before="120" w:after="0" w:line="276" w:lineRule="auto"/>
      <w:ind w:left="-567"/>
    </w:pPr>
    <w:rPr>
      <w:rFonts w:ascii="Arial" w:eastAsia="Times New Roman" w:hAnsi="Arial" w:cs="Times New Roman"/>
      <w:szCs w:val="20"/>
      <w:lang w:eastAsia="de-DE"/>
    </w:rPr>
  </w:style>
  <w:style w:type="paragraph" w:customStyle="1" w:styleId="827064F3E57943C382E53EE3FD29B7065">
    <w:name w:val="827064F3E57943C382E53EE3FD29B7065"/>
    <w:rsid w:val="006E2706"/>
    <w:pPr>
      <w:spacing w:before="120" w:after="0" w:line="276" w:lineRule="auto"/>
      <w:ind w:left="-567"/>
    </w:pPr>
    <w:rPr>
      <w:rFonts w:ascii="Arial" w:eastAsia="Times New Roman" w:hAnsi="Arial" w:cs="Times New Roman"/>
      <w:szCs w:val="20"/>
      <w:lang w:eastAsia="de-DE"/>
    </w:rPr>
  </w:style>
  <w:style w:type="paragraph" w:customStyle="1" w:styleId="9A45524F1B8646149303CF1EC58264404">
    <w:name w:val="9A45524F1B8646149303CF1EC58264404"/>
    <w:rsid w:val="006E2706"/>
    <w:pPr>
      <w:spacing w:before="120" w:after="0" w:line="276" w:lineRule="auto"/>
      <w:ind w:left="-567"/>
    </w:pPr>
    <w:rPr>
      <w:rFonts w:ascii="Arial" w:eastAsia="Times New Roman" w:hAnsi="Arial" w:cs="Times New Roman"/>
      <w:szCs w:val="20"/>
      <w:lang w:eastAsia="de-DE"/>
    </w:rPr>
  </w:style>
  <w:style w:type="paragraph" w:customStyle="1" w:styleId="259E5311CC914DAB8325038300FE9FAA4">
    <w:name w:val="259E5311CC914DAB8325038300FE9FAA4"/>
    <w:rsid w:val="006E2706"/>
    <w:pPr>
      <w:spacing w:before="120" w:after="0" w:line="276" w:lineRule="auto"/>
      <w:ind w:left="-567"/>
    </w:pPr>
    <w:rPr>
      <w:rFonts w:ascii="Arial" w:eastAsia="Times New Roman" w:hAnsi="Arial" w:cs="Times New Roman"/>
      <w:szCs w:val="20"/>
      <w:lang w:eastAsia="de-DE"/>
    </w:rPr>
  </w:style>
  <w:style w:type="paragraph" w:customStyle="1" w:styleId="37FDECAE75E444D68B2088817A1D0C1C4">
    <w:name w:val="37FDECAE75E444D68B2088817A1D0C1C4"/>
    <w:rsid w:val="006E2706"/>
    <w:pPr>
      <w:spacing w:before="120" w:after="0" w:line="276" w:lineRule="auto"/>
      <w:ind w:left="-567"/>
    </w:pPr>
    <w:rPr>
      <w:rFonts w:ascii="Arial" w:eastAsia="Times New Roman" w:hAnsi="Arial" w:cs="Times New Roman"/>
      <w:szCs w:val="20"/>
      <w:lang w:eastAsia="de-DE"/>
    </w:rPr>
  </w:style>
  <w:style w:type="paragraph" w:customStyle="1" w:styleId="F73D8AD6B75B455AA2AA24780B5D81F54">
    <w:name w:val="F73D8AD6B75B455AA2AA24780B5D81F54"/>
    <w:rsid w:val="006E2706"/>
    <w:pPr>
      <w:spacing w:before="120" w:after="0" w:line="276" w:lineRule="auto"/>
      <w:ind w:left="-567"/>
    </w:pPr>
    <w:rPr>
      <w:rFonts w:ascii="Arial" w:eastAsia="Times New Roman" w:hAnsi="Arial" w:cs="Times New Roman"/>
      <w:szCs w:val="20"/>
      <w:lang w:eastAsia="de-DE"/>
    </w:rPr>
  </w:style>
  <w:style w:type="paragraph" w:customStyle="1" w:styleId="F6609B2792DE4E64A9748A99B7279DF312">
    <w:name w:val="F6609B2792DE4E64A9748A99B7279DF312"/>
    <w:rsid w:val="006E2706"/>
    <w:pPr>
      <w:spacing w:before="120" w:after="0" w:line="276" w:lineRule="auto"/>
      <w:ind w:left="-567"/>
    </w:pPr>
    <w:rPr>
      <w:rFonts w:ascii="Arial" w:eastAsia="Times New Roman" w:hAnsi="Arial" w:cs="Times New Roman"/>
      <w:szCs w:val="20"/>
      <w:lang w:eastAsia="de-DE"/>
    </w:rPr>
  </w:style>
  <w:style w:type="paragraph" w:customStyle="1" w:styleId="5F381DC8B27142CE9271AE281DA8033112">
    <w:name w:val="5F381DC8B27142CE9271AE281DA8033112"/>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223EC76C35F740BDBFCA30B52C45CD9E12">
    <w:name w:val="223EC76C35F740BDBFCA30B52C45CD9E12"/>
    <w:rsid w:val="006E2706"/>
    <w:pPr>
      <w:spacing w:before="120" w:after="0" w:line="276" w:lineRule="auto"/>
      <w:ind w:left="-567"/>
    </w:pPr>
    <w:rPr>
      <w:rFonts w:ascii="Arial" w:eastAsia="Times New Roman" w:hAnsi="Arial" w:cs="Times New Roman"/>
      <w:szCs w:val="20"/>
      <w:lang w:eastAsia="de-DE"/>
    </w:rPr>
  </w:style>
  <w:style w:type="paragraph" w:customStyle="1" w:styleId="D0A709547A284E3AA1D8E26ECD62A54D12">
    <w:name w:val="D0A709547A284E3AA1D8E26ECD62A54D12"/>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3B7C036D82544A57952F403EC40EBD0712">
    <w:name w:val="3B7C036D82544A57952F403EC40EBD0712"/>
    <w:rsid w:val="006E2706"/>
    <w:pPr>
      <w:spacing w:before="120" w:after="0" w:line="276" w:lineRule="auto"/>
      <w:ind w:left="-567"/>
    </w:pPr>
    <w:rPr>
      <w:rFonts w:ascii="Arial" w:eastAsia="Times New Roman" w:hAnsi="Arial" w:cs="Times New Roman"/>
      <w:szCs w:val="20"/>
      <w:lang w:eastAsia="de-DE"/>
    </w:rPr>
  </w:style>
  <w:style w:type="paragraph" w:customStyle="1" w:styleId="01B0EAAF35814F1DAC06687492844C3312">
    <w:name w:val="01B0EAAF35814F1DAC06687492844C3312"/>
    <w:rsid w:val="006E2706"/>
    <w:pPr>
      <w:tabs>
        <w:tab w:val="num" w:pos="720"/>
        <w:tab w:val="left" w:pos="1134"/>
        <w:tab w:val="left" w:pos="1418"/>
      </w:tabs>
      <w:spacing w:before="120" w:after="120" w:line="276" w:lineRule="auto"/>
      <w:ind w:left="720" w:hanging="454"/>
    </w:pPr>
    <w:rPr>
      <w:rFonts w:ascii="Arial" w:eastAsia="Times New Roman" w:hAnsi="Arial" w:cs="Times New Roman"/>
      <w:szCs w:val="20"/>
      <w:lang w:eastAsia="de-DE"/>
    </w:rPr>
  </w:style>
  <w:style w:type="paragraph" w:customStyle="1" w:styleId="8A160D01169E44E2B5E3D7EA087663A512">
    <w:name w:val="8A160D01169E44E2B5E3D7EA087663A512"/>
    <w:rsid w:val="006E2706"/>
    <w:pPr>
      <w:spacing w:before="120" w:after="0" w:line="276" w:lineRule="auto"/>
      <w:ind w:left="-567"/>
    </w:pPr>
    <w:rPr>
      <w:rFonts w:ascii="Arial" w:eastAsia="Times New Roman" w:hAnsi="Arial" w:cs="Times New Roman"/>
      <w:szCs w:val="20"/>
      <w:lang w:eastAsia="de-DE"/>
    </w:rPr>
  </w:style>
  <w:style w:type="paragraph" w:customStyle="1" w:styleId="1BCDE41E14204C4A97648CD5EDC05EA612">
    <w:name w:val="1BCDE41E14204C4A97648CD5EDC05EA612"/>
    <w:rsid w:val="006E2706"/>
    <w:pPr>
      <w:spacing w:before="120" w:after="0" w:line="276" w:lineRule="auto"/>
      <w:ind w:left="-567"/>
    </w:pPr>
    <w:rPr>
      <w:rFonts w:ascii="Arial" w:eastAsia="Times New Roman" w:hAnsi="Arial" w:cs="Times New Roman"/>
      <w:szCs w:val="20"/>
      <w:lang w:eastAsia="de-DE"/>
    </w:rPr>
  </w:style>
  <w:style w:type="paragraph" w:customStyle="1" w:styleId="F4F226C8A71E498A904FD37B66086BAD12">
    <w:name w:val="F4F226C8A71E498A904FD37B66086BAD12"/>
    <w:rsid w:val="006E2706"/>
    <w:pPr>
      <w:spacing w:before="120" w:after="0" w:line="276" w:lineRule="auto"/>
      <w:ind w:left="-567"/>
    </w:pPr>
    <w:rPr>
      <w:rFonts w:ascii="Arial" w:eastAsia="Times New Roman" w:hAnsi="Arial" w:cs="Times New Roman"/>
      <w:szCs w:val="20"/>
      <w:lang w:eastAsia="de-DE"/>
    </w:rPr>
  </w:style>
  <w:style w:type="paragraph" w:customStyle="1" w:styleId="8A7D1BCAAF3C467D9318E53FE8AE53BC12">
    <w:name w:val="8A7D1BCAAF3C467D9318E53FE8AE53BC12"/>
    <w:rsid w:val="006E2706"/>
    <w:pPr>
      <w:spacing w:before="120" w:after="0" w:line="276" w:lineRule="auto"/>
      <w:ind w:left="-567"/>
    </w:pPr>
    <w:rPr>
      <w:rFonts w:ascii="Arial" w:eastAsia="Times New Roman" w:hAnsi="Arial" w:cs="Times New Roman"/>
      <w:szCs w:val="20"/>
      <w:lang w:eastAsia="de-DE"/>
    </w:rPr>
  </w:style>
  <w:style w:type="paragraph" w:customStyle="1" w:styleId="52888E3ADFE5490688F72E8473E06A4612">
    <w:name w:val="52888E3ADFE5490688F72E8473E06A4612"/>
    <w:rsid w:val="006E2706"/>
    <w:pPr>
      <w:spacing w:before="120" w:after="0" w:line="276" w:lineRule="auto"/>
      <w:ind w:left="-567"/>
    </w:pPr>
    <w:rPr>
      <w:rFonts w:ascii="Arial" w:eastAsia="Times New Roman" w:hAnsi="Arial" w:cs="Times New Roman"/>
      <w:szCs w:val="20"/>
      <w:lang w:eastAsia="de-DE"/>
    </w:rPr>
  </w:style>
  <w:style w:type="paragraph" w:customStyle="1" w:styleId="87E6C3CF657F4AF5A4BFB1F99E256BD2">
    <w:name w:val="87E6C3CF657F4AF5A4BFB1F99E256BD2"/>
    <w:rsid w:val="0031056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i&amp;m Farben">
      <a:dk1>
        <a:srgbClr val="004D9F"/>
      </a:dk1>
      <a:lt1>
        <a:srgbClr val="FFFFFF"/>
      </a:lt1>
      <a:dk2>
        <a:srgbClr val="004D9F"/>
      </a:dk2>
      <a:lt2>
        <a:srgbClr val="FFFFFF"/>
      </a:lt2>
      <a:accent1>
        <a:srgbClr val="4F81BD"/>
      </a:accent1>
      <a:accent2>
        <a:srgbClr val="C0504D"/>
      </a:accent2>
      <a:accent3>
        <a:srgbClr val="9BBB59"/>
      </a:accent3>
      <a:accent4>
        <a:srgbClr val="8064A2"/>
      </a:accent4>
      <a:accent5>
        <a:srgbClr val="4BACC6"/>
      </a:accent5>
      <a:accent6>
        <a:srgbClr val="F79646"/>
      </a:accent6>
      <a:hlink>
        <a:srgbClr val="004D9F"/>
      </a:hlink>
      <a:folHlink>
        <a:srgbClr val="004D9F"/>
      </a:folHlink>
    </a:clrScheme>
    <a:fontScheme name="ti&amp;m Schrifte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ategories xmlns="ddb30763-e857-4b34-a181-999444e36217">
      <Value>Word</Value>
    </Categories>
    <Tags xmlns="ddb30763-e857-4b34-a181-999444e36217" xsi:nil="true"/>
    <_dlc_DocId xmlns="a1e95efe-86df-4da3-b0c8-298cdda2dfd0">1703</_dlc_DocId>
    <_dlc_DocIdUrl xmlns="a1e95efe-86df-4da3-b0c8-298cdda2dfd0">
      <Url>https://ti8mad.sharepoint.com/sites/BidOffice/_layouts/15/DocIdRedir.aspx?ID=1703</Url>
      <Description>1703</Description>
    </_dlc_DocIdUrl>
    <_dlc_DocIdPersistId xmlns="a1e95efe-86df-4da3-b0c8-298cdda2dfd0">false</_dlc_DocIdPersistId>
    <SharedWithUsers xmlns="a1e95efe-86df-4da3-b0c8-298cdda2dfd0">
      <UserInfo>
        <DisplayName>Kamm Daniel</DisplayName>
        <AccountId>55</AccountId>
        <AccountType/>
      </UserInfo>
    </SharedWithUsers>
    <TaxCatchAll xmlns="a1e95efe-86df-4da3-b0c8-298cdda2dfd0" xsi:nil="true"/>
    <lcf76f155ced4ddcb4097134ff3c332f xmlns="ddb30763-e857-4b34-a181-999444e3621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2008"/>
</file>

<file path=customXml/item5.xml><?xml version="1.0" encoding="utf-8"?>
<ct:contentTypeSchema xmlns:ct="http://schemas.microsoft.com/office/2006/metadata/contentType" xmlns:ma="http://schemas.microsoft.com/office/2006/metadata/properties/metaAttributes" ct:_="" ma:_="" ma:contentTypeName="Document" ma:contentTypeID="0x010100BBACDC70EE213542A780121310F90B4D" ma:contentTypeVersion="18" ma:contentTypeDescription="Create a new document." ma:contentTypeScope="" ma:versionID="447ad4b0de166eb41fd4c3acde29c897">
  <xsd:schema xmlns:xsd="http://www.w3.org/2001/XMLSchema" xmlns:xs="http://www.w3.org/2001/XMLSchema" xmlns:p="http://schemas.microsoft.com/office/2006/metadata/properties" xmlns:ns2="ddb30763-e857-4b34-a181-999444e36217" xmlns:ns3="a1e95efe-86df-4da3-b0c8-298cdda2dfd0" targetNamespace="http://schemas.microsoft.com/office/2006/metadata/properties" ma:root="true" ma:fieldsID="20fa1cb7f86d6ae77944326b1d079478" ns2:_="" ns3:_="">
    <xsd:import namespace="ddb30763-e857-4b34-a181-999444e36217"/>
    <xsd:import namespace="a1e95efe-86df-4da3-b0c8-298cdda2df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_dlc_DocId" minOccurs="0"/>
                <xsd:element ref="ns3:_dlc_DocIdUrl" minOccurs="0"/>
                <xsd:element ref="ns3:_dlc_DocIdPersistId" minOccurs="0"/>
                <xsd:element ref="ns2:MediaServiceDateTaken" minOccurs="0"/>
                <xsd:element ref="ns2:Categories" minOccurs="0"/>
                <xsd:element ref="ns2:Tag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30763-e857-4b34-a181-999444e362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Categories" ma:index="20" nillable="true" ma:displayName="Categories" ma:internalName="Categories">
      <xsd:complexType>
        <xsd:complexContent>
          <xsd:extension base="dms:MultiChoiceFillIn">
            <xsd:sequence>
              <xsd:element name="Value" maxOccurs="unbounded" minOccurs="0" nillable="true">
                <xsd:simpleType>
                  <xsd:union memberTypes="dms:Text">
                    <xsd:simpleType>
                      <xsd:restriction base="dms:Choice">
                        <xsd:enumeration value="Nachweise"/>
                        <xsd:enumeration value="ISG Studie"/>
                        <xsd:enumeration value="Bid Process"/>
                      </xsd:restriction>
                    </xsd:simpleType>
                  </xsd:union>
                </xsd:simpleType>
              </xsd:element>
            </xsd:sequence>
          </xsd:extension>
        </xsd:complexContent>
      </xsd:complexType>
    </xsd:element>
    <xsd:element name="Tags" ma:index="21" nillable="true" ma:displayName="Tags" ma:internalName="Tags">
      <xsd:complexType>
        <xsd:complexContent>
          <xsd:extension base="dms:MultiChoiceFillIn">
            <xsd:sequence>
              <xsd:element name="Value" maxOccurs="unbounded" minOccurs="0" nillable="true">
                <xsd:simpleType>
                  <xsd:union memberTypes="dms:Text">
                    <xsd:simpleType>
                      <xsd:restriction base="dms:Choice">
                        <xsd:enumeration value="confirmation"/>
                        <xsd:enumeration value="nachweis"/>
                      </xsd:restriction>
                    </xsd:simpleType>
                  </xsd:union>
                </xsd:simpleType>
              </xsd:element>
            </xsd:sequence>
          </xsd:extension>
        </xsd:complexContent>
      </xsd:complex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59d842e-6ad1-40aa-b61b-9efdf0b7125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e95efe-86df-4da3-b0c8-298cdda2dfd0"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23efb78e-7f53-47ec-9691-9a78d716839d}" ma:internalName="TaxCatchAll" ma:showField="CatchAllData" ma:web="a1e95efe-86df-4da3-b0c8-298cdda2df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0FB07C-3348-4E13-BFFC-4410BDC3D3D7}">
  <ds:schemaRefs>
    <ds:schemaRef ds:uri="http://schemas.microsoft.com/sharepoint/v3/contenttype/forms"/>
  </ds:schemaRefs>
</ds:datastoreItem>
</file>

<file path=customXml/itemProps2.xml><?xml version="1.0" encoding="utf-8"?>
<ds:datastoreItem xmlns:ds="http://schemas.openxmlformats.org/officeDocument/2006/customXml" ds:itemID="{A2D47100-6839-4276-9C61-07319BE2EB72}">
  <ds:schemaRefs>
    <ds:schemaRef ds:uri="http://schemas.microsoft.com/sharepoint/events"/>
  </ds:schemaRefs>
</ds:datastoreItem>
</file>

<file path=customXml/itemProps3.xml><?xml version="1.0" encoding="utf-8"?>
<ds:datastoreItem xmlns:ds="http://schemas.openxmlformats.org/officeDocument/2006/customXml" ds:itemID="{2514B5B0-AC0F-4840-81A7-9431127E33E9}">
  <ds:schemaRefs>
    <ds:schemaRef ds:uri="http://schemas.microsoft.com/office/2006/metadata/properties"/>
    <ds:schemaRef ds:uri="http://schemas.microsoft.com/office/infopath/2007/PartnerControls"/>
    <ds:schemaRef ds:uri="ddb30763-e857-4b34-a181-999444e36217"/>
    <ds:schemaRef ds:uri="a1e95efe-86df-4da3-b0c8-298cdda2dfd0"/>
  </ds:schemaRefs>
</ds:datastoreItem>
</file>

<file path=customXml/itemProps4.xml><?xml version="1.0" encoding="utf-8"?>
<ds:datastoreItem xmlns:ds="http://schemas.openxmlformats.org/officeDocument/2006/customXml" ds:itemID="{BE9468C4-FED4-2146-91E2-6F19BFE6F643}">
  <ds:schemaRefs>
    <ds:schemaRef ds:uri="http://schemas.openxmlformats.org/officeDocument/2006/bibliography"/>
  </ds:schemaRefs>
</ds:datastoreItem>
</file>

<file path=customXml/itemProps5.xml><?xml version="1.0" encoding="utf-8"?>
<ds:datastoreItem xmlns:ds="http://schemas.openxmlformats.org/officeDocument/2006/customXml" ds:itemID="{8B53CDCF-645E-4205-947A-0263269F5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30763-e857-4b34-a181-999444e36217"/>
    <ds:schemaRef ds:uri="a1e95efe-86df-4da3-b0c8-298cdda2d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Leeres Template mit Logo 2020.dotx</Template>
  <TotalTime>14</TotalTime>
  <Pages>9</Pages>
  <Words>2198</Words>
  <Characters>12529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OFFERTE</vt:lpstr>
    </vt:vector>
  </TitlesOfParts>
  <Manager/>
  <Company>Business Solution Group TI</Company>
  <LinksUpToDate>false</LinksUpToDate>
  <CharactersWithSpaces>14698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Aquilone Manuela;Monika.Hurschler@ti8m.ch</dc:creator>
  <cp:keywords/>
  <dc:description/>
  <cp:lastModifiedBy>Killen Daniel</cp:lastModifiedBy>
  <cp:revision>5</cp:revision>
  <cp:lastPrinted>2022-07-25T11:23:00Z</cp:lastPrinted>
  <dcterms:created xsi:type="dcterms:W3CDTF">2023-12-22T13:24:00Z</dcterms:created>
  <dcterms:modified xsi:type="dcterms:W3CDTF">2024-08-22T09:15:00Z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0x010100BBACDC70EE213542A780121310F90B4D</vt:lpwstr>
  </property>
  <property fmtid="{D5CDD505-2E9C-101B-9397-08002B2CF9AE}" pid="3" name="Offisync_UniqueId">
    <vt:lpwstr>1703</vt:lpwstr>
  </property>
  <property fmtid="{D5CDD505-2E9C-101B-9397-08002B2CF9AE}" pid="4" name="Jive_LatestUserAccountName">
    <vt:lpwstr>baa</vt:lpwstr>
  </property>
  <property fmtid="{D5CDD505-2E9C-101B-9397-08002B2CF9AE}" pid="5" name="Offisync_UpdateToken">
    <vt:lpwstr>9</vt:lpwstr>
  </property>
  <property fmtid="{D5CDD505-2E9C-101B-9397-08002B2CF9AE}" pid="6" name="Offisync_ProviderInitializationData">
    <vt:lpwstr>https://collab.ti8m.ch</vt:lpwstr>
  </property>
  <property fmtid="{D5CDD505-2E9C-101B-9397-08002B2CF9AE}" pid="7" name="Offisync_ServerID">
    <vt:lpwstr>eed51138-74f1-468d-ac43-54fb8e5b61bd</vt:lpwstr>
  </property>
  <property fmtid="{D5CDD505-2E9C-101B-9397-08002B2CF9AE}" pid="8" name="Jive_VersionGuid">
    <vt:lpwstr>8b49d3dc-ddbc-4247-af4e-33506673e146</vt:lpwstr>
  </property>
  <property fmtid="{D5CDD505-2E9C-101B-9397-08002B2CF9AE}" pid="9" name="Jive_ModifiedButNotPublished">
    <vt:lpwstr>True</vt:lpwstr>
  </property>
  <property fmtid="{D5CDD505-2E9C-101B-9397-08002B2CF9AE}" pid="10" name="Jive_PrevVersionNumber">
    <vt:lpwstr/>
  </property>
  <property fmtid="{D5CDD505-2E9C-101B-9397-08002B2CF9AE}" pid="11" name="Jive_VersionGuid_v2.5">
    <vt:lpwstr/>
  </property>
  <property fmtid="{D5CDD505-2E9C-101B-9397-08002B2CF9AE}" pid="12" name="Jive_LatestFileFullName">
    <vt:lpwstr/>
  </property>
  <property fmtid="{D5CDD505-2E9C-101B-9397-08002B2CF9AE}" pid="13" name="_dlc_DocIdItemGuid">
    <vt:lpwstr>d1963b3f-b11a-4662-a42d-4a8377685bd9</vt:lpwstr>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xd_Signature">
    <vt:bool>false</vt:bool>
  </property>
  <property fmtid="{D5CDD505-2E9C-101B-9397-08002B2CF9AE}" pid="20" name="SharedWithUsers">
    <vt:lpwstr>55;#Kamm Daniel</vt:lpwstr>
  </property>
  <property fmtid="{D5CDD505-2E9C-101B-9397-08002B2CF9AE}" pid="21" name="MediaServiceImageTags">
    <vt:lpwstr/>
  </property>
</Properties>
</file>